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2347" w:type="dxa"/>
          <w:right w:w="115" w:type="dxa"/>
        </w:tblCellMar>
        <w:tblLook w:val="0600" w:firstRow="0" w:lastRow="0" w:firstColumn="0" w:lastColumn="0" w:noHBand="1" w:noVBand="1"/>
      </w:tblPr>
      <w:tblGrid>
        <w:gridCol w:w="10967"/>
      </w:tblGrid>
      <w:tr w:rsidR="003A2F68" w:rsidRPr="00D7580C" w14:paraId="2D218DF1" w14:textId="77777777" w:rsidTr="00052A4A">
        <w:trPr>
          <w:trHeight w:val="3960"/>
        </w:trPr>
        <w:tc>
          <w:tcPr>
            <w:tcW w:w="10080" w:type="dxa"/>
            <w:tcMar>
              <w:bottom w:w="130" w:type="dxa"/>
            </w:tcMar>
            <w:vAlign w:val="bottom"/>
          </w:tcPr>
          <w:p w14:paraId="6624CEE1" w14:textId="446351A0" w:rsidR="003A2F68" w:rsidRPr="00D7580C" w:rsidRDefault="00001C5E" w:rsidP="008626F2">
            <w:pPr>
              <w:pStyle w:val="Ttulodelaportada"/>
              <w:ind w:hanging="142"/>
              <w:rPr>
                <w:lang w:val="es-ES_tradnl"/>
              </w:rPr>
            </w:pPr>
            <w:sdt>
              <w:sdtPr>
                <w:rPr>
                  <w:sz w:val="96"/>
                  <w:szCs w:val="96"/>
                  <w:lang w:val="es-ES_tradnl"/>
                </w:rPr>
                <w:alias w:val="Escriba el título:"/>
                <w:tag w:val="Escriba el título:"/>
                <w:id w:val="656652538"/>
                <w:placeholder>
                  <w:docPart w:val="09F47BF221A74681873DE499F9808B0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15:appearance w15:val="hidden"/>
                <w:text w:multiLine="1"/>
              </w:sdtPr>
              <w:sdtEndPr/>
              <w:sdtContent>
                <w:r w:rsidR="00AF4FF5">
                  <w:rPr>
                    <w:sz w:val="96"/>
                    <w:szCs w:val="96"/>
                    <w:lang w:val="es-ES_tradnl"/>
                  </w:rPr>
                  <w:t>PROYECTO FINAL</w:t>
                </w:r>
                <w:r w:rsidR="008626F2">
                  <w:rPr>
                    <w:sz w:val="96"/>
                    <w:szCs w:val="96"/>
                    <w:lang w:val="es-ES_tradnl"/>
                  </w:rPr>
                  <w:t xml:space="preserve"> </w:t>
                </w:r>
                <w:r w:rsidR="00AF4FF5">
                  <w:rPr>
                    <w:sz w:val="96"/>
                    <w:szCs w:val="96"/>
                    <w:lang w:val="es-ES_tradnl"/>
                  </w:rPr>
                  <w:t>DAM 2 - MOvilSQUERUELA</w:t>
                </w:r>
              </w:sdtContent>
            </w:sdt>
          </w:p>
        </w:tc>
      </w:tr>
      <w:tr w:rsidR="007B0A29" w:rsidRPr="00D7580C" w14:paraId="26C6EC19" w14:textId="77777777" w:rsidTr="00052A4A">
        <w:tc>
          <w:tcPr>
            <w:tcW w:w="10080" w:type="dxa"/>
            <w:tcMar>
              <w:bottom w:w="216" w:type="dxa"/>
            </w:tcMar>
          </w:tcPr>
          <w:p w14:paraId="7B4F2838" w14:textId="09240EDC" w:rsidR="007B0A29" w:rsidRPr="00D7580C" w:rsidRDefault="007B0A29" w:rsidP="00A5429D">
            <w:pPr>
              <w:pStyle w:val="Ttulodelaportada"/>
              <w:rPr>
                <w:lang w:val="es-ES_tradnl"/>
              </w:rPr>
            </w:pPr>
          </w:p>
        </w:tc>
      </w:tr>
    </w:tbl>
    <w:tbl>
      <w:tblPr>
        <w:tblW w:w="5000" w:type="pct"/>
        <w:tblBorders>
          <w:top w:val="single" w:sz="48" w:space="0" w:color="FFFFFF" w:themeColor="light1"/>
          <w:left w:val="single" w:sz="48" w:space="0" w:color="FFFFFF" w:themeColor="light1"/>
          <w:bottom w:val="single" w:sz="48" w:space="0" w:color="FFFFFF" w:themeColor="light1"/>
          <w:right w:val="single" w:sz="48" w:space="0" w:color="FFFFFF" w:themeColor="light1"/>
          <w:insideH w:val="single" w:sz="48" w:space="0" w:color="FFFFFF" w:themeColor="light1"/>
          <w:insideV w:val="single" w:sz="48" w:space="0" w:color="FFFFFF" w:themeColor="light1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1E0" w:firstRow="1" w:lastRow="1" w:firstColumn="1" w:lastColumn="1" w:noHBand="0" w:noVBand="0"/>
      </w:tblPr>
      <w:tblGrid>
        <w:gridCol w:w="2004"/>
        <w:gridCol w:w="6731"/>
      </w:tblGrid>
      <w:tr w:rsidR="00D4773D" w:rsidRPr="00D7580C" w14:paraId="62BDC302" w14:textId="77777777" w:rsidTr="00052A4A">
        <w:trPr>
          <w:trHeight w:val="864"/>
        </w:trPr>
        <w:tc>
          <w:tcPr>
            <w:tcW w:w="2294" w:type="dxa"/>
            <w:tcBorders>
              <w:top w:val="nil"/>
              <w:left w:val="nil"/>
              <w:bottom w:val="nil"/>
            </w:tcBorders>
            <w:shd w:val="clear" w:color="auto" w:fill="B85A22" w:themeFill="accent2" w:themeFillShade="BF"/>
            <w:vAlign w:val="center"/>
          </w:tcPr>
          <w:p w14:paraId="385C4962" w14:textId="09489FC1" w:rsidR="00D4773D" w:rsidRPr="00D7580C" w:rsidRDefault="008B2B06" w:rsidP="00783448">
            <w:pPr>
              <w:pStyle w:val="Fecha"/>
              <w:rPr>
                <w:lang w:val="es-ES_tradnl"/>
              </w:rPr>
            </w:pPr>
            <w:r>
              <w:rPr>
                <w:sz w:val="28"/>
                <w:szCs w:val="22"/>
                <w:lang w:val="es-ES_tradnl"/>
              </w:rPr>
              <w:t>14</w:t>
            </w:r>
            <w:r w:rsidR="00F303FF" w:rsidRPr="008B2B06">
              <w:rPr>
                <w:sz w:val="28"/>
                <w:szCs w:val="22"/>
                <w:lang w:val="es-ES_tradnl"/>
              </w:rPr>
              <w:t>/0</w:t>
            </w:r>
            <w:r>
              <w:rPr>
                <w:sz w:val="28"/>
                <w:szCs w:val="22"/>
                <w:lang w:val="es-ES_tradnl"/>
              </w:rPr>
              <w:t>6</w:t>
            </w:r>
            <w:r w:rsidR="00F303FF" w:rsidRPr="008B2B06">
              <w:rPr>
                <w:sz w:val="28"/>
                <w:szCs w:val="22"/>
                <w:lang w:val="es-ES_tradnl"/>
              </w:rPr>
              <w:t>/2022</w:t>
            </w:r>
          </w:p>
        </w:tc>
        <w:tc>
          <w:tcPr>
            <w:tcW w:w="7786" w:type="dxa"/>
            <w:tcBorders>
              <w:top w:val="nil"/>
              <w:bottom w:val="nil"/>
              <w:right w:val="nil"/>
            </w:tcBorders>
            <w:shd w:val="clear" w:color="auto" w:fill="355D7E" w:themeFill="accent1" w:themeFillShade="80"/>
            <w:tcMar>
              <w:left w:w="216" w:type="dxa"/>
            </w:tcMar>
            <w:vAlign w:val="center"/>
          </w:tcPr>
          <w:p w14:paraId="47780753" w14:textId="44B89273" w:rsidR="00D4773D" w:rsidRPr="00D7580C" w:rsidRDefault="00001C5E" w:rsidP="00A5429D">
            <w:pPr>
              <w:pStyle w:val="Subttulodelaportada"/>
              <w:rPr>
                <w:lang w:val="es-ES_tradnl"/>
              </w:rPr>
            </w:pPr>
            <w:sdt>
              <w:sdtPr>
                <w:rPr>
                  <w:lang w:val="es-ES_tradnl"/>
                </w:rPr>
                <w:alias w:val="Escriba el subtítulo:"/>
                <w:tag w:val="Escriba el subtítulo:"/>
                <w:id w:val="541102329"/>
                <w:placeholder>
                  <w:docPart w:val="432AD6C520024044B8AFEE11A2361BF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15:appearance w15:val="hidden"/>
                <w:text w:multiLine="1"/>
              </w:sdtPr>
              <w:sdtEndPr/>
              <w:sdtContent>
                <w:r w:rsidR="00AF4FF5">
                  <w:rPr>
                    <w:lang w:val="es-ES_tradnl"/>
                  </w:rPr>
                  <w:t>Laura Mollón Barreda</w:t>
                </w:r>
              </w:sdtContent>
            </w:sdt>
          </w:p>
        </w:tc>
      </w:tr>
    </w:tbl>
    <w:tbl>
      <w:tblPr>
        <w:tblStyle w:val="Tablaconcuadrculaclar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85"/>
      </w:tblGrid>
      <w:tr w:rsidR="00D4773D" w:rsidRPr="00D7580C" w14:paraId="009F088C" w14:textId="77777777" w:rsidTr="00052A4A">
        <w:tc>
          <w:tcPr>
            <w:tcW w:w="10080" w:type="dxa"/>
            <w:tcMar>
              <w:top w:w="432" w:type="dxa"/>
              <w:left w:w="2448" w:type="dxa"/>
              <w:right w:w="432" w:type="dxa"/>
            </w:tcMar>
          </w:tcPr>
          <w:p w14:paraId="381D7987" w14:textId="31E07DDD" w:rsidR="00D4773D" w:rsidRDefault="00567ADF" w:rsidP="00A5429D">
            <w:pPr>
              <w:pStyle w:val="Resumen"/>
              <w:rPr>
                <w:lang w:val="es-ES_tradnl"/>
              </w:rPr>
            </w:pPr>
            <w:r>
              <w:rPr>
                <w:lang w:val="es-ES_tradnl"/>
              </w:rPr>
              <w:t>2º Grado Superior Desarrollo de Aplicaciones Multiplataforma</w:t>
            </w:r>
          </w:p>
          <w:p w14:paraId="0C494A33" w14:textId="3BF069E6" w:rsidR="00567ADF" w:rsidRDefault="00567ADF" w:rsidP="00A5429D">
            <w:pPr>
              <w:pStyle w:val="Resumen"/>
              <w:rPr>
                <w:lang w:val="es-ES_tradnl"/>
              </w:rPr>
            </w:pPr>
            <w:r>
              <w:rPr>
                <w:lang w:val="es-ES_tradnl"/>
              </w:rPr>
              <w:t>IES SEGUNDO DE CHOMON (Teruel)</w:t>
            </w:r>
          </w:p>
          <w:p w14:paraId="24EF04FC" w14:textId="390186B1" w:rsidR="00567ADF" w:rsidRPr="00D7580C" w:rsidRDefault="00567ADF" w:rsidP="00A5429D">
            <w:pPr>
              <w:pStyle w:val="Resumen"/>
              <w:rPr>
                <w:lang w:val="es-ES_tradnl"/>
              </w:rPr>
            </w:pPr>
          </w:p>
        </w:tc>
      </w:tr>
    </w:tbl>
    <w:p w14:paraId="7A7FE742" w14:textId="79DA68FF" w:rsidR="004D2B7A" w:rsidRPr="004D2B7A" w:rsidRDefault="00D4773D" w:rsidP="00DC305C">
      <w:pPr>
        <w:rPr>
          <w:lang w:val="es-ES_tradnl"/>
        </w:rPr>
      </w:pPr>
      <w:r w:rsidRPr="00D7580C">
        <w:rPr>
          <w:lang w:val="es-ES_tradnl" w:bidi="es-ES"/>
        </w:rPr>
        <w:br w:type="page"/>
      </w:r>
    </w:p>
    <w:sdt>
      <w:sdtPr>
        <w:rPr>
          <w:rFonts w:eastAsiaTheme="minorHAnsi" w:cs="Times New Roman"/>
          <w:caps w:val="0"/>
          <w:color w:val="auto"/>
          <w:sz w:val="23"/>
          <w:szCs w:val="23"/>
        </w:rPr>
        <w:id w:val="-17665219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CE07213" w14:textId="77777777" w:rsidR="004D2B7A" w:rsidRDefault="004D2B7A">
          <w:pPr>
            <w:pStyle w:val="TtuloTDC"/>
          </w:pPr>
          <w:r>
            <w:t>In</w:t>
          </w:r>
          <w:r w:rsidR="00E15C06">
            <w:t>dice</w:t>
          </w:r>
        </w:p>
        <w:p w14:paraId="6C72890A" w14:textId="1C00A195" w:rsidR="000154D8" w:rsidRDefault="004D2B7A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r w:rsidRPr="004D2B7A">
            <w:fldChar w:fldCharType="begin"/>
          </w:r>
          <w:r w:rsidRPr="004D2B7A">
            <w:instrText xml:space="preserve"> TOC \o "1-3" \h \z \u </w:instrText>
          </w:r>
          <w:r w:rsidRPr="004D2B7A">
            <w:fldChar w:fldCharType="separate"/>
          </w:r>
          <w:hyperlink w:anchor="_Toc105483165" w:history="1">
            <w:r w:rsidR="000154D8" w:rsidRPr="0047712A">
              <w:rPr>
                <w:rStyle w:val="Hipervnculo"/>
              </w:rPr>
              <w:t>1.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 descripción del proyecto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_Toc105483165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010025D2" w14:textId="6AB58486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66" w:history="1">
            <w:r w:rsidR="000154D8" w:rsidRPr="0047712A">
              <w:rPr>
                <w:rStyle w:val="Hipervnculo"/>
              </w:rPr>
              <w:t>1.1.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Contexto del proyecto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_Toc105483166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7DB78D07" w14:textId="252D39F5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67" w:history="1">
            <w:r w:rsidR="000154D8" w:rsidRPr="0047712A">
              <w:rPr>
                <w:rStyle w:val="Hipervnculo"/>
              </w:rPr>
              <w:t>1.1.1.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Ámbito y entorno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_Toc105483167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05AA380A" w14:textId="63C8C69C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68" w:history="1">
            <w:r w:rsidR="000154D8" w:rsidRPr="0047712A">
              <w:rPr>
                <w:rStyle w:val="Hipervnculo"/>
              </w:rPr>
              <w:t>1.1.2.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Análisis de la realidad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_Toc105483168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6E348543" w14:textId="676D175B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69" w:history="1">
            <w:r w:rsidR="000154D8" w:rsidRPr="0047712A">
              <w:rPr>
                <w:rStyle w:val="Hipervnculo"/>
              </w:rPr>
              <w:t>1.1.3.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Solución y justificación de la solución propuesta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_Toc105483169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6FE94CEE" w14:textId="47EED88D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0" w:history="1">
            <w:r w:rsidR="000154D8" w:rsidRPr="0047712A">
              <w:rPr>
                <w:rStyle w:val="Hipervnculo"/>
              </w:rPr>
              <w:t>1.1.4.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Destinatarios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_Toc105483170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3</w:t>
            </w:r>
            <w:r w:rsidR="000154D8">
              <w:rPr>
                <w:webHidden/>
              </w:rPr>
              <w:fldChar w:fldCharType="end"/>
            </w:r>
          </w:hyperlink>
        </w:p>
        <w:p w14:paraId="64392E62" w14:textId="1C1321CA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1" w:history="1">
            <w:r w:rsidR="000154D8" w:rsidRPr="0047712A">
              <w:rPr>
                <w:rStyle w:val="Hipervnculo"/>
              </w:rPr>
              <w:t>1.2.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Objetivos del proyecto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_Toc105483171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4</w:t>
            </w:r>
            <w:r w:rsidR="000154D8">
              <w:rPr>
                <w:webHidden/>
              </w:rPr>
              <w:fldChar w:fldCharType="end"/>
            </w:r>
          </w:hyperlink>
        </w:p>
        <w:p w14:paraId="00B56369" w14:textId="46B1AA2C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2" w:history="1">
            <w:r w:rsidR="000154D8" w:rsidRPr="0047712A">
              <w:rPr>
                <w:rStyle w:val="Hipervnculo"/>
              </w:rPr>
              <w:t>1.3.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Objetivo del proyecto en lengua extranjera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_Toc105483172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4</w:t>
            </w:r>
            <w:r w:rsidR="000154D8">
              <w:rPr>
                <w:webHidden/>
              </w:rPr>
              <w:fldChar w:fldCharType="end"/>
            </w:r>
          </w:hyperlink>
        </w:p>
        <w:p w14:paraId="49B365A5" w14:textId="23B52D4E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73" w:history="1">
            <w:r w:rsidR="000154D8" w:rsidRPr="0047712A">
              <w:rPr>
                <w:rStyle w:val="Hipervnculo"/>
              </w:rPr>
              <w:t>2.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 de acuerdo del proyecto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_Toc105483173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4</w:t>
            </w:r>
            <w:r w:rsidR="000154D8">
              <w:rPr>
                <w:webHidden/>
              </w:rPr>
              <w:fldChar w:fldCharType="end"/>
            </w:r>
          </w:hyperlink>
        </w:p>
        <w:p w14:paraId="024F551F" w14:textId="0BE99AFA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4" w:history="1">
            <w:r w:rsidR="000154D8" w:rsidRPr="0047712A">
              <w:rPr>
                <w:rStyle w:val="Hipervnculo"/>
              </w:rPr>
              <w:t>2.1.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Requisitos funcionales y no funcionales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_Toc105483174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4</w:t>
            </w:r>
            <w:r w:rsidR="000154D8">
              <w:rPr>
                <w:webHidden/>
              </w:rPr>
              <w:fldChar w:fldCharType="end"/>
            </w:r>
          </w:hyperlink>
        </w:p>
        <w:p w14:paraId="38812D9A" w14:textId="61A39F4E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5" w:history="1">
            <w:r w:rsidR="000154D8" w:rsidRPr="0047712A">
              <w:rPr>
                <w:rStyle w:val="Hipervnculo"/>
              </w:rPr>
              <w:t>2.2.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Tareas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_Toc105483175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5</w:t>
            </w:r>
            <w:r w:rsidR="000154D8">
              <w:rPr>
                <w:webHidden/>
              </w:rPr>
              <w:fldChar w:fldCharType="end"/>
            </w:r>
          </w:hyperlink>
        </w:p>
        <w:p w14:paraId="4EBF2E49" w14:textId="5FE46AEC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6" w:history="1">
            <w:r w:rsidR="000154D8" w:rsidRPr="0047712A">
              <w:rPr>
                <w:rStyle w:val="Hipervnculo"/>
              </w:rPr>
              <w:t>2.3.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Metodología a seguir para la realización del proyecto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_Toc105483176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5</w:t>
            </w:r>
            <w:r w:rsidR="000154D8">
              <w:rPr>
                <w:webHidden/>
              </w:rPr>
              <w:fldChar w:fldCharType="end"/>
            </w:r>
          </w:hyperlink>
        </w:p>
        <w:p w14:paraId="175F7FFD" w14:textId="558492C3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7" w:history="1">
            <w:r w:rsidR="000154D8" w:rsidRPr="0047712A">
              <w:rPr>
                <w:rStyle w:val="Hipervnculo"/>
              </w:rPr>
              <w:t>2.4.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Planificación temporal de tareas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_Toc105483177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6</w:t>
            </w:r>
            <w:r w:rsidR="000154D8">
              <w:rPr>
                <w:webHidden/>
              </w:rPr>
              <w:fldChar w:fldCharType="end"/>
            </w:r>
          </w:hyperlink>
        </w:p>
        <w:p w14:paraId="45BDBBBE" w14:textId="05BF5ECA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8" w:history="1">
            <w:r w:rsidR="000154D8" w:rsidRPr="0047712A">
              <w:rPr>
                <w:rStyle w:val="Hipervnculo"/>
              </w:rPr>
              <w:t>2.5.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Presupuesto (gastos, ingresos y beneficios)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_Toc105483178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7</w:t>
            </w:r>
            <w:r w:rsidR="000154D8">
              <w:rPr>
                <w:webHidden/>
              </w:rPr>
              <w:fldChar w:fldCharType="end"/>
            </w:r>
          </w:hyperlink>
        </w:p>
        <w:p w14:paraId="1AD82FA8" w14:textId="29E9130B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79" w:history="1">
            <w:r w:rsidR="000154D8" w:rsidRPr="0047712A">
              <w:rPr>
                <w:rStyle w:val="Hipervnculo"/>
              </w:rPr>
              <w:t>2.6.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Contrato/pliego de condiciones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_Toc105483179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7</w:t>
            </w:r>
            <w:r w:rsidR="000154D8">
              <w:rPr>
                <w:webHidden/>
              </w:rPr>
              <w:fldChar w:fldCharType="end"/>
            </w:r>
          </w:hyperlink>
        </w:p>
        <w:p w14:paraId="72A90C61" w14:textId="3B54511D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0" w:history="1">
            <w:r w:rsidR="000154D8" w:rsidRPr="0047712A">
              <w:rPr>
                <w:rStyle w:val="Hipervnculo"/>
              </w:rPr>
              <w:t>2.7.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Análisis de riesgos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_Toc105483180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9</w:t>
            </w:r>
            <w:r w:rsidR="000154D8">
              <w:rPr>
                <w:webHidden/>
              </w:rPr>
              <w:fldChar w:fldCharType="end"/>
            </w:r>
          </w:hyperlink>
        </w:p>
        <w:p w14:paraId="5A4CE8F6" w14:textId="716712BB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81" w:history="1">
            <w:r w:rsidR="000154D8" w:rsidRPr="0047712A">
              <w:rPr>
                <w:rStyle w:val="Hipervnculo"/>
              </w:rPr>
              <w:t>3.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 de analisis y diseño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_Toc105483181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11</w:t>
            </w:r>
            <w:r w:rsidR="000154D8">
              <w:rPr>
                <w:webHidden/>
              </w:rPr>
              <w:fldChar w:fldCharType="end"/>
            </w:r>
          </w:hyperlink>
        </w:p>
        <w:p w14:paraId="53920BCB" w14:textId="0DC4E39A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2" w:history="1">
            <w:r w:rsidR="000154D8" w:rsidRPr="0047712A">
              <w:rPr>
                <w:rStyle w:val="Hipervnculo"/>
              </w:rPr>
              <w:t>3.1.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Modelado de datos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_Toc105483182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11</w:t>
            </w:r>
            <w:r w:rsidR="000154D8">
              <w:rPr>
                <w:webHidden/>
              </w:rPr>
              <w:fldChar w:fldCharType="end"/>
            </w:r>
          </w:hyperlink>
        </w:p>
        <w:p w14:paraId="24DB5033" w14:textId="13F97C85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3" w:history="1">
            <w:r w:rsidR="000154D8" w:rsidRPr="0047712A">
              <w:rPr>
                <w:rStyle w:val="Hipervnculo"/>
              </w:rPr>
              <w:t>3.2.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Análisis y diseño del sistema funcional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_Toc105483183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12</w:t>
            </w:r>
            <w:r w:rsidR="000154D8">
              <w:rPr>
                <w:webHidden/>
              </w:rPr>
              <w:fldChar w:fldCharType="end"/>
            </w:r>
          </w:hyperlink>
        </w:p>
        <w:p w14:paraId="0CA08C1F" w14:textId="53BFB772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4" w:history="1">
            <w:r w:rsidR="000154D8" w:rsidRPr="0047712A">
              <w:rPr>
                <w:rStyle w:val="Hipervnculo"/>
              </w:rPr>
              <w:t>3.3.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Análisis y diseño de la interfaz de usuario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_Toc105483184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15</w:t>
            </w:r>
            <w:r w:rsidR="000154D8">
              <w:rPr>
                <w:webHidden/>
              </w:rPr>
              <w:fldChar w:fldCharType="end"/>
            </w:r>
          </w:hyperlink>
        </w:p>
        <w:p w14:paraId="062C41B4" w14:textId="6E48B5DF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5" w:history="1">
            <w:r w:rsidR="000154D8" w:rsidRPr="0047712A">
              <w:rPr>
                <w:rStyle w:val="Hipervnculo"/>
              </w:rPr>
              <w:t>3.4.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Diseño de la arquitectura de la aplicación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_Toc105483185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6AE151F5" w14:textId="6089638B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6" w:history="1">
            <w:r w:rsidR="000154D8" w:rsidRPr="0047712A">
              <w:rPr>
                <w:rStyle w:val="Hipervnculo"/>
              </w:rPr>
              <w:t>3.4.1.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Tecnologías/Herramientas usadas y descripción de las mismas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_Toc105483186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61120D5A" w14:textId="25CD5593" w:rsidR="000154D8" w:rsidRDefault="00001C5E">
          <w:pPr>
            <w:pStyle w:val="TDC3"/>
            <w:tabs>
              <w:tab w:val="left" w:pos="1152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7" w:history="1">
            <w:r w:rsidR="000154D8" w:rsidRPr="0047712A">
              <w:rPr>
                <w:rStyle w:val="Hipervnculo"/>
              </w:rPr>
              <w:t>3.4.2.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Arquitectura de componentes te la aplicación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_Toc105483187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0C971E86" w14:textId="6EDB5358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88" w:history="1">
            <w:r w:rsidR="000154D8" w:rsidRPr="0047712A">
              <w:rPr>
                <w:rStyle w:val="Hipervnculo"/>
              </w:rPr>
              <w:t>4.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 DE IMPLEMENTACIÓN E IMPLANTACIÓN DEL SISTEMA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_Toc105483188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1C7AB294" w14:textId="7AC8BA82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89" w:history="1">
            <w:r w:rsidR="000154D8" w:rsidRPr="0047712A">
              <w:rPr>
                <w:rStyle w:val="Hipervnculo"/>
              </w:rPr>
              <w:t>4.1.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Implementación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_Toc105483189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2A219E93" w14:textId="3517A8D5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90" w:history="1">
            <w:r w:rsidR="000154D8" w:rsidRPr="0047712A">
              <w:rPr>
                <w:rStyle w:val="Hipervnculo"/>
              </w:rPr>
              <w:t>4.2.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Pruebas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_Toc105483190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66CD39D4" w14:textId="3C6D454A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91" w:history="1">
            <w:r w:rsidR="000154D8" w:rsidRPr="0047712A">
              <w:rPr>
                <w:rStyle w:val="Hipervnculo"/>
              </w:rPr>
              <w:t>5.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 DE CIERRE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_Toc105483191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22</w:t>
            </w:r>
            <w:r w:rsidR="000154D8">
              <w:rPr>
                <w:webHidden/>
              </w:rPr>
              <w:fldChar w:fldCharType="end"/>
            </w:r>
          </w:hyperlink>
        </w:p>
        <w:p w14:paraId="6A305E58" w14:textId="6CCDD49E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92" w:history="1">
            <w:r w:rsidR="000154D8" w:rsidRPr="0047712A">
              <w:rPr>
                <w:rStyle w:val="Hipervnculo"/>
              </w:rPr>
              <w:t>5.1.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Documentos de instalación y configuración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_Toc105483192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5CA03820" w14:textId="4C4CDE3B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93" w:history="1">
            <w:r w:rsidR="000154D8" w:rsidRPr="0047712A">
              <w:rPr>
                <w:rStyle w:val="Hipervnculo"/>
              </w:rPr>
              <w:t>5.2.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Manual de usuario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_Toc105483193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0995FB85" w14:textId="671CB2D6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94" w:history="1">
            <w:r w:rsidR="000154D8" w:rsidRPr="0047712A">
              <w:rPr>
                <w:rStyle w:val="Hipervnculo"/>
              </w:rPr>
              <w:t>5.3.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Resultados obtenidos y conclusiones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_Toc105483194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59DED343" w14:textId="017E06BB" w:rsidR="000154D8" w:rsidRDefault="00001C5E">
          <w:pPr>
            <w:pStyle w:val="TDC2"/>
            <w:tabs>
              <w:tab w:val="left" w:pos="72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es-ES"/>
              <w14:ligatures w14:val="none"/>
            </w:rPr>
          </w:pPr>
          <w:hyperlink w:anchor="_Toc105483195" w:history="1">
            <w:r w:rsidR="000154D8" w:rsidRPr="0047712A">
              <w:rPr>
                <w:rStyle w:val="Hipervnculo"/>
              </w:rPr>
              <w:t>5.4.</w:t>
            </w:r>
            <w:r w:rsidR="000154D8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Diario de bitácora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_Toc105483195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545BA926" w14:textId="45C9EBF1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96" w:history="1">
            <w:r w:rsidR="000154D8" w:rsidRPr="0047712A">
              <w:rPr>
                <w:rStyle w:val="Hipervnculo"/>
              </w:rPr>
              <w:t>6.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bibliografia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_Toc105483196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5B7501A7" w14:textId="1F88BFFA" w:rsidR="000154D8" w:rsidRDefault="00001C5E">
          <w:pPr>
            <w:pStyle w:val="TDC1"/>
            <w:rPr>
              <w:rFonts w:asciiTheme="minorHAnsi" w:eastAsiaTheme="minorEastAsia" w:hAnsiTheme="minorHAnsi" w:cstheme="minorBidi"/>
              <w:bCs w:val="0"/>
              <w:caps w:val="0"/>
              <w:color w:val="auto"/>
              <w:kern w:val="0"/>
              <w:sz w:val="22"/>
              <w:szCs w:val="22"/>
              <w:lang w:val="es-ES" w:eastAsia="es-ES"/>
              <w14:ligatures w14:val="none"/>
            </w:rPr>
          </w:pPr>
          <w:hyperlink w:anchor="_Toc105483197" w:history="1">
            <w:r w:rsidR="000154D8" w:rsidRPr="0047712A">
              <w:rPr>
                <w:rStyle w:val="Hipervnculo"/>
              </w:rPr>
              <w:t>7.</w:t>
            </w:r>
            <w:r w:rsidR="000154D8">
              <w:rPr>
                <w:rFonts w:asciiTheme="minorHAnsi" w:eastAsiaTheme="minorEastAsia" w:hAnsiTheme="minorHAnsi" w:cstheme="minorBidi"/>
                <w:bCs w:val="0"/>
                <w:caps w:val="0"/>
                <w:color w:val="auto"/>
                <w:kern w:val="0"/>
                <w:sz w:val="22"/>
                <w:szCs w:val="22"/>
                <w:lang w:val="es-ES" w:eastAsia="es-ES"/>
                <w14:ligatures w14:val="none"/>
              </w:rPr>
              <w:tab/>
            </w:r>
            <w:r w:rsidR="000154D8" w:rsidRPr="0047712A">
              <w:rPr>
                <w:rStyle w:val="Hipervnculo"/>
              </w:rPr>
              <w:t>anexos</w:t>
            </w:r>
            <w:r w:rsidR="000154D8">
              <w:rPr>
                <w:webHidden/>
              </w:rPr>
              <w:tab/>
            </w:r>
            <w:r w:rsidR="000154D8">
              <w:rPr>
                <w:webHidden/>
              </w:rPr>
              <w:fldChar w:fldCharType="begin"/>
            </w:r>
            <w:r w:rsidR="000154D8">
              <w:rPr>
                <w:webHidden/>
              </w:rPr>
              <w:instrText xml:space="preserve"> PAGEREF _Toc105483197 \h </w:instrText>
            </w:r>
            <w:r w:rsidR="000154D8">
              <w:rPr>
                <w:webHidden/>
              </w:rPr>
            </w:r>
            <w:r w:rsidR="000154D8">
              <w:rPr>
                <w:webHidden/>
              </w:rPr>
              <w:fldChar w:fldCharType="separate"/>
            </w:r>
            <w:r w:rsidR="008626F2">
              <w:rPr>
                <w:webHidden/>
              </w:rPr>
              <w:t>23</w:t>
            </w:r>
            <w:r w:rsidR="000154D8">
              <w:rPr>
                <w:webHidden/>
              </w:rPr>
              <w:fldChar w:fldCharType="end"/>
            </w:r>
          </w:hyperlink>
        </w:p>
        <w:p w14:paraId="39851540" w14:textId="4F92D188" w:rsidR="004D2B7A" w:rsidRPr="004D2B7A" w:rsidRDefault="004D2B7A">
          <w:pPr>
            <w:rPr>
              <w:bCs/>
            </w:rPr>
          </w:pPr>
          <w:r w:rsidRPr="004D2B7A">
            <w:rPr>
              <w:bCs/>
            </w:rPr>
            <w:fldChar w:fldCharType="end"/>
          </w:r>
        </w:p>
      </w:sdtContent>
    </w:sdt>
    <w:p w14:paraId="4BBE3A45" w14:textId="4AFAF386" w:rsidR="004D2B7A" w:rsidRDefault="004D2B7A" w:rsidP="00DC305C">
      <w:pPr>
        <w:rPr>
          <w:rFonts w:eastAsia="Times New Roman"/>
          <w:lang w:val="es-ES_tradnl"/>
        </w:rPr>
      </w:pPr>
    </w:p>
    <w:p w14:paraId="185D434F" w14:textId="4CEBE931" w:rsidR="004D2B7A" w:rsidRDefault="004D2B7A" w:rsidP="00DC305C">
      <w:pPr>
        <w:rPr>
          <w:rFonts w:eastAsia="Times New Roman"/>
          <w:lang w:val="es-ES_tradnl"/>
        </w:rPr>
      </w:pPr>
    </w:p>
    <w:p w14:paraId="115DDF2F" w14:textId="5947D481" w:rsidR="004D2B7A" w:rsidRDefault="004D2B7A" w:rsidP="00DC305C">
      <w:pPr>
        <w:rPr>
          <w:rFonts w:eastAsia="Times New Roman"/>
          <w:lang w:val="es-ES_tradnl"/>
        </w:rPr>
      </w:pPr>
    </w:p>
    <w:p w14:paraId="33B04F2D" w14:textId="0DDA43EC" w:rsidR="004D2B7A" w:rsidRDefault="004D2B7A" w:rsidP="00DC305C">
      <w:pPr>
        <w:rPr>
          <w:rFonts w:eastAsia="Times New Roman"/>
          <w:lang w:val="es-ES_tradnl"/>
        </w:rPr>
      </w:pPr>
    </w:p>
    <w:p w14:paraId="036CD492" w14:textId="08EB03BD" w:rsidR="004D2B7A" w:rsidRDefault="004D2B7A" w:rsidP="00DC305C">
      <w:pPr>
        <w:rPr>
          <w:rFonts w:eastAsia="Times New Roman"/>
          <w:lang w:val="es-ES_tradnl"/>
        </w:rPr>
      </w:pPr>
    </w:p>
    <w:p w14:paraId="3AFB31F7" w14:textId="77777777" w:rsidR="004D2B7A" w:rsidRDefault="004D2B7A" w:rsidP="00DC305C">
      <w:pPr>
        <w:rPr>
          <w:rFonts w:eastAsia="Times New Roman"/>
          <w:lang w:val="es-ES_tradnl"/>
        </w:rPr>
      </w:pPr>
    </w:p>
    <w:p w14:paraId="361541F6" w14:textId="544794C5" w:rsidR="004D2B7A" w:rsidRPr="00E15C06" w:rsidRDefault="004D2B7A" w:rsidP="00E15C06">
      <w:pPr>
        <w:pStyle w:val="Ttulo1"/>
        <w:numPr>
          <w:ilvl w:val="0"/>
          <w:numId w:val="33"/>
        </w:numPr>
        <w:ind w:left="0" w:firstLine="0"/>
        <w:rPr>
          <w:lang w:val="es-ES_tradnl"/>
        </w:rPr>
      </w:pPr>
      <w:bookmarkStart w:id="0" w:name="_Toc105483165"/>
      <w:r>
        <w:rPr>
          <w:lang w:val="es-ES_tradnl"/>
        </w:rPr>
        <w:t>Documento descripción del proyecto</w:t>
      </w:r>
      <w:bookmarkEnd w:id="0"/>
    </w:p>
    <w:p w14:paraId="40F79FBD" w14:textId="652C0806" w:rsidR="002D168B" w:rsidRDefault="004D2B7A" w:rsidP="002D168B">
      <w:r w:rsidRPr="004D2B7A">
        <w:rPr>
          <w:b/>
          <w:bCs/>
          <w:lang w:val="es-ES_tradnl"/>
        </w:rPr>
        <w:t>MOvilSQUERUELA</w:t>
      </w:r>
      <w:r w:rsidR="002D168B">
        <w:rPr>
          <w:b/>
          <w:bCs/>
          <w:lang w:val="es-ES_tradnl"/>
        </w:rPr>
        <w:t xml:space="preserve">, </w:t>
      </w:r>
      <w:r w:rsidR="002D168B">
        <w:t xml:space="preserve">la idea de la creación de esta app surge pensar que ahora mismo todo (o la mayoría de las cosas) es entorno a las tecnologías y que en las zonas rurales a veces estos servicios no se dan o están poco actualizados. </w:t>
      </w:r>
    </w:p>
    <w:p w14:paraId="2B0053D6" w14:textId="6B8FC051" w:rsidR="004D2B7A" w:rsidRDefault="002D168B" w:rsidP="002D168B">
      <w:r>
        <w:t>Por ello este proyecto va dedicado a tener un servicio más en las zonas rurales, en este caso para el pueblo de Mosqueruela.</w:t>
      </w:r>
    </w:p>
    <w:p w14:paraId="66E458E3" w14:textId="4289E7BF" w:rsidR="00FC1C81" w:rsidRDefault="00FC1C81" w:rsidP="00FC1C81">
      <w:pPr>
        <w:pStyle w:val="Ttulo2"/>
        <w:numPr>
          <w:ilvl w:val="1"/>
          <w:numId w:val="36"/>
        </w:numPr>
      </w:pPr>
      <w:bookmarkStart w:id="1" w:name="_Toc105483166"/>
      <w:r>
        <w:t>Contexto del proyecto</w:t>
      </w:r>
      <w:bookmarkEnd w:id="1"/>
    </w:p>
    <w:p w14:paraId="4C02BFFA" w14:textId="2A7099DC" w:rsidR="00BA087F" w:rsidRDefault="00BA087F" w:rsidP="00BA087F">
      <w:pPr>
        <w:pStyle w:val="Ttulo3"/>
        <w:numPr>
          <w:ilvl w:val="2"/>
          <w:numId w:val="36"/>
        </w:numPr>
        <w:tabs>
          <w:tab w:val="num" w:pos="360"/>
        </w:tabs>
        <w:ind w:left="360" w:hanging="360"/>
      </w:pPr>
      <w:bookmarkStart w:id="2" w:name="_Toc105483167"/>
      <w:r>
        <w:t>Ámbito y entorno</w:t>
      </w:r>
      <w:bookmarkEnd w:id="2"/>
    </w:p>
    <w:p w14:paraId="208BAD98" w14:textId="77777777" w:rsidR="00BA087F" w:rsidRDefault="00BA087F" w:rsidP="00BA087F">
      <w:r>
        <w:t xml:space="preserve">Este es un proyecto que como su propio nombre indica es una aplicación para móviles, en la cual es objetivo final es conseguir que todos los habitantes y visitantes de Mosqueruela podamos ‘llevar el pueblo y sus servicios en nuestro bolsillo’.  </w:t>
      </w:r>
    </w:p>
    <w:p w14:paraId="298F568B" w14:textId="187C1937" w:rsidR="00BA087F" w:rsidRDefault="00BA087F" w:rsidP="00BA087F">
      <w:r>
        <w:t xml:space="preserve">En un principio la aplicación se </w:t>
      </w:r>
      <w:r w:rsidR="00CC5F63">
        <w:t xml:space="preserve">basará </w:t>
      </w:r>
      <w:r>
        <w:t>en el turismo y en la información del pueblo, aunque pensando en un futuro puede llegar a ser la app que se utilice para gestionar el ayuntamiento o los distintos servicios del pueblo…</w:t>
      </w:r>
    </w:p>
    <w:p w14:paraId="7AF7E06B" w14:textId="7C23B1B3" w:rsidR="00BA087F" w:rsidRDefault="00BA087F" w:rsidP="00BA087F">
      <w:pPr>
        <w:pStyle w:val="Ttulo3"/>
        <w:numPr>
          <w:ilvl w:val="2"/>
          <w:numId w:val="36"/>
        </w:numPr>
        <w:tabs>
          <w:tab w:val="num" w:pos="360"/>
        </w:tabs>
        <w:ind w:left="360" w:hanging="360"/>
      </w:pPr>
      <w:bookmarkStart w:id="3" w:name="_Toc105483168"/>
      <w:r>
        <w:t>Análisis de la realidad</w:t>
      </w:r>
      <w:bookmarkEnd w:id="3"/>
    </w:p>
    <w:p w14:paraId="1269657B" w14:textId="77777777" w:rsidR="00BA087F" w:rsidRDefault="00BA087F" w:rsidP="00BA087F">
      <w:r>
        <w:t xml:space="preserve">El pueblo de Mosqueruela no tiene como tal una aplicación en la que se englobe todo, sin embargo tras la búsqueda he descubierto que existe una aplicación dedicada al turismo. </w:t>
      </w:r>
    </w:p>
    <w:p w14:paraId="7066D5DB" w14:textId="794BB077" w:rsidR="00BA087F" w:rsidRDefault="00BA087F" w:rsidP="00BA087F">
      <w:r>
        <w:t xml:space="preserve">Hace poco se ha activado una aplicación que existe a nivel de España para que dicho pueblo aparezca en ella, esta puede ser una de las grandes competidoras para este proyecto sin embargo pienso que algo </w:t>
      </w:r>
      <w:r w:rsidR="00CC5F63">
        <w:t>h</w:t>
      </w:r>
      <w:r>
        <w:t xml:space="preserve">echo a medida siempre puede dar </w:t>
      </w:r>
      <w:r w:rsidR="00A11B70">
        <w:t>más</w:t>
      </w:r>
      <w:r>
        <w:t xml:space="preserve"> servicios. </w:t>
      </w:r>
    </w:p>
    <w:p w14:paraId="342718E9" w14:textId="73389765" w:rsidR="00BA087F" w:rsidRDefault="00BA087F" w:rsidP="00BA087F">
      <w:pPr>
        <w:pStyle w:val="Ttulo3"/>
        <w:numPr>
          <w:ilvl w:val="2"/>
          <w:numId w:val="36"/>
        </w:numPr>
        <w:tabs>
          <w:tab w:val="num" w:pos="360"/>
        </w:tabs>
        <w:ind w:left="360" w:hanging="360"/>
      </w:pPr>
      <w:bookmarkStart w:id="4" w:name="_Toc105483169"/>
      <w:r>
        <w:t>Solución y justificación de la solución propuesta</w:t>
      </w:r>
      <w:bookmarkEnd w:id="4"/>
    </w:p>
    <w:p w14:paraId="2D19C5E3" w14:textId="29EA8466" w:rsidR="00A11B70" w:rsidRDefault="00A11B70" w:rsidP="00A11B70">
      <w:r>
        <w:t>El proyecto engloba tanto el turismo, los servicios, las asociaciones, el ayuntamiento</w:t>
      </w:r>
      <w:r w:rsidR="0093075A">
        <w:t xml:space="preserve"> (</w:t>
      </w:r>
      <w:r>
        <w:t>todo lo que hay en el pueblo</w:t>
      </w:r>
      <w:r w:rsidR="0093075A">
        <w:t>, es decir todo lo que hay en el)</w:t>
      </w:r>
      <w:r>
        <w:t xml:space="preserve">. </w:t>
      </w:r>
    </w:p>
    <w:p w14:paraId="3A68C187" w14:textId="0D5BBD0F" w:rsidR="00A11B70" w:rsidRDefault="00CC5F63" w:rsidP="00A11B70">
      <w:r>
        <w:t>Está</w:t>
      </w:r>
      <w:r w:rsidR="00A11B70">
        <w:t xml:space="preserve"> </w:t>
      </w:r>
      <w:r>
        <w:t>h</w:t>
      </w:r>
      <w:r w:rsidR="00A11B70">
        <w:t xml:space="preserve">echa en concreto para este pueblo. </w:t>
      </w:r>
    </w:p>
    <w:p w14:paraId="195AD0A3" w14:textId="4898BD7A" w:rsidR="00BA087F" w:rsidRDefault="00BA087F" w:rsidP="00A11B70">
      <w:pPr>
        <w:pStyle w:val="Ttulo3"/>
        <w:numPr>
          <w:ilvl w:val="2"/>
          <w:numId w:val="36"/>
        </w:numPr>
        <w:tabs>
          <w:tab w:val="num" w:pos="360"/>
        </w:tabs>
        <w:ind w:left="360" w:hanging="360"/>
      </w:pPr>
      <w:bookmarkStart w:id="5" w:name="_Toc105483170"/>
      <w:r>
        <w:t>Destinatarios</w:t>
      </w:r>
      <w:bookmarkEnd w:id="5"/>
    </w:p>
    <w:p w14:paraId="2A11C07A" w14:textId="1FE0B542" w:rsidR="0093075A" w:rsidRDefault="0093075A" w:rsidP="0093075A">
      <w:r>
        <w:t>Est</w:t>
      </w:r>
      <w:r w:rsidR="00CC5F63">
        <w:t>á</w:t>
      </w:r>
      <w:r>
        <w:t xml:space="preserve"> dedicada tanto a los vecinos para que puedan acceder a las noticias, bandos y contactos con las distintas asociaciones y servicios. Como para los visitantes ya que en ella hay información sobre lo que se puede visitar y hacer.</w:t>
      </w:r>
    </w:p>
    <w:p w14:paraId="782796F2" w14:textId="1AACC474" w:rsidR="0093075A" w:rsidRDefault="0093075A" w:rsidP="0093075A"/>
    <w:p w14:paraId="70F9571A" w14:textId="288F6CCB" w:rsidR="00DC5BAB" w:rsidRDefault="00DC5BAB" w:rsidP="0093075A"/>
    <w:p w14:paraId="214D7466" w14:textId="33773FED" w:rsidR="00DC5BAB" w:rsidRDefault="00DC5BAB" w:rsidP="0093075A"/>
    <w:p w14:paraId="00DC3CE5" w14:textId="516C1D67" w:rsidR="00DC5BAB" w:rsidRDefault="00DC5BAB" w:rsidP="0093075A"/>
    <w:p w14:paraId="3BB0DD59" w14:textId="77777777" w:rsidR="00150B1A" w:rsidRPr="00A11B70" w:rsidRDefault="00150B1A" w:rsidP="00972D30">
      <w:pPr>
        <w:jc w:val="right"/>
      </w:pPr>
    </w:p>
    <w:p w14:paraId="06642B1F" w14:textId="0C5871BA" w:rsidR="00BA087F" w:rsidRDefault="00BA087F" w:rsidP="00FC1C81">
      <w:pPr>
        <w:pStyle w:val="Ttulo2"/>
        <w:numPr>
          <w:ilvl w:val="1"/>
          <w:numId w:val="36"/>
        </w:numPr>
      </w:pPr>
      <w:bookmarkStart w:id="6" w:name="_Toc105483171"/>
      <w:r>
        <w:lastRenderedPageBreak/>
        <w:t>Objetivos del proyecto</w:t>
      </w:r>
      <w:bookmarkEnd w:id="6"/>
    </w:p>
    <w:p w14:paraId="3E07709D" w14:textId="3A628963" w:rsidR="00DC5BAB" w:rsidRDefault="00DC5BAB" w:rsidP="00DC5BAB">
      <w:r>
        <w:t>El principal objetivo de esta aplicación es dar un servici</w:t>
      </w:r>
      <w:r w:rsidR="00150B1A">
        <w:t xml:space="preserve">o para acercarnos a las </w:t>
      </w:r>
      <w:r>
        <w:t xml:space="preserve">nuevas tecnologías.  </w:t>
      </w:r>
    </w:p>
    <w:p w14:paraId="2411B0E6" w14:textId="5DEF09FE" w:rsidR="00DC5BAB" w:rsidRDefault="00DC5BAB" w:rsidP="00DC5BAB">
      <w:pPr>
        <w:pStyle w:val="Prrafodelista"/>
        <w:numPr>
          <w:ilvl w:val="0"/>
          <w:numId w:val="37"/>
        </w:numPr>
      </w:pPr>
      <w:r>
        <w:t>Tener una zona en la que se puedan publicar noticias y bandos.</w:t>
      </w:r>
    </w:p>
    <w:p w14:paraId="365F2B11" w14:textId="3A720542" w:rsidR="00DC5BAB" w:rsidRDefault="00DC5BAB" w:rsidP="00DC5BAB">
      <w:pPr>
        <w:pStyle w:val="Prrafodelista"/>
        <w:numPr>
          <w:ilvl w:val="0"/>
          <w:numId w:val="37"/>
        </w:numPr>
      </w:pPr>
      <w:r>
        <w:t>Información sobre el pueblo</w:t>
      </w:r>
      <w:r w:rsidR="00B94FFF">
        <w:t>.</w:t>
      </w:r>
    </w:p>
    <w:p w14:paraId="30264833" w14:textId="1A2B9A6A" w:rsidR="00DC5BAB" w:rsidRDefault="00B94FFF" w:rsidP="00DC5BAB">
      <w:pPr>
        <w:pStyle w:val="Prrafodelista"/>
        <w:numPr>
          <w:ilvl w:val="0"/>
          <w:numId w:val="37"/>
        </w:numPr>
      </w:pPr>
      <w:r>
        <w:t>Información sobre la caza y zona de batida.</w:t>
      </w:r>
    </w:p>
    <w:p w14:paraId="15CF8151" w14:textId="711633CF" w:rsidR="00B94FFF" w:rsidRDefault="00B94FFF" w:rsidP="00DC5BAB">
      <w:pPr>
        <w:pStyle w:val="Prrafodelista"/>
        <w:numPr>
          <w:ilvl w:val="0"/>
          <w:numId w:val="37"/>
        </w:numPr>
      </w:pPr>
      <w:r>
        <w:t>Contacto rápido a los diferentes establecimientos.</w:t>
      </w:r>
    </w:p>
    <w:p w14:paraId="7EEA6337" w14:textId="77777777" w:rsidR="00DC5BAB" w:rsidRDefault="00DC5BAB" w:rsidP="00DC5BAB"/>
    <w:p w14:paraId="68747CA5" w14:textId="7BA2293B" w:rsidR="00BA087F" w:rsidRDefault="00BA087F" w:rsidP="00FC1C81">
      <w:pPr>
        <w:pStyle w:val="Ttulo2"/>
        <w:numPr>
          <w:ilvl w:val="1"/>
          <w:numId w:val="36"/>
        </w:numPr>
      </w:pPr>
      <w:bookmarkStart w:id="7" w:name="_Toc105483172"/>
      <w:r>
        <w:t>Objetivo del proyecto en lengua extranjera</w:t>
      </w:r>
      <w:bookmarkEnd w:id="7"/>
    </w:p>
    <w:p w14:paraId="1701315A" w14:textId="77777777" w:rsidR="00B94FFF" w:rsidRDefault="00B94FFF" w:rsidP="00B94FFF">
      <w:pPr>
        <w:rPr>
          <w:rStyle w:val="q4iawc"/>
          <w:lang w:val="en"/>
        </w:rPr>
      </w:pPr>
      <w:r>
        <w:rPr>
          <w:rStyle w:val="q4iawc"/>
          <w:lang w:val="en"/>
        </w:rPr>
        <w:t>The main objective of this application is to provide one more service in the face of new technologies.</w:t>
      </w:r>
    </w:p>
    <w:p w14:paraId="760BE554" w14:textId="2076ABF0" w:rsidR="00B94FFF" w:rsidRPr="00B94FFF" w:rsidRDefault="00B94FFF" w:rsidP="00B94FFF">
      <w:pPr>
        <w:pStyle w:val="Prrafodelista"/>
        <w:numPr>
          <w:ilvl w:val="0"/>
          <w:numId w:val="38"/>
        </w:numPr>
        <w:rPr>
          <w:rStyle w:val="q4iawc"/>
          <w:lang w:val="en"/>
        </w:rPr>
      </w:pPr>
      <w:r w:rsidRPr="00B94FFF">
        <w:rPr>
          <w:rStyle w:val="q4iawc"/>
          <w:lang w:val="en"/>
        </w:rPr>
        <w:t xml:space="preserve">Have an area where news and announcements can be published. </w:t>
      </w:r>
    </w:p>
    <w:p w14:paraId="64D1610A" w14:textId="77777777" w:rsidR="00B94FFF" w:rsidRPr="00B94FFF" w:rsidRDefault="00B94FFF" w:rsidP="00B94FFF">
      <w:pPr>
        <w:pStyle w:val="Prrafodelista"/>
        <w:numPr>
          <w:ilvl w:val="0"/>
          <w:numId w:val="38"/>
        </w:numPr>
        <w:rPr>
          <w:rStyle w:val="q4iawc"/>
          <w:lang w:val="en"/>
        </w:rPr>
      </w:pPr>
      <w:r w:rsidRPr="00B94FFF">
        <w:rPr>
          <w:rStyle w:val="q4iawc"/>
          <w:lang w:val="en"/>
        </w:rPr>
        <w:t xml:space="preserve">Information about the town. </w:t>
      </w:r>
    </w:p>
    <w:p w14:paraId="055A9942" w14:textId="29B446F5" w:rsidR="00B94FFF" w:rsidRPr="00B94FFF" w:rsidRDefault="00B94FFF" w:rsidP="00B94FFF">
      <w:pPr>
        <w:pStyle w:val="Prrafodelista"/>
        <w:numPr>
          <w:ilvl w:val="0"/>
          <w:numId w:val="38"/>
        </w:numPr>
        <w:rPr>
          <w:rStyle w:val="q4iawc"/>
          <w:lang w:val="en"/>
        </w:rPr>
      </w:pPr>
      <w:r w:rsidRPr="00B94FFF">
        <w:rPr>
          <w:rStyle w:val="q4iawc"/>
          <w:lang w:val="en"/>
        </w:rPr>
        <w:t xml:space="preserve">Information about the hunt and </w:t>
      </w:r>
      <w:r w:rsidR="00CC5F63">
        <w:rPr>
          <w:rStyle w:val="q4iawc"/>
          <w:lang w:val="en"/>
        </w:rPr>
        <w:t>hunt</w:t>
      </w:r>
      <w:r w:rsidRPr="00B94FFF">
        <w:rPr>
          <w:rStyle w:val="q4iawc"/>
          <w:lang w:val="en"/>
        </w:rPr>
        <w:t xml:space="preserve"> area. </w:t>
      </w:r>
    </w:p>
    <w:p w14:paraId="649347A4" w14:textId="54BF3448" w:rsidR="002D168B" w:rsidRPr="002B3A24" w:rsidRDefault="00B94FFF" w:rsidP="002B3A24">
      <w:pPr>
        <w:pStyle w:val="Prrafodelista"/>
        <w:numPr>
          <w:ilvl w:val="0"/>
          <w:numId w:val="38"/>
        </w:numPr>
        <w:rPr>
          <w:lang w:val="en-US"/>
        </w:rPr>
      </w:pPr>
      <w:r w:rsidRPr="00B94FFF">
        <w:rPr>
          <w:rStyle w:val="q4iawc"/>
          <w:lang w:val="en"/>
        </w:rPr>
        <w:t>Quick contact to the different establishments.</w:t>
      </w:r>
    </w:p>
    <w:p w14:paraId="67EBC8AC" w14:textId="77777777" w:rsidR="002B3A24" w:rsidRPr="00E058AE" w:rsidRDefault="002B3A24" w:rsidP="002B3A24">
      <w:pPr>
        <w:rPr>
          <w:rFonts w:eastAsia="Times New Roman"/>
          <w:lang w:val="en-US"/>
        </w:rPr>
      </w:pPr>
    </w:p>
    <w:p w14:paraId="69332DEC" w14:textId="2D0FAE56" w:rsidR="002B3A24" w:rsidRPr="00FE175C" w:rsidRDefault="002B3A24" w:rsidP="00FE175C">
      <w:pPr>
        <w:pStyle w:val="Ttulo1"/>
        <w:numPr>
          <w:ilvl w:val="0"/>
          <w:numId w:val="36"/>
        </w:numPr>
        <w:ind w:left="0" w:firstLine="0"/>
        <w:rPr>
          <w:lang w:val="es-ES_tradnl"/>
        </w:rPr>
      </w:pPr>
      <w:bookmarkStart w:id="8" w:name="_Toc105483173"/>
      <w:r>
        <w:rPr>
          <w:lang w:val="es-ES_tradnl"/>
        </w:rPr>
        <w:t>Documento de acuerdo del proyecto</w:t>
      </w:r>
      <w:bookmarkEnd w:id="8"/>
    </w:p>
    <w:p w14:paraId="113F18AB" w14:textId="3898D52B" w:rsidR="000154D8" w:rsidRDefault="00FE175C" w:rsidP="000E623B">
      <w:pPr>
        <w:pStyle w:val="Ttulo2"/>
        <w:numPr>
          <w:ilvl w:val="1"/>
          <w:numId w:val="36"/>
        </w:numPr>
        <w:ind w:left="0" w:firstLine="0"/>
      </w:pPr>
      <w:bookmarkStart w:id="9" w:name="_Toc105483174"/>
      <w:r>
        <w:t>Requisitos funcionales y no funcionales</w:t>
      </w:r>
      <w:bookmarkEnd w:id="9"/>
    </w:p>
    <w:p w14:paraId="4F48C103" w14:textId="31918DB7" w:rsidR="00030AFE" w:rsidRDefault="00836F91" w:rsidP="00836F91">
      <w:pPr>
        <w:pStyle w:val="Ttulo3"/>
        <w:numPr>
          <w:ilvl w:val="2"/>
          <w:numId w:val="36"/>
        </w:numPr>
        <w:ind w:left="0" w:firstLine="0"/>
      </w:pPr>
      <w:bookmarkStart w:id="10" w:name="_Hlk105484915"/>
      <w:r>
        <w:t>Funcionales</w:t>
      </w:r>
    </w:p>
    <w:bookmarkEnd w:id="10"/>
    <w:p w14:paraId="2D966DB8" w14:textId="2138A66A" w:rsidR="00836F91" w:rsidRDefault="00836F91" w:rsidP="00836F91">
      <w:pPr>
        <w:pStyle w:val="Normalmio"/>
        <w:numPr>
          <w:ilvl w:val="0"/>
          <w:numId w:val="40"/>
        </w:numPr>
      </w:pPr>
      <w:r>
        <w:t>Turismo de Mosqueruela.</w:t>
      </w:r>
    </w:p>
    <w:p w14:paraId="7EFC041B" w14:textId="5D7C40B4" w:rsidR="00836F91" w:rsidRDefault="00836F91" w:rsidP="00836F91">
      <w:pPr>
        <w:pStyle w:val="Normalmio"/>
        <w:numPr>
          <w:ilvl w:val="0"/>
          <w:numId w:val="40"/>
        </w:numPr>
      </w:pPr>
      <w:r>
        <w:t xml:space="preserve">Zona de noticias, bandos y anuncios. </w:t>
      </w:r>
    </w:p>
    <w:p w14:paraId="25367EF7" w14:textId="1DEE63ED" w:rsidR="00836F91" w:rsidRDefault="00836F91" w:rsidP="00836F91">
      <w:pPr>
        <w:pStyle w:val="Normalmio"/>
        <w:numPr>
          <w:ilvl w:val="0"/>
          <w:numId w:val="40"/>
        </w:numPr>
      </w:pPr>
      <w:r>
        <w:t xml:space="preserve">Mapa con la localización del pueblo. </w:t>
      </w:r>
    </w:p>
    <w:p w14:paraId="36B186A6" w14:textId="58039EC2" w:rsidR="00836F91" w:rsidRDefault="00836F91" w:rsidP="00836F91">
      <w:pPr>
        <w:pStyle w:val="Normalmio"/>
        <w:numPr>
          <w:ilvl w:val="0"/>
          <w:numId w:val="40"/>
        </w:numPr>
      </w:pPr>
      <w:r>
        <w:t>Contactos con lugares y asociaciones de interés.</w:t>
      </w:r>
    </w:p>
    <w:p w14:paraId="37F671FC" w14:textId="77777777" w:rsidR="00836F91" w:rsidRDefault="00836F91" w:rsidP="00836F91">
      <w:pPr>
        <w:pStyle w:val="Ttulo3"/>
      </w:pPr>
    </w:p>
    <w:p w14:paraId="522CC3AD" w14:textId="2B4047F7" w:rsidR="00836F91" w:rsidRDefault="00836F91" w:rsidP="00836F91">
      <w:pPr>
        <w:pStyle w:val="Ttulo3"/>
        <w:numPr>
          <w:ilvl w:val="2"/>
          <w:numId w:val="36"/>
        </w:numPr>
        <w:ind w:left="0" w:firstLine="0"/>
      </w:pPr>
      <w:r>
        <w:t>No funcionales</w:t>
      </w:r>
    </w:p>
    <w:p w14:paraId="368ED341" w14:textId="64101507" w:rsidR="000E623B" w:rsidRDefault="00836F91" w:rsidP="000E623B">
      <w:pPr>
        <w:pStyle w:val="Normalmio"/>
        <w:numPr>
          <w:ilvl w:val="0"/>
          <w:numId w:val="39"/>
        </w:numPr>
        <w:ind w:left="709" w:hanging="425"/>
      </w:pPr>
      <w:r>
        <w:t>Los datos de la app son guardados en una base de datos, donde se pueden hacer cambios.</w:t>
      </w:r>
    </w:p>
    <w:p w14:paraId="485F512B" w14:textId="13594DF3" w:rsidR="000E623B" w:rsidRDefault="00836F91" w:rsidP="000E623B">
      <w:pPr>
        <w:pStyle w:val="Normalmio"/>
        <w:numPr>
          <w:ilvl w:val="0"/>
          <w:numId w:val="39"/>
        </w:numPr>
        <w:ind w:left="709" w:hanging="425"/>
      </w:pPr>
      <w:r>
        <w:t>Los datos de la app solo podrán ser modificados por aquellas personas autorizadas para ello.</w:t>
      </w:r>
    </w:p>
    <w:p w14:paraId="51252A2F" w14:textId="3DADAFB1" w:rsidR="00030AFE" w:rsidRDefault="006F5665" w:rsidP="000E623B">
      <w:pPr>
        <w:pStyle w:val="Normalmio"/>
        <w:numPr>
          <w:ilvl w:val="0"/>
          <w:numId w:val="39"/>
        </w:numPr>
        <w:ind w:left="709" w:hanging="425"/>
      </w:pPr>
      <w:r>
        <w:t>Los cambios en la app, excepto en la base de datos, solo podrán ser realizados por el autor.</w:t>
      </w:r>
    </w:p>
    <w:p w14:paraId="5A1A4078" w14:textId="7586A3C4" w:rsidR="00030AFE" w:rsidRDefault="006F5665" w:rsidP="00977BF7">
      <w:pPr>
        <w:pStyle w:val="Normalmio"/>
        <w:numPr>
          <w:ilvl w:val="0"/>
          <w:numId w:val="39"/>
        </w:numPr>
        <w:ind w:left="709" w:hanging="425"/>
      </w:pPr>
      <w:r>
        <w:t xml:space="preserve">La app debe de ser escalable, es decir, con el fin de poder hacer crecer la aplicación. </w:t>
      </w:r>
    </w:p>
    <w:p w14:paraId="49FE9F2B" w14:textId="3B5B944B" w:rsidR="00FE175C" w:rsidRDefault="00FE175C" w:rsidP="002B3A24">
      <w:pPr>
        <w:pStyle w:val="Ttulo2"/>
        <w:numPr>
          <w:ilvl w:val="1"/>
          <w:numId w:val="36"/>
        </w:numPr>
        <w:ind w:left="0" w:firstLine="0"/>
      </w:pPr>
      <w:bookmarkStart w:id="11" w:name="_Toc105483175"/>
      <w:r>
        <w:lastRenderedPageBreak/>
        <w:t>Tareas</w:t>
      </w:r>
      <w:bookmarkEnd w:id="11"/>
    </w:p>
    <w:p w14:paraId="2FF8AC3C" w14:textId="046066B3" w:rsidR="006F5665" w:rsidRDefault="006F5665" w:rsidP="00810A29">
      <w:pPr>
        <w:pStyle w:val="Ttulo3"/>
        <w:numPr>
          <w:ilvl w:val="2"/>
          <w:numId w:val="36"/>
        </w:numPr>
        <w:ind w:left="0" w:firstLine="0"/>
      </w:pPr>
      <w:r>
        <w:t>Realizadas</w:t>
      </w:r>
    </w:p>
    <w:p w14:paraId="0150A212" w14:textId="516AC1CF" w:rsidR="00810A29" w:rsidRDefault="00810A29" w:rsidP="00810A29">
      <w:pPr>
        <w:pStyle w:val="Normalmio"/>
        <w:numPr>
          <w:ilvl w:val="0"/>
          <w:numId w:val="42"/>
        </w:numPr>
      </w:pPr>
      <w:r>
        <w:t>Zona de noticias y bandos, filtradas.</w:t>
      </w:r>
    </w:p>
    <w:p w14:paraId="0799FD04" w14:textId="3CD51A2F" w:rsidR="00810A29" w:rsidRDefault="00810A29" w:rsidP="00810A29">
      <w:pPr>
        <w:pStyle w:val="Normalmio"/>
        <w:numPr>
          <w:ilvl w:val="0"/>
          <w:numId w:val="42"/>
        </w:numPr>
      </w:pPr>
      <w:r>
        <w:t xml:space="preserve">Zona de turismo con imágenes de los sitos </w:t>
      </w:r>
      <w:r w:rsidR="00B25034">
        <w:t>más</w:t>
      </w:r>
      <w:r>
        <w:t xml:space="preserve"> interesantes</w:t>
      </w:r>
    </w:p>
    <w:p w14:paraId="565A51D1" w14:textId="4188FDD0" w:rsidR="00B25034" w:rsidRDefault="00B25034" w:rsidP="00810A29">
      <w:pPr>
        <w:pStyle w:val="Normalmio"/>
        <w:numPr>
          <w:ilvl w:val="0"/>
          <w:numId w:val="42"/>
        </w:numPr>
      </w:pPr>
      <w:r>
        <w:t>Información básica sobre el pueblo así como la altitud, latitud, longitud, extensión, habitantes, patrimonio, historia.</w:t>
      </w:r>
    </w:p>
    <w:p w14:paraId="3F7DDD2B" w14:textId="35507F4C" w:rsidR="00B25034" w:rsidRDefault="00B25034" w:rsidP="00810A29">
      <w:pPr>
        <w:pStyle w:val="Normalmio"/>
        <w:numPr>
          <w:ilvl w:val="0"/>
          <w:numId w:val="42"/>
        </w:numPr>
      </w:pPr>
      <w:r>
        <w:t>Breve información sobre el ayuntamiento como corporación municipal, horario y sede electrónica.</w:t>
      </w:r>
    </w:p>
    <w:p w14:paraId="6C305043" w14:textId="585FAFEC" w:rsidR="00B25034" w:rsidRDefault="00B25034" w:rsidP="00810A29">
      <w:pPr>
        <w:pStyle w:val="Normalmio"/>
        <w:numPr>
          <w:ilvl w:val="0"/>
          <w:numId w:val="42"/>
        </w:numPr>
      </w:pPr>
      <w:r>
        <w:t>Listado y contacto con los servicios y asociaciones del pueblo.</w:t>
      </w:r>
    </w:p>
    <w:p w14:paraId="39E28159" w14:textId="192049B3" w:rsidR="00B25034" w:rsidRDefault="00B25034" w:rsidP="00B25034">
      <w:pPr>
        <w:pStyle w:val="Normalmio"/>
        <w:numPr>
          <w:ilvl w:val="0"/>
          <w:numId w:val="42"/>
        </w:numPr>
      </w:pPr>
      <w:r>
        <w:t>Información sobre la caza.</w:t>
      </w:r>
    </w:p>
    <w:p w14:paraId="06B80C8E" w14:textId="2A27E1F6" w:rsidR="00AB53F7" w:rsidRDefault="00AB53F7" w:rsidP="00B25034">
      <w:pPr>
        <w:pStyle w:val="Normalmio"/>
        <w:numPr>
          <w:ilvl w:val="0"/>
          <w:numId w:val="42"/>
        </w:numPr>
      </w:pPr>
      <w:r>
        <w:t>Mapa con el punto de batida</w:t>
      </w:r>
    </w:p>
    <w:p w14:paraId="7574FBB0" w14:textId="1A7E93A8" w:rsidR="00810A29" w:rsidRDefault="00810A29" w:rsidP="00810A29">
      <w:pPr>
        <w:pStyle w:val="Ttulo3"/>
        <w:numPr>
          <w:ilvl w:val="2"/>
          <w:numId w:val="36"/>
        </w:numPr>
        <w:ind w:left="0" w:firstLine="0"/>
      </w:pPr>
      <w:r>
        <w:t>En proceso</w:t>
      </w:r>
    </w:p>
    <w:p w14:paraId="6465E195" w14:textId="6267DFA3" w:rsidR="00AB53F7" w:rsidRDefault="00AB53F7" w:rsidP="00AB53F7">
      <w:pPr>
        <w:pStyle w:val="Prrafodelista"/>
        <w:numPr>
          <w:ilvl w:val="0"/>
          <w:numId w:val="48"/>
        </w:numPr>
      </w:pPr>
      <w:r w:rsidRPr="00AB53F7">
        <w:t>Poder refrescar la zona de noticias sin tener que salir de la aplicación</w:t>
      </w:r>
      <w:r w:rsidR="00977BF7">
        <w:t>.</w:t>
      </w:r>
    </w:p>
    <w:p w14:paraId="46DD6560" w14:textId="77777777" w:rsidR="00AB53F7" w:rsidRDefault="00AB53F7" w:rsidP="00AB53F7">
      <w:pPr>
        <w:pStyle w:val="Ttulo3"/>
      </w:pPr>
    </w:p>
    <w:p w14:paraId="06C08596" w14:textId="3686E22D" w:rsidR="006F5665" w:rsidRDefault="006F5665" w:rsidP="006F5665">
      <w:pPr>
        <w:pStyle w:val="Ttulo3"/>
        <w:numPr>
          <w:ilvl w:val="2"/>
          <w:numId w:val="36"/>
        </w:numPr>
        <w:ind w:left="0" w:firstLine="0"/>
      </w:pPr>
      <w:r>
        <w:t>Por realizar</w:t>
      </w:r>
    </w:p>
    <w:p w14:paraId="6726BFA7" w14:textId="7B41FC36" w:rsidR="00AB53F7" w:rsidRDefault="00AB53F7" w:rsidP="00AB53F7">
      <w:pPr>
        <w:pStyle w:val="Normalmio"/>
        <w:numPr>
          <w:ilvl w:val="0"/>
          <w:numId w:val="47"/>
        </w:numPr>
      </w:pPr>
      <w:r>
        <w:t>Creación de una segunda aplicación para poder añadir noticias, cambiar el punto de zona de batida por un administrador de cada una de las partes , es decir, los cazadores podrían cambiar la zona de batida y la empresa compradora de la aplicación podría añadir noticias y cambiar todo lo que conlleva la base de datos.</w:t>
      </w:r>
    </w:p>
    <w:p w14:paraId="2D7599EE" w14:textId="0F19E56D" w:rsidR="00977BF7" w:rsidRDefault="00977BF7" w:rsidP="00AB53F7">
      <w:pPr>
        <w:pStyle w:val="Normalmio"/>
        <w:numPr>
          <w:ilvl w:val="0"/>
          <w:numId w:val="47"/>
        </w:numPr>
      </w:pPr>
      <w:r>
        <w:t>Mostrar en el mapa cada una de las rutas que aparecen en la aplicación.</w:t>
      </w:r>
    </w:p>
    <w:p w14:paraId="6F834DED" w14:textId="74D2DCFC" w:rsidR="00977BF7" w:rsidRDefault="00977BF7" w:rsidP="00AB53F7">
      <w:pPr>
        <w:pStyle w:val="Normalmio"/>
        <w:numPr>
          <w:ilvl w:val="0"/>
          <w:numId w:val="47"/>
        </w:numPr>
      </w:pPr>
      <w:r>
        <w:t>Permitir que el ayuntamiento tenga alguna de las funciones mas realizadas en su sede electrónica.</w:t>
      </w:r>
    </w:p>
    <w:p w14:paraId="5407CA51" w14:textId="77777777" w:rsidR="00B25034" w:rsidRDefault="00B25034" w:rsidP="00B25034">
      <w:pPr>
        <w:pStyle w:val="Normalmio"/>
        <w:ind w:left="720"/>
      </w:pPr>
    </w:p>
    <w:p w14:paraId="64E3CC4B" w14:textId="11EB5314" w:rsidR="00FE175C" w:rsidRDefault="00FE175C" w:rsidP="002B3A24">
      <w:pPr>
        <w:pStyle w:val="Ttulo2"/>
        <w:numPr>
          <w:ilvl w:val="1"/>
          <w:numId w:val="36"/>
        </w:numPr>
        <w:ind w:left="0" w:firstLine="0"/>
      </w:pPr>
      <w:bookmarkStart w:id="12" w:name="_Toc105483176"/>
      <w:r>
        <w:t>Metodología a seguir para la realización del proyecto</w:t>
      </w:r>
      <w:bookmarkEnd w:id="12"/>
    </w:p>
    <w:p w14:paraId="01C229FA" w14:textId="46B3E2BF" w:rsidR="007524FE" w:rsidRDefault="008625CE" w:rsidP="008625CE">
      <w:pPr>
        <w:pStyle w:val="Normalmio"/>
      </w:pPr>
      <w:r>
        <w:t xml:space="preserve">La metodología seguida para la realización del proyecto a sido en forma de cascada ya que se empezó por saber los requisitos de nuestro clientes, después se analizaron cada uno de los requisitos y una vez tenerlos todos analizados se empezó a diseñar la aplicación para ver como quedaban de una forma más rápida y sencilla. </w:t>
      </w:r>
    </w:p>
    <w:p w14:paraId="7E0E93D2" w14:textId="53E59528" w:rsidR="008625CE" w:rsidRDefault="008625CE" w:rsidP="008625CE">
      <w:pPr>
        <w:pStyle w:val="Normalmio"/>
      </w:pPr>
      <w:r>
        <w:t>Una vez realizado el diseño de casi toda la app se empezó a programar, durante la programación surgieron nuevos apartados que se diseñaron antes de hacerlos.</w:t>
      </w:r>
    </w:p>
    <w:p w14:paraId="299814CC" w14:textId="049E476B" w:rsidR="008625CE" w:rsidRDefault="008625CE" w:rsidP="008625CE">
      <w:pPr>
        <w:pStyle w:val="Normalmio"/>
      </w:pPr>
      <w:r>
        <w:t>Al acabar de programar la aplicación se comprobó que todo lo que se había realizado funcionaba correctamente y se acabó haciendo la documentación.</w:t>
      </w:r>
    </w:p>
    <w:p w14:paraId="472681F4" w14:textId="208FD9BE" w:rsidR="00370F5A" w:rsidRDefault="00370F5A" w:rsidP="008625CE">
      <w:pPr>
        <w:pStyle w:val="Normalmio"/>
      </w:pPr>
    </w:p>
    <w:p w14:paraId="49A10ACA" w14:textId="64F51C3E" w:rsidR="00370F5A" w:rsidRDefault="00370F5A" w:rsidP="008625CE">
      <w:pPr>
        <w:pStyle w:val="Normalmio"/>
      </w:pPr>
    </w:p>
    <w:p w14:paraId="08FA0AA9" w14:textId="77777777" w:rsidR="00370F5A" w:rsidRDefault="00370F5A" w:rsidP="00972D30">
      <w:pPr>
        <w:pStyle w:val="Ttulo2"/>
        <w:sectPr w:rsidR="00370F5A" w:rsidSect="006B00D7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7" w:h="16839"/>
          <w:pgMar w:top="1417" w:right="1701" w:bottom="1417" w:left="1701" w:header="720" w:footer="720" w:gutter="0"/>
          <w:cols w:space="720"/>
          <w:titlePg/>
          <w:docGrid w:linePitch="360"/>
        </w:sectPr>
      </w:pPr>
      <w:bookmarkStart w:id="13" w:name="_Toc105483177"/>
    </w:p>
    <w:p w14:paraId="3A3439A2" w14:textId="0C64702C" w:rsidR="00FE175C" w:rsidRDefault="00FE175C" w:rsidP="00B0128E">
      <w:pPr>
        <w:pStyle w:val="Ttulo2"/>
        <w:numPr>
          <w:ilvl w:val="1"/>
          <w:numId w:val="36"/>
        </w:numPr>
        <w:ind w:left="1134" w:firstLine="0"/>
      </w:pPr>
      <w:r>
        <w:lastRenderedPageBreak/>
        <w:t>Planificación temporal de tareas</w:t>
      </w:r>
      <w:bookmarkEnd w:id="13"/>
    </w:p>
    <w:p w14:paraId="6EF0DC58" w14:textId="33DB6EA5" w:rsidR="00370F5A" w:rsidRDefault="00B0128E" w:rsidP="00370F5A">
      <w:pPr>
        <w:pStyle w:val="Ttulo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46DBF" wp14:editId="56402FBD">
            <wp:simplePos x="0" y="0"/>
            <wp:positionH relativeFrom="column">
              <wp:posOffset>2733675</wp:posOffset>
            </wp:positionH>
            <wp:positionV relativeFrom="paragraph">
              <wp:posOffset>193675</wp:posOffset>
            </wp:positionV>
            <wp:extent cx="5857440" cy="2304000"/>
            <wp:effectExtent l="0" t="0" r="0" b="1270"/>
            <wp:wrapThrough wrapText="bothSides">
              <wp:wrapPolygon edited="0">
                <wp:start x="0" y="0"/>
                <wp:lineTo x="0" y="21433"/>
                <wp:lineTo x="21497" y="21433"/>
                <wp:lineTo x="21497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44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F993" w14:textId="1DD5BB35" w:rsidR="00370F5A" w:rsidRDefault="00370F5A" w:rsidP="00370F5A">
      <w:pPr>
        <w:pStyle w:val="Ttulo2"/>
        <w:ind w:left="142" w:right="-739"/>
      </w:pPr>
    </w:p>
    <w:p w14:paraId="7B77AB1D" w14:textId="77777777" w:rsidR="00B0128E" w:rsidRDefault="00B0128E" w:rsidP="00370F5A">
      <w:pPr>
        <w:pStyle w:val="Ttulo2"/>
        <w:ind w:left="142" w:right="-739"/>
        <w:sectPr w:rsidR="00B0128E" w:rsidSect="006B00D7">
          <w:pgSz w:w="16839" w:h="11907" w:orient="landscape"/>
          <w:pgMar w:top="709" w:right="1418" w:bottom="568" w:left="0" w:header="720" w:footer="720" w:gutter="0"/>
          <w:cols w:space="720"/>
          <w:titlePg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B0B98D" wp14:editId="20024E55">
            <wp:simplePos x="0" y="0"/>
            <wp:positionH relativeFrom="column">
              <wp:posOffset>6713220</wp:posOffset>
            </wp:positionH>
            <wp:positionV relativeFrom="paragraph">
              <wp:posOffset>2054225</wp:posOffset>
            </wp:positionV>
            <wp:extent cx="3637915" cy="2375535"/>
            <wp:effectExtent l="0" t="0" r="635" b="5715"/>
            <wp:wrapThrough wrapText="bothSides">
              <wp:wrapPolygon edited="0">
                <wp:start x="0" y="0"/>
                <wp:lineTo x="0" y="21479"/>
                <wp:lineTo x="21491" y="21479"/>
                <wp:lineTo x="21491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68453B5" wp14:editId="2B0571C3">
            <wp:simplePos x="0" y="0"/>
            <wp:positionH relativeFrom="column">
              <wp:posOffset>320675</wp:posOffset>
            </wp:positionH>
            <wp:positionV relativeFrom="paragraph">
              <wp:posOffset>2057400</wp:posOffset>
            </wp:positionV>
            <wp:extent cx="6290210" cy="2304000"/>
            <wp:effectExtent l="0" t="0" r="0" b="1270"/>
            <wp:wrapThrough wrapText="bothSides">
              <wp:wrapPolygon edited="0">
                <wp:start x="0" y="0"/>
                <wp:lineTo x="0" y="21433"/>
                <wp:lineTo x="21524" y="21433"/>
                <wp:lineTo x="21524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21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47698" w14:textId="12402658" w:rsidR="00370F5A" w:rsidRDefault="00370F5A" w:rsidP="00370F5A">
      <w:pPr>
        <w:pStyle w:val="Ttulo2"/>
        <w:numPr>
          <w:ilvl w:val="1"/>
          <w:numId w:val="36"/>
        </w:numPr>
        <w:tabs>
          <w:tab w:val="num" w:pos="360"/>
        </w:tabs>
        <w:ind w:left="0" w:firstLine="0"/>
      </w:pPr>
      <w:bookmarkStart w:id="14" w:name="_Toc105483178"/>
      <w:r>
        <w:lastRenderedPageBreak/>
        <w:t>Presupuesto (gastos, ingresos y beneficios)</w:t>
      </w:r>
      <w:bookmarkEnd w:id="14"/>
    </w:p>
    <w:p w14:paraId="7925BE4A" w14:textId="310BDA51" w:rsidR="00BE67AF" w:rsidRDefault="00BE67AF" w:rsidP="00474E61">
      <w:pPr>
        <w:pStyle w:val="Ttulo2"/>
        <w:ind w:left="-1418"/>
      </w:pPr>
      <w:r w:rsidRPr="00BE67AF">
        <w:rPr>
          <w:noProof/>
        </w:rPr>
        <w:drawing>
          <wp:inline distT="0" distB="0" distL="0" distR="0" wp14:anchorId="2EC31890" wp14:editId="711B7C91">
            <wp:extent cx="7418256" cy="73685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33542" cy="73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8EE" w14:textId="1D1913B0" w:rsidR="00474E61" w:rsidRDefault="00474E61" w:rsidP="00474E61">
      <w:pPr>
        <w:pStyle w:val="Ttulo2"/>
      </w:pPr>
      <w:bookmarkStart w:id="15" w:name="_Toc105483179"/>
    </w:p>
    <w:p w14:paraId="6614F684" w14:textId="6F462764" w:rsidR="00474E61" w:rsidRPr="004D5DDF" w:rsidRDefault="00474E61" w:rsidP="00474E61">
      <w:pPr>
        <w:pStyle w:val="Normalmio"/>
        <w:rPr>
          <w:sz w:val="28"/>
          <w:szCs w:val="28"/>
        </w:rPr>
      </w:pPr>
      <w:r w:rsidRPr="004D5DDF">
        <w:rPr>
          <w:sz w:val="28"/>
          <w:szCs w:val="28"/>
        </w:rPr>
        <w:t xml:space="preserve">x </w:t>
      </w:r>
      <w:r w:rsidRPr="004D5DDF">
        <w:rPr>
          <w:sz w:val="28"/>
          <w:szCs w:val="28"/>
          <w:vertAlign w:val="superscript"/>
        </w:rPr>
        <w:t>1</w:t>
      </w:r>
      <w:r w:rsidRPr="004D5DDF">
        <w:rPr>
          <w:sz w:val="28"/>
          <w:szCs w:val="28"/>
        </w:rPr>
        <w:t xml:space="preserve">: Beneficios estimados una vez echo el presupuesto: </w:t>
      </w:r>
      <w:r w:rsidR="004D5DDF" w:rsidRPr="004D5DDF">
        <w:rPr>
          <w:sz w:val="28"/>
          <w:szCs w:val="28"/>
        </w:rPr>
        <w:t>1.450€</w:t>
      </w:r>
    </w:p>
    <w:p w14:paraId="79F5E9C8" w14:textId="2FF40A01" w:rsidR="00474E61" w:rsidRDefault="00474E61" w:rsidP="00474E61">
      <w:pPr>
        <w:pStyle w:val="Ttulo2"/>
      </w:pPr>
    </w:p>
    <w:p w14:paraId="40309491" w14:textId="22C0651B" w:rsidR="00474E61" w:rsidRDefault="00474E61" w:rsidP="00474E61">
      <w:pPr>
        <w:pStyle w:val="Ttulo2"/>
      </w:pPr>
    </w:p>
    <w:p w14:paraId="49F37BE6" w14:textId="1CE4FE26" w:rsidR="00474E61" w:rsidRDefault="00474E61" w:rsidP="00474E61">
      <w:pPr>
        <w:pStyle w:val="Ttulo2"/>
      </w:pPr>
    </w:p>
    <w:p w14:paraId="720D58CA" w14:textId="7BB32823" w:rsidR="00124F4D" w:rsidRDefault="00124F4D" w:rsidP="00124F4D">
      <w:pPr>
        <w:pStyle w:val="Ttulo2"/>
      </w:pPr>
    </w:p>
    <w:p w14:paraId="5A96A15F" w14:textId="483E8040" w:rsidR="00E058AE" w:rsidRDefault="006B00D7" w:rsidP="006B00D7">
      <w:pPr>
        <w:pStyle w:val="Ttulo2"/>
        <w:numPr>
          <w:ilvl w:val="1"/>
          <w:numId w:val="36"/>
        </w:numPr>
        <w:tabs>
          <w:tab w:val="num" w:pos="360"/>
        </w:tabs>
        <w:ind w:left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707488" wp14:editId="5985B3B5">
            <wp:simplePos x="0" y="0"/>
            <wp:positionH relativeFrom="column">
              <wp:posOffset>635</wp:posOffset>
            </wp:positionH>
            <wp:positionV relativeFrom="paragraph">
              <wp:posOffset>378460</wp:posOffset>
            </wp:positionV>
            <wp:extent cx="5319395" cy="8206105"/>
            <wp:effectExtent l="0" t="0" r="0" b="4445"/>
            <wp:wrapThrough wrapText="bothSides">
              <wp:wrapPolygon edited="0">
                <wp:start x="0" y="0"/>
                <wp:lineTo x="0" y="21562"/>
                <wp:lineTo x="21505" y="21562"/>
                <wp:lineTo x="21505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12" t="12706" r="36087" b="7477"/>
                    <a:stretch/>
                  </pic:blipFill>
                  <pic:spPr bwMode="auto">
                    <a:xfrm>
                      <a:off x="0" y="0"/>
                      <a:ext cx="5319395" cy="820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F5A">
        <w:t>Contrato/pliego de condiciones</w:t>
      </w:r>
      <w:bookmarkEnd w:id="15"/>
    </w:p>
    <w:p w14:paraId="3D2E5965" w14:textId="20CB028D" w:rsidR="00E058AE" w:rsidRDefault="00E058AE" w:rsidP="006B00D7">
      <w:pPr>
        <w:pStyle w:val="Ttulo2"/>
        <w:ind w:left="-284"/>
      </w:pPr>
      <w:bookmarkStart w:id="16" w:name="_Toc105483180"/>
      <w:r>
        <w:rPr>
          <w:noProof/>
        </w:rPr>
        <w:lastRenderedPageBreak/>
        <w:drawing>
          <wp:inline distT="0" distB="0" distL="0" distR="0" wp14:anchorId="23117D19" wp14:editId="755595CF">
            <wp:extent cx="5827695" cy="901446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682" t="12880" r="35887" b="6187"/>
                    <a:stretch/>
                  </pic:blipFill>
                  <pic:spPr bwMode="auto">
                    <a:xfrm>
                      <a:off x="0" y="0"/>
                      <a:ext cx="5855832" cy="90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35894" w14:textId="5E3F4E2D" w:rsidR="00E058AE" w:rsidRDefault="00E058AE" w:rsidP="00593DD3">
      <w:pPr>
        <w:pStyle w:val="Ttulo2"/>
        <w:ind w:left="-142"/>
      </w:pPr>
      <w:r>
        <w:rPr>
          <w:noProof/>
        </w:rPr>
        <w:lastRenderedPageBreak/>
        <w:drawing>
          <wp:inline distT="0" distB="0" distL="0" distR="0" wp14:anchorId="3DA6F7C7" wp14:editId="10C6B611">
            <wp:extent cx="5722620" cy="8903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679" t="12663" r="35890" b="5936"/>
                    <a:stretch/>
                  </pic:blipFill>
                  <pic:spPr bwMode="auto">
                    <a:xfrm>
                      <a:off x="0" y="0"/>
                      <a:ext cx="5740994" cy="893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6B6D" w14:textId="4A4F64FC" w:rsidR="00E058AE" w:rsidRDefault="00E058AE" w:rsidP="00E058AE">
      <w:pPr>
        <w:pStyle w:val="Ttulo2"/>
      </w:pPr>
    </w:p>
    <w:p w14:paraId="62E1EDB6" w14:textId="77777777" w:rsidR="00E058AE" w:rsidRDefault="00E058AE" w:rsidP="00E058AE">
      <w:pPr>
        <w:pStyle w:val="Ttulo2"/>
      </w:pPr>
    </w:p>
    <w:p w14:paraId="153D6350" w14:textId="77777777" w:rsidR="00E058AE" w:rsidRDefault="00E058AE" w:rsidP="00E058AE">
      <w:pPr>
        <w:pStyle w:val="Ttulo2"/>
      </w:pPr>
    </w:p>
    <w:p w14:paraId="00660786" w14:textId="033BF9B9" w:rsidR="00370F5A" w:rsidRDefault="00370F5A" w:rsidP="00370F5A">
      <w:pPr>
        <w:pStyle w:val="Ttulo2"/>
        <w:numPr>
          <w:ilvl w:val="1"/>
          <w:numId w:val="36"/>
        </w:numPr>
        <w:tabs>
          <w:tab w:val="num" w:pos="360"/>
        </w:tabs>
        <w:ind w:left="0" w:firstLine="0"/>
      </w:pPr>
      <w:r>
        <w:t>Análisis de riesgos</w:t>
      </w:r>
      <w:bookmarkEnd w:id="16"/>
    </w:p>
    <w:p w14:paraId="653B570D" w14:textId="54370CDA" w:rsidR="00370F5A" w:rsidRDefault="00872FFB" w:rsidP="00872FFB">
      <w:pPr>
        <w:pStyle w:val="Normalmio"/>
      </w:pPr>
      <w:r>
        <w:t>Estos riesgos pueden ser por factores internos, relacionados con el desarrollo de la propia aplicación y su dificultad, o pueden ser externos. A continuación se adjunta una tabla con los posibles riegos.</w:t>
      </w:r>
    </w:p>
    <w:tbl>
      <w:tblPr>
        <w:tblStyle w:val="Tablaconcuadrcula5oscura-nfasis2"/>
        <w:tblW w:w="9144" w:type="dxa"/>
        <w:tblLook w:val="04A0" w:firstRow="1" w:lastRow="0" w:firstColumn="1" w:lastColumn="0" w:noHBand="0" w:noVBand="1"/>
      </w:tblPr>
      <w:tblGrid>
        <w:gridCol w:w="5270"/>
        <w:gridCol w:w="3874"/>
      </w:tblGrid>
      <w:tr w:rsidR="00133AB8" w14:paraId="3E6B133F" w14:textId="77777777" w:rsidTr="00F222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0" w:type="dxa"/>
          </w:tcPr>
          <w:p w14:paraId="509CB127" w14:textId="77777777" w:rsidR="00133AB8" w:rsidRDefault="00133AB8" w:rsidP="00872FFB">
            <w:pPr>
              <w:pStyle w:val="Normalmio"/>
            </w:pPr>
          </w:p>
        </w:tc>
        <w:tc>
          <w:tcPr>
            <w:tcW w:w="3874" w:type="dxa"/>
          </w:tcPr>
          <w:p w14:paraId="2644F4AB" w14:textId="77777777" w:rsidR="00133AB8" w:rsidRDefault="00133AB8" w:rsidP="00872FFB">
            <w:pPr>
              <w:pStyle w:val="Normalmi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3AB8" w14:paraId="44BD70D8" w14:textId="77777777" w:rsidTr="00F222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0" w:type="dxa"/>
          </w:tcPr>
          <w:p w14:paraId="16928865" w14:textId="77777777" w:rsidR="00133AB8" w:rsidRDefault="00133AB8" w:rsidP="00872FFB">
            <w:pPr>
              <w:pStyle w:val="Normalmio"/>
            </w:pPr>
            <w:r>
              <w:t>Posible pérdida de datos ya que solo se encuentran en la base de datos de firebase</w:t>
            </w:r>
          </w:p>
        </w:tc>
        <w:tc>
          <w:tcPr>
            <w:tcW w:w="3874" w:type="dxa"/>
          </w:tcPr>
          <w:p w14:paraId="1FCE3469" w14:textId="60189A4B" w:rsidR="00133AB8" w:rsidRDefault="00133AB8" w:rsidP="00872FFB">
            <w:pPr>
              <w:pStyle w:val="Normalmi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empresa corre a cargo de los gastos</w:t>
            </w:r>
          </w:p>
        </w:tc>
      </w:tr>
      <w:tr w:rsidR="00133AB8" w14:paraId="4C3CD5D3" w14:textId="77777777" w:rsidTr="00F222D9">
        <w:trPr>
          <w:trHeight w:val="1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0" w:type="dxa"/>
          </w:tcPr>
          <w:p w14:paraId="7196BAC5" w14:textId="77777777" w:rsidR="00133AB8" w:rsidRPr="004E2890" w:rsidRDefault="00133AB8" w:rsidP="004E2890">
            <w:pPr>
              <w:pStyle w:val="Normalmio"/>
            </w:pPr>
            <w:r w:rsidRPr="004E2890">
              <w:t>Si no se tiene internet la aplicación no muestra la mayoría de cosas, ya que dependen de la base de datos y la base de datos necesita internet.</w:t>
            </w:r>
          </w:p>
        </w:tc>
        <w:tc>
          <w:tcPr>
            <w:tcW w:w="3874" w:type="dxa"/>
          </w:tcPr>
          <w:p w14:paraId="3F481AE7" w14:textId="67C348E6" w:rsidR="00133AB8" w:rsidRPr="004E2890" w:rsidRDefault="00133AB8" w:rsidP="004E2890">
            <w:pPr>
              <w:pStyle w:val="Normalmi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empresa corre a cargo de los gastos</w:t>
            </w:r>
          </w:p>
        </w:tc>
      </w:tr>
      <w:tr w:rsidR="00133AB8" w14:paraId="5BC3E8C6" w14:textId="77777777" w:rsidTr="00F222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0" w:type="dxa"/>
          </w:tcPr>
          <w:p w14:paraId="5D7BFEE1" w14:textId="4B186714" w:rsidR="00133AB8" w:rsidRDefault="00F222D9" w:rsidP="00872FFB">
            <w:pPr>
              <w:pStyle w:val="Normalmio"/>
            </w:pPr>
            <w:r>
              <w:t>No se puede desarrollar ciertas partes de código porque no se sabe</w:t>
            </w:r>
          </w:p>
        </w:tc>
        <w:tc>
          <w:tcPr>
            <w:tcW w:w="3874" w:type="dxa"/>
          </w:tcPr>
          <w:p w14:paraId="78EDF459" w14:textId="65F56951" w:rsidR="00133AB8" w:rsidRDefault="00F222D9" w:rsidP="00872FFB">
            <w:pPr>
              <w:pStyle w:val="Normalmi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empresa intenta aprender o se buscan otras alternativas</w:t>
            </w:r>
          </w:p>
        </w:tc>
      </w:tr>
    </w:tbl>
    <w:p w14:paraId="5EF4F32A" w14:textId="77777777" w:rsidR="004E2890" w:rsidRDefault="004E2890" w:rsidP="00872FFB">
      <w:pPr>
        <w:pStyle w:val="Normalmio"/>
      </w:pPr>
    </w:p>
    <w:p w14:paraId="116D235A" w14:textId="77777777" w:rsidR="00872FFB" w:rsidRPr="00A11B70" w:rsidRDefault="00872FFB" w:rsidP="00872FFB">
      <w:pPr>
        <w:pStyle w:val="Normalmio"/>
      </w:pPr>
    </w:p>
    <w:p w14:paraId="3087707B" w14:textId="6D071C13" w:rsidR="00370F5A" w:rsidRDefault="00370F5A" w:rsidP="00370F5A">
      <w:pPr>
        <w:pStyle w:val="Ttulo1"/>
        <w:numPr>
          <w:ilvl w:val="0"/>
          <w:numId w:val="36"/>
        </w:numPr>
        <w:tabs>
          <w:tab w:val="num" w:pos="360"/>
        </w:tabs>
        <w:ind w:left="0" w:firstLine="0"/>
        <w:rPr>
          <w:lang w:val="es-ES_tradnl"/>
        </w:rPr>
      </w:pPr>
      <w:bookmarkStart w:id="17" w:name="_Toc105483181"/>
      <w:r>
        <w:rPr>
          <w:lang w:val="es-ES_tradnl"/>
        </w:rPr>
        <w:t>Documento de analisis y diseño</w:t>
      </w:r>
      <w:bookmarkEnd w:id="17"/>
    </w:p>
    <w:p w14:paraId="56F2EFFB" w14:textId="2DACD174" w:rsidR="00370F5A" w:rsidRDefault="00370F5A" w:rsidP="00370F5A">
      <w:pPr>
        <w:pStyle w:val="Ttulo2"/>
        <w:numPr>
          <w:ilvl w:val="1"/>
          <w:numId w:val="36"/>
        </w:numPr>
        <w:tabs>
          <w:tab w:val="num" w:pos="360"/>
        </w:tabs>
        <w:ind w:left="0" w:firstLine="0"/>
      </w:pPr>
      <w:bookmarkStart w:id="18" w:name="_Toc105483182"/>
      <w:r>
        <w:t>Modelado de datos</w:t>
      </w:r>
      <w:bookmarkEnd w:id="18"/>
    </w:p>
    <w:p w14:paraId="1C76D2EF" w14:textId="77777777" w:rsidR="00EB34C8" w:rsidRDefault="00EB34C8" w:rsidP="00EB34C8">
      <w:pPr>
        <w:pStyle w:val="Ttulo3"/>
        <w:numPr>
          <w:ilvl w:val="2"/>
          <w:numId w:val="36"/>
        </w:numPr>
        <w:tabs>
          <w:tab w:val="num" w:pos="360"/>
        </w:tabs>
        <w:ind w:left="360" w:hanging="360"/>
      </w:pPr>
      <w:r>
        <w:t>Esquema de la base de datos no sql</w:t>
      </w:r>
    </w:p>
    <w:p w14:paraId="133549A7" w14:textId="77777777" w:rsidR="006D5995" w:rsidRDefault="006D5995" w:rsidP="006D5995">
      <w:pPr>
        <w:pStyle w:val="Ttulo2"/>
      </w:pPr>
    </w:p>
    <w:p w14:paraId="47E6CDA7" w14:textId="662C9044" w:rsidR="00325329" w:rsidRDefault="002B014E" w:rsidP="002B014E">
      <w:pPr>
        <w:pStyle w:val="Ttulo2"/>
        <w:ind w:left="-1560"/>
      </w:pPr>
      <w:r>
        <w:rPr>
          <w:noProof/>
        </w:rPr>
        <w:drawing>
          <wp:inline distT="0" distB="0" distL="0" distR="0" wp14:anchorId="56A77BF6" wp14:editId="6D31588F">
            <wp:extent cx="7185077" cy="21145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768" cy="21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ED42" w14:textId="74A9C26F" w:rsidR="00D85D34" w:rsidRDefault="00D85D34" w:rsidP="00325329">
      <w:pPr>
        <w:pStyle w:val="Ttulo2"/>
      </w:pPr>
      <w:bookmarkStart w:id="19" w:name="_Toc105483183"/>
    </w:p>
    <w:p w14:paraId="26853E46" w14:textId="77C89560" w:rsidR="00D85D34" w:rsidRDefault="00D85D34" w:rsidP="00325329">
      <w:pPr>
        <w:pStyle w:val="Ttulo2"/>
      </w:pPr>
    </w:p>
    <w:p w14:paraId="6517875F" w14:textId="52B13F52" w:rsidR="00EB34C8" w:rsidRDefault="00EB34C8" w:rsidP="00325329">
      <w:pPr>
        <w:pStyle w:val="Ttulo2"/>
      </w:pPr>
    </w:p>
    <w:p w14:paraId="1313C1AA" w14:textId="77777777" w:rsidR="00EB34C8" w:rsidRDefault="00EB34C8" w:rsidP="00325329">
      <w:pPr>
        <w:pStyle w:val="Ttulo2"/>
      </w:pPr>
    </w:p>
    <w:p w14:paraId="352E089A" w14:textId="77777777" w:rsidR="00EB34C8" w:rsidRDefault="00EB34C8" w:rsidP="00EB34C8">
      <w:pPr>
        <w:pStyle w:val="Ttulo3"/>
        <w:ind w:left="1080"/>
      </w:pPr>
    </w:p>
    <w:p w14:paraId="3FE8AD06" w14:textId="6E8D42BE" w:rsidR="00EB34C8" w:rsidRDefault="00EB34C8" w:rsidP="00EB34C8">
      <w:pPr>
        <w:pStyle w:val="Ttulo3"/>
        <w:numPr>
          <w:ilvl w:val="2"/>
          <w:numId w:val="36"/>
        </w:numPr>
      </w:pPr>
      <w:r>
        <w:t>Esquema de los ficheros</w:t>
      </w:r>
    </w:p>
    <w:p w14:paraId="5A612845" w14:textId="36C75595" w:rsidR="00E165FA" w:rsidRDefault="002B014E" w:rsidP="00325329">
      <w:pPr>
        <w:pStyle w:val="Ttulo2"/>
      </w:pPr>
      <w:r>
        <w:rPr>
          <w:noProof/>
        </w:rPr>
        <w:lastRenderedPageBreak/>
        <w:drawing>
          <wp:inline distT="0" distB="0" distL="0" distR="0" wp14:anchorId="182B17D0" wp14:editId="6E4B3E5E">
            <wp:extent cx="2926080" cy="68351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7217" w14:textId="1995C688" w:rsidR="00E165FA" w:rsidRDefault="00E165FA" w:rsidP="00325329">
      <w:pPr>
        <w:pStyle w:val="Ttulo2"/>
      </w:pPr>
    </w:p>
    <w:p w14:paraId="21EE11B8" w14:textId="452A902B" w:rsidR="00E165FA" w:rsidRDefault="00E165FA" w:rsidP="00325329">
      <w:pPr>
        <w:pStyle w:val="Ttulo2"/>
      </w:pPr>
    </w:p>
    <w:p w14:paraId="0CE990AD" w14:textId="775FE229" w:rsidR="00E165FA" w:rsidRDefault="00E165FA" w:rsidP="00325329">
      <w:pPr>
        <w:pStyle w:val="Ttulo2"/>
      </w:pPr>
    </w:p>
    <w:p w14:paraId="5F023075" w14:textId="77777777" w:rsidR="006D5537" w:rsidRDefault="006D5537" w:rsidP="006B00D7">
      <w:pPr>
        <w:pStyle w:val="Ttulo2"/>
        <w:sectPr w:rsidR="006D5537" w:rsidSect="006B00D7">
          <w:pgSz w:w="11907" w:h="16839"/>
          <w:pgMar w:top="993" w:right="1701" w:bottom="993" w:left="1701" w:header="720" w:footer="720" w:gutter="0"/>
          <w:cols w:space="720"/>
          <w:titlePg/>
          <w:docGrid w:linePitch="360"/>
        </w:sectPr>
      </w:pPr>
    </w:p>
    <w:p w14:paraId="53EC4223" w14:textId="714B42D6" w:rsidR="00D85D34" w:rsidRDefault="00370F5A" w:rsidP="00EB34C8">
      <w:pPr>
        <w:pStyle w:val="Ttulo2"/>
        <w:numPr>
          <w:ilvl w:val="1"/>
          <w:numId w:val="36"/>
        </w:numPr>
        <w:ind w:left="0" w:firstLine="0"/>
      </w:pPr>
      <w:r>
        <w:lastRenderedPageBreak/>
        <w:t>Análisis y diseño del sistema funcional</w:t>
      </w:r>
      <w:bookmarkEnd w:id="19"/>
    </w:p>
    <w:p w14:paraId="63E6D2EA" w14:textId="68A40B65" w:rsidR="006954E8" w:rsidRDefault="006954E8" w:rsidP="00EB34C8">
      <w:pPr>
        <w:pStyle w:val="Ttulo3"/>
        <w:numPr>
          <w:ilvl w:val="2"/>
          <w:numId w:val="36"/>
        </w:numPr>
      </w:pPr>
      <w:bookmarkStart w:id="20" w:name="_Hlk105867223"/>
      <w:r>
        <w:t>Diagrama de clases</w:t>
      </w:r>
    </w:p>
    <w:bookmarkEnd w:id="20"/>
    <w:p w14:paraId="4E222D71" w14:textId="037D9F21" w:rsidR="00964025" w:rsidRDefault="006954E8" w:rsidP="006954E8">
      <w:pPr>
        <w:pStyle w:val="Normalmio"/>
      </w:pPr>
      <w:r>
        <w:t xml:space="preserve">El diagrama que se muestra en la siguiente imagen es un </w:t>
      </w:r>
      <w:r w:rsidR="006D5995">
        <w:t>resumen de las clases</w:t>
      </w:r>
      <w:r>
        <w:t>, en caso de querer ver el diagrama de clases entero pulsa en el siguiente enlace y descarga la imagen</w:t>
      </w:r>
      <w:r w:rsidR="00964025">
        <w:t xml:space="preserve"> para poder verla.</w:t>
      </w:r>
    </w:p>
    <w:p w14:paraId="05B41530" w14:textId="054E77C1" w:rsidR="006D5537" w:rsidRDefault="002B014E" w:rsidP="006954E8">
      <w:pPr>
        <w:pStyle w:val="Normalmio"/>
        <w:rPr>
          <w:rStyle w:val="Hipervncul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4D54A16" wp14:editId="712DA955">
            <wp:simplePos x="0" y="0"/>
            <wp:positionH relativeFrom="column">
              <wp:posOffset>610235</wp:posOffset>
            </wp:positionH>
            <wp:positionV relativeFrom="paragraph">
              <wp:posOffset>175260</wp:posOffset>
            </wp:positionV>
            <wp:extent cx="6765925" cy="4676140"/>
            <wp:effectExtent l="0" t="0" r="0" b="0"/>
            <wp:wrapThrough wrapText="bothSides">
              <wp:wrapPolygon edited="0">
                <wp:start x="0" y="0"/>
                <wp:lineTo x="0" y="21471"/>
                <wp:lineTo x="21529" y="21471"/>
                <wp:lineTo x="21529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2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3" w:history="1">
        <w:r w:rsidR="006954E8">
          <w:rPr>
            <w:rStyle w:val="Hipervnculo"/>
          </w:rPr>
          <w:t>Enlace a imagen svg del diagrama de clases completo</w:t>
        </w:r>
      </w:hyperlink>
    </w:p>
    <w:p w14:paraId="58E4A7C8" w14:textId="68174EED" w:rsidR="006B00D7" w:rsidRDefault="006B00D7" w:rsidP="006954E8">
      <w:pPr>
        <w:pStyle w:val="Normalmio"/>
        <w:rPr>
          <w:rStyle w:val="Hipervnculo"/>
        </w:rPr>
      </w:pPr>
    </w:p>
    <w:p w14:paraId="7D441DE5" w14:textId="00377DCD" w:rsidR="006D5537" w:rsidRDefault="006D5537" w:rsidP="006D5537">
      <w:pPr>
        <w:pStyle w:val="Normalmio"/>
        <w:jc w:val="center"/>
        <w:rPr>
          <w:rStyle w:val="Hipervnculo"/>
        </w:rPr>
      </w:pPr>
    </w:p>
    <w:p w14:paraId="11B91ABF" w14:textId="366F66D8" w:rsidR="006D5537" w:rsidRDefault="006D5537" w:rsidP="006954E8">
      <w:pPr>
        <w:pStyle w:val="Normalmio"/>
        <w:rPr>
          <w:rStyle w:val="Hipervnculo"/>
        </w:rPr>
      </w:pPr>
    </w:p>
    <w:p w14:paraId="7209F050" w14:textId="0543BBA6" w:rsidR="006D5537" w:rsidRDefault="006D5537" w:rsidP="006954E8">
      <w:pPr>
        <w:pStyle w:val="Normalmio"/>
        <w:rPr>
          <w:rStyle w:val="Hipervnculo"/>
        </w:rPr>
        <w:sectPr w:rsidR="006D5537" w:rsidSect="006B00D7">
          <w:pgSz w:w="16839" w:h="11907" w:orient="landscape"/>
          <w:pgMar w:top="851" w:right="992" w:bottom="426" w:left="1418" w:header="720" w:footer="720" w:gutter="0"/>
          <w:cols w:space="720"/>
          <w:titlePg/>
          <w:docGrid w:linePitch="360"/>
        </w:sectPr>
      </w:pPr>
    </w:p>
    <w:p w14:paraId="25364FFC" w14:textId="77777777" w:rsidR="00CD27DF" w:rsidRDefault="00CD27DF" w:rsidP="006954E8">
      <w:pPr>
        <w:pStyle w:val="Normalmio"/>
      </w:pPr>
    </w:p>
    <w:p w14:paraId="481EEF80" w14:textId="74744FA0" w:rsidR="00CD27DF" w:rsidRDefault="00CD27DF" w:rsidP="00EB34C8">
      <w:pPr>
        <w:pStyle w:val="Ttulo3"/>
        <w:numPr>
          <w:ilvl w:val="2"/>
          <w:numId w:val="36"/>
        </w:numPr>
      </w:pPr>
      <w:r>
        <w:t>Diagrama de casos de uso</w:t>
      </w:r>
    </w:p>
    <w:p w14:paraId="2D1FB56C" w14:textId="220E33E4" w:rsidR="00CD27DF" w:rsidRDefault="00CD27DF" w:rsidP="00CD27DF">
      <w:pPr>
        <w:pStyle w:val="Ttulo3"/>
        <w:ind w:left="-1134" w:hanging="142"/>
      </w:pPr>
      <w:r>
        <w:rPr>
          <w:noProof/>
        </w:rPr>
        <w:drawing>
          <wp:inline distT="0" distB="0" distL="0" distR="0" wp14:anchorId="15E97E08" wp14:editId="314FB3BA">
            <wp:extent cx="7148223" cy="747264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873" cy="749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9483" w14:textId="79675FF4" w:rsidR="006954E8" w:rsidRDefault="006954E8" w:rsidP="006954E8">
      <w:pPr>
        <w:pStyle w:val="Normalmio"/>
      </w:pPr>
    </w:p>
    <w:p w14:paraId="7740A714" w14:textId="6EE2EA86" w:rsidR="006954E8" w:rsidRDefault="006954E8" w:rsidP="006954E8">
      <w:pPr>
        <w:pStyle w:val="Ttulo2"/>
      </w:pPr>
    </w:p>
    <w:p w14:paraId="124C19A8" w14:textId="0C8108FE" w:rsidR="00E165FA" w:rsidRDefault="00E165FA" w:rsidP="006954E8">
      <w:pPr>
        <w:pStyle w:val="Ttulo2"/>
      </w:pPr>
    </w:p>
    <w:p w14:paraId="50D2EF18" w14:textId="77777777" w:rsidR="00E33AED" w:rsidRDefault="00E33AED" w:rsidP="006B00D7">
      <w:pPr>
        <w:pStyle w:val="Ttulo2"/>
        <w:sectPr w:rsidR="00E33AED" w:rsidSect="006B00D7">
          <w:pgSz w:w="11907" w:h="16839"/>
          <w:pgMar w:top="993" w:right="1701" w:bottom="1417" w:left="1701" w:header="720" w:footer="720" w:gutter="0"/>
          <w:cols w:space="720"/>
          <w:titlePg/>
          <w:docGrid w:linePitch="360"/>
        </w:sectPr>
      </w:pPr>
      <w:bookmarkStart w:id="21" w:name="_Toc105483184"/>
    </w:p>
    <w:p w14:paraId="415CE6FD" w14:textId="6BF5CABA" w:rsidR="00047B0A" w:rsidRDefault="006C6F10" w:rsidP="001137CD">
      <w:pPr>
        <w:pStyle w:val="Ttulo2"/>
        <w:numPr>
          <w:ilvl w:val="1"/>
          <w:numId w:val="36"/>
        </w:numPr>
        <w:ind w:left="-698"/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03543E8F" wp14:editId="5D62509B">
            <wp:simplePos x="0" y="0"/>
            <wp:positionH relativeFrom="column">
              <wp:posOffset>4215765</wp:posOffset>
            </wp:positionH>
            <wp:positionV relativeFrom="paragraph">
              <wp:posOffset>-184150</wp:posOffset>
            </wp:positionV>
            <wp:extent cx="2778760" cy="4369435"/>
            <wp:effectExtent l="4762" t="0" r="7303" b="7302"/>
            <wp:wrapThrough wrapText="bothSides">
              <wp:wrapPolygon edited="0">
                <wp:start x="21563" y="-24"/>
                <wp:lineTo x="91" y="-24"/>
                <wp:lineTo x="91" y="21542"/>
                <wp:lineTo x="21563" y="21542"/>
                <wp:lineTo x="21563" y="-24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0" t="4258" r="9692" b="15199"/>
                    <a:stretch/>
                  </pic:blipFill>
                  <pic:spPr bwMode="auto">
                    <a:xfrm rot="16200000">
                      <a:off x="0" y="0"/>
                      <a:ext cx="2778760" cy="436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0" locked="0" layoutInCell="1" allowOverlap="1" wp14:anchorId="59143491" wp14:editId="0CF073D5">
            <wp:simplePos x="0" y="0"/>
            <wp:positionH relativeFrom="column">
              <wp:posOffset>12065</wp:posOffset>
            </wp:positionH>
            <wp:positionV relativeFrom="paragraph">
              <wp:posOffset>-101600</wp:posOffset>
            </wp:positionV>
            <wp:extent cx="2778760" cy="4205605"/>
            <wp:effectExtent l="0" t="8573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1" t="5195" r="8361" b="15509"/>
                    <a:stretch/>
                  </pic:blipFill>
                  <pic:spPr bwMode="auto">
                    <a:xfrm rot="16200000">
                      <a:off x="0" y="0"/>
                      <a:ext cx="2778760" cy="420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F5A">
        <w:t>Análisis y diseño de la interfaz de usuario</w:t>
      </w:r>
      <w:bookmarkEnd w:id="21"/>
    </w:p>
    <w:p w14:paraId="63FE0CE7" w14:textId="4BF587FA" w:rsidR="00D85D34" w:rsidRDefault="008A2486" w:rsidP="00EB34C8">
      <w:pPr>
        <w:pStyle w:val="Ttulo3"/>
        <w:numPr>
          <w:ilvl w:val="2"/>
          <w:numId w:val="36"/>
        </w:numPr>
      </w:pPr>
      <w:r>
        <w:t xml:space="preserve">Diseño a papel </w:t>
      </w:r>
    </w:p>
    <w:p w14:paraId="52532E45" w14:textId="13AAFF48" w:rsidR="008A2486" w:rsidRDefault="008A2486" w:rsidP="008A2486">
      <w:pPr>
        <w:pStyle w:val="Ttulo3"/>
        <w:ind w:left="1080"/>
      </w:pPr>
    </w:p>
    <w:p w14:paraId="46E54111" w14:textId="6B89B4D8" w:rsidR="00D85D34" w:rsidRDefault="00D85D34" w:rsidP="00D85D34">
      <w:pPr>
        <w:pStyle w:val="Ttulo2"/>
      </w:pPr>
    </w:p>
    <w:p w14:paraId="6D0F57C5" w14:textId="1D758050" w:rsidR="008A2486" w:rsidRDefault="008A2486" w:rsidP="00D85D34">
      <w:pPr>
        <w:pStyle w:val="Ttulo2"/>
      </w:pPr>
    </w:p>
    <w:p w14:paraId="21965175" w14:textId="3A2A55D9" w:rsidR="008A2486" w:rsidRDefault="008A2486" w:rsidP="00D85D34">
      <w:pPr>
        <w:pStyle w:val="Ttulo2"/>
      </w:pPr>
    </w:p>
    <w:p w14:paraId="3D1DFBB0" w14:textId="704541C8" w:rsidR="008A2486" w:rsidRDefault="008A2486" w:rsidP="00D85D34">
      <w:pPr>
        <w:pStyle w:val="Ttulo2"/>
      </w:pPr>
    </w:p>
    <w:p w14:paraId="302ACB4F" w14:textId="03913E90" w:rsidR="008A2486" w:rsidRDefault="008A2486" w:rsidP="00D85D34">
      <w:pPr>
        <w:pStyle w:val="Ttulo2"/>
      </w:pPr>
    </w:p>
    <w:p w14:paraId="7C3BCC98" w14:textId="5B173AE7" w:rsidR="008A2486" w:rsidRDefault="008A2486" w:rsidP="00D85D34">
      <w:pPr>
        <w:pStyle w:val="Ttulo2"/>
      </w:pPr>
    </w:p>
    <w:p w14:paraId="2A4402D9" w14:textId="78D6D8EF" w:rsidR="008A2486" w:rsidRDefault="008A2486" w:rsidP="00D85D34">
      <w:pPr>
        <w:pStyle w:val="Ttulo2"/>
      </w:pPr>
    </w:p>
    <w:p w14:paraId="10C97896" w14:textId="0D0243AC" w:rsidR="00D85D34" w:rsidRDefault="00194660" w:rsidP="00D85D34">
      <w:pPr>
        <w:pStyle w:val="Ttulo2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146589CB" wp14:editId="1579C95F">
            <wp:simplePos x="0" y="0"/>
            <wp:positionH relativeFrom="column">
              <wp:posOffset>-3810</wp:posOffset>
            </wp:positionH>
            <wp:positionV relativeFrom="paragraph">
              <wp:posOffset>208280</wp:posOffset>
            </wp:positionV>
            <wp:extent cx="2837180" cy="4415790"/>
            <wp:effectExtent l="781050" t="0" r="763270" b="0"/>
            <wp:wrapThrough wrapText="bothSides">
              <wp:wrapPolygon edited="0">
                <wp:start x="21663" y="40"/>
                <wp:lineTo x="198" y="40"/>
                <wp:lineTo x="198" y="21473"/>
                <wp:lineTo x="21663" y="21473"/>
                <wp:lineTo x="21663" y="4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0" t="4826" r="8934" b="15484"/>
                    <a:stretch/>
                  </pic:blipFill>
                  <pic:spPr bwMode="auto">
                    <a:xfrm rot="16200000">
                      <a:off x="0" y="0"/>
                      <a:ext cx="2837180" cy="441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C9257" w14:textId="62B9D4B1" w:rsidR="008A2486" w:rsidRDefault="008A2486" w:rsidP="00D85D34">
      <w:pPr>
        <w:pStyle w:val="Ttulo2"/>
      </w:pPr>
    </w:p>
    <w:p w14:paraId="670ADC7D" w14:textId="2DECF189" w:rsidR="00E33AED" w:rsidRDefault="00E33AED" w:rsidP="00D85D34">
      <w:pPr>
        <w:pStyle w:val="Ttulo2"/>
      </w:pPr>
    </w:p>
    <w:p w14:paraId="3A2F516B" w14:textId="4BBC2C74" w:rsidR="00E33AED" w:rsidRDefault="00E33AED" w:rsidP="00D85D34">
      <w:pPr>
        <w:pStyle w:val="Ttulo2"/>
      </w:pPr>
    </w:p>
    <w:p w14:paraId="478DF42C" w14:textId="130CE16F" w:rsidR="00E33AED" w:rsidRDefault="00194660" w:rsidP="00D85D34">
      <w:pPr>
        <w:pStyle w:val="Ttulo2"/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5421E340" wp14:editId="1E3D9163">
            <wp:simplePos x="0" y="0"/>
            <wp:positionH relativeFrom="column">
              <wp:posOffset>-8554720</wp:posOffset>
            </wp:positionH>
            <wp:positionV relativeFrom="paragraph">
              <wp:posOffset>73660</wp:posOffset>
            </wp:positionV>
            <wp:extent cx="2819400" cy="2899410"/>
            <wp:effectExtent l="38100" t="0" r="19050" b="0"/>
            <wp:wrapTight wrapText="bothSides">
              <wp:wrapPolygon edited="0">
                <wp:start x="21615" y="14"/>
                <wp:lineTo x="161" y="14"/>
                <wp:lineTo x="161" y="21444"/>
                <wp:lineTo x="21615" y="21444"/>
                <wp:lineTo x="21615" y="14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5323" r="9365" b="42935"/>
                    <a:stretch/>
                  </pic:blipFill>
                  <pic:spPr bwMode="auto">
                    <a:xfrm rot="16200000">
                      <a:off x="0" y="0"/>
                      <a:ext cx="2819400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1B945" w14:textId="5D1E8537" w:rsidR="00E33AED" w:rsidRDefault="00E33AED" w:rsidP="00D85D34">
      <w:pPr>
        <w:pStyle w:val="Ttulo2"/>
      </w:pPr>
    </w:p>
    <w:p w14:paraId="30E6C670" w14:textId="407547B6" w:rsidR="00E33AED" w:rsidRDefault="00E33AED" w:rsidP="00D85D34">
      <w:pPr>
        <w:pStyle w:val="Ttulo2"/>
      </w:pPr>
    </w:p>
    <w:p w14:paraId="57C6B9F1" w14:textId="277BD2CF" w:rsidR="00E33AED" w:rsidRDefault="00E33AED" w:rsidP="00D85D34">
      <w:pPr>
        <w:pStyle w:val="Ttulo2"/>
      </w:pPr>
    </w:p>
    <w:p w14:paraId="6AB2B869" w14:textId="65597CAB" w:rsidR="00E33AED" w:rsidRDefault="00E33AED" w:rsidP="00D85D34">
      <w:pPr>
        <w:pStyle w:val="Ttulo2"/>
      </w:pPr>
    </w:p>
    <w:p w14:paraId="351094DF" w14:textId="2CE4715B" w:rsidR="00E33AED" w:rsidRDefault="00E33AED" w:rsidP="00D85D34">
      <w:pPr>
        <w:pStyle w:val="Ttulo2"/>
      </w:pPr>
    </w:p>
    <w:p w14:paraId="2BFAA944" w14:textId="4A3C61C1" w:rsidR="00E33AED" w:rsidRDefault="00E33AED" w:rsidP="00D85D34">
      <w:pPr>
        <w:pStyle w:val="Ttulo2"/>
      </w:pPr>
    </w:p>
    <w:p w14:paraId="097F10F8" w14:textId="54E6942E" w:rsidR="00E33AED" w:rsidRDefault="00E33AED" w:rsidP="00D85D34">
      <w:pPr>
        <w:pStyle w:val="Ttulo2"/>
      </w:pPr>
    </w:p>
    <w:p w14:paraId="616050B8" w14:textId="47058107" w:rsidR="00E33AED" w:rsidRDefault="00E33AED" w:rsidP="00E33AED">
      <w:pPr>
        <w:pStyle w:val="Ttulo3"/>
      </w:pPr>
    </w:p>
    <w:p w14:paraId="3933CFBF" w14:textId="13B5A2F0" w:rsidR="00E33AED" w:rsidRDefault="00E33AED" w:rsidP="00E33AED">
      <w:pPr>
        <w:pStyle w:val="Ttulo3"/>
      </w:pPr>
    </w:p>
    <w:p w14:paraId="3A1E0F97" w14:textId="1A90C2CF" w:rsidR="00E33AED" w:rsidRDefault="00E33AED" w:rsidP="00E33AED">
      <w:pPr>
        <w:pStyle w:val="Ttulo3"/>
      </w:pPr>
    </w:p>
    <w:p w14:paraId="4B686893" w14:textId="7F80BED1" w:rsidR="00E33AED" w:rsidRDefault="00E33AED" w:rsidP="00E33AED">
      <w:pPr>
        <w:pStyle w:val="Ttulo3"/>
      </w:pPr>
    </w:p>
    <w:p w14:paraId="4323D2B1" w14:textId="77777777" w:rsidR="00E33AED" w:rsidRDefault="00E33AED" w:rsidP="00E33AED">
      <w:pPr>
        <w:pStyle w:val="Ttulo3"/>
      </w:pPr>
    </w:p>
    <w:p w14:paraId="73E2F3F2" w14:textId="4EC86EC3" w:rsidR="00E33AED" w:rsidRDefault="00E33AED" w:rsidP="00E33AED">
      <w:pPr>
        <w:pStyle w:val="Ttulo3"/>
      </w:pPr>
    </w:p>
    <w:p w14:paraId="7A4E1F01" w14:textId="77777777" w:rsidR="001137CD" w:rsidRDefault="001137CD" w:rsidP="00E33AED">
      <w:pPr>
        <w:pStyle w:val="Ttulo3"/>
      </w:pPr>
    </w:p>
    <w:p w14:paraId="7871DA14" w14:textId="7A0F4198" w:rsidR="00E33AED" w:rsidRDefault="006D5995" w:rsidP="00EB34C8">
      <w:pPr>
        <w:pStyle w:val="Ttulo3"/>
        <w:numPr>
          <w:ilvl w:val="2"/>
          <w:numId w:val="36"/>
        </w:numPr>
      </w:pPr>
      <w:r>
        <w:t>Capturas aplicación</w:t>
      </w:r>
    </w:p>
    <w:p w14:paraId="1B5DA6F3" w14:textId="464B3262" w:rsidR="00194660" w:rsidRDefault="00194660" w:rsidP="00194660">
      <w:pPr>
        <w:pStyle w:val="Ttulo3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78DBA425" wp14:editId="2F6AA345">
            <wp:simplePos x="0" y="0"/>
            <wp:positionH relativeFrom="column">
              <wp:posOffset>194945</wp:posOffset>
            </wp:positionH>
            <wp:positionV relativeFrom="paragraph">
              <wp:posOffset>167640</wp:posOffset>
            </wp:positionV>
            <wp:extent cx="8220075" cy="560514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41A41" w14:textId="1197CBBA" w:rsidR="00194660" w:rsidRDefault="00194660" w:rsidP="00194660">
      <w:pPr>
        <w:pStyle w:val="Ttulo3"/>
      </w:pPr>
    </w:p>
    <w:p w14:paraId="076F4E87" w14:textId="08547C4F" w:rsidR="00194660" w:rsidRDefault="00194660" w:rsidP="00194660">
      <w:pPr>
        <w:pStyle w:val="Ttulo3"/>
      </w:pPr>
    </w:p>
    <w:p w14:paraId="2C319427" w14:textId="050D7184" w:rsidR="00194660" w:rsidRDefault="00194660" w:rsidP="00194660">
      <w:pPr>
        <w:pStyle w:val="Ttulo3"/>
      </w:pPr>
    </w:p>
    <w:p w14:paraId="6FC88428" w14:textId="7A82DD00" w:rsidR="00194660" w:rsidRDefault="00194660" w:rsidP="00194660">
      <w:pPr>
        <w:pStyle w:val="Ttulo3"/>
      </w:pPr>
    </w:p>
    <w:p w14:paraId="09654D8D" w14:textId="0E5CDA24" w:rsidR="00194660" w:rsidRDefault="00194660" w:rsidP="00194660">
      <w:pPr>
        <w:pStyle w:val="Ttulo3"/>
      </w:pPr>
    </w:p>
    <w:p w14:paraId="1B29483C" w14:textId="19C4DF45" w:rsidR="00194660" w:rsidRDefault="00194660" w:rsidP="00194660">
      <w:pPr>
        <w:pStyle w:val="Ttulo3"/>
      </w:pPr>
    </w:p>
    <w:p w14:paraId="30B619C2" w14:textId="5506EA16" w:rsidR="00194660" w:rsidRDefault="00194660" w:rsidP="00194660">
      <w:pPr>
        <w:pStyle w:val="Ttulo3"/>
      </w:pPr>
    </w:p>
    <w:p w14:paraId="054F3A31" w14:textId="4B78285E" w:rsidR="00194660" w:rsidRDefault="00194660" w:rsidP="00194660">
      <w:pPr>
        <w:pStyle w:val="Ttulo3"/>
      </w:pPr>
    </w:p>
    <w:p w14:paraId="5BB16B53" w14:textId="406F2C70" w:rsidR="00194660" w:rsidRDefault="00194660" w:rsidP="00194660">
      <w:pPr>
        <w:pStyle w:val="Ttulo3"/>
      </w:pPr>
    </w:p>
    <w:p w14:paraId="0408A400" w14:textId="5A884946" w:rsidR="00194660" w:rsidRDefault="00194660" w:rsidP="00194660">
      <w:pPr>
        <w:pStyle w:val="Ttulo3"/>
      </w:pPr>
    </w:p>
    <w:p w14:paraId="396FE1E4" w14:textId="1439AB0B" w:rsidR="00194660" w:rsidRDefault="00194660" w:rsidP="00194660">
      <w:pPr>
        <w:pStyle w:val="Ttulo3"/>
      </w:pPr>
    </w:p>
    <w:p w14:paraId="036375DA" w14:textId="19ACF028" w:rsidR="00194660" w:rsidRDefault="00194660" w:rsidP="00194660">
      <w:pPr>
        <w:pStyle w:val="Ttulo3"/>
      </w:pPr>
    </w:p>
    <w:p w14:paraId="1A85FEB5" w14:textId="218926DE" w:rsidR="00194660" w:rsidRDefault="00194660" w:rsidP="00194660">
      <w:pPr>
        <w:pStyle w:val="Ttulo3"/>
      </w:pPr>
    </w:p>
    <w:p w14:paraId="25A4E692" w14:textId="422E334D" w:rsidR="00194660" w:rsidRDefault="00194660" w:rsidP="00194660">
      <w:pPr>
        <w:pStyle w:val="Ttulo3"/>
      </w:pPr>
    </w:p>
    <w:p w14:paraId="0172D6A9" w14:textId="2DA1C206" w:rsidR="00194660" w:rsidRDefault="00194660" w:rsidP="00194660">
      <w:pPr>
        <w:pStyle w:val="Ttulo3"/>
      </w:pPr>
    </w:p>
    <w:p w14:paraId="319D359A" w14:textId="771E169E" w:rsidR="00194660" w:rsidRDefault="00194660" w:rsidP="00194660">
      <w:pPr>
        <w:pStyle w:val="Ttulo3"/>
      </w:pPr>
    </w:p>
    <w:p w14:paraId="5856A066" w14:textId="0E5447FE" w:rsidR="00194660" w:rsidRDefault="00194660" w:rsidP="00194660">
      <w:pPr>
        <w:pStyle w:val="Ttulo3"/>
      </w:pPr>
    </w:p>
    <w:p w14:paraId="525A9411" w14:textId="77EF443D" w:rsidR="00194660" w:rsidRDefault="00194660" w:rsidP="00194660">
      <w:pPr>
        <w:pStyle w:val="Ttulo3"/>
      </w:pPr>
    </w:p>
    <w:p w14:paraId="3119BFDD" w14:textId="43E243BF" w:rsidR="00194660" w:rsidRDefault="00194660" w:rsidP="00194660">
      <w:pPr>
        <w:pStyle w:val="Ttulo3"/>
      </w:pPr>
    </w:p>
    <w:p w14:paraId="5A4DD4A5" w14:textId="76E3AB1C" w:rsidR="00194660" w:rsidRDefault="00194660" w:rsidP="00194660">
      <w:pPr>
        <w:pStyle w:val="Ttulo3"/>
      </w:pPr>
    </w:p>
    <w:p w14:paraId="172843F7" w14:textId="7EC418B1" w:rsidR="00194660" w:rsidRDefault="00194660" w:rsidP="00194660">
      <w:pPr>
        <w:pStyle w:val="Ttulo3"/>
      </w:pPr>
    </w:p>
    <w:p w14:paraId="43F446D2" w14:textId="0D4DBE55" w:rsidR="00194660" w:rsidRDefault="00194660" w:rsidP="00194660">
      <w:pPr>
        <w:pStyle w:val="Ttulo3"/>
      </w:pPr>
    </w:p>
    <w:p w14:paraId="7A8B86C3" w14:textId="55BDD668" w:rsidR="00194660" w:rsidRDefault="00194660" w:rsidP="00194660">
      <w:pPr>
        <w:pStyle w:val="Ttulo3"/>
      </w:pPr>
    </w:p>
    <w:p w14:paraId="6ED73F73" w14:textId="52AA1FA7" w:rsidR="00194660" w:rsidRDefault="00194660" w:rsidP="00194660">
      <w:pPr>
        <w:pStyle w:val="Ttulo3"/>
      </w:pPr>
    </w:p>
    <w:p w14:paraId="638D33B1" w14:textId="3B04E7F7" w:rsidR="00194660" w:rsidRDefault="00194660" w:rsidP="00194660">
      <w:pPr>
        <w:pStyle w:val="Ttulo3"/>
      </w:pPr>
    </w:p>
    <w:p w14:paraId="4643C054" w14:textId="303628F0" w:rsidR="00194660" w:rsidRDefault="00194660" w:rsidP="00194660">
      <w:pPr>
        <w:pStyle w:val="Ttulo3"/>
      </w:pPr>
    </w:p>
    <w:p w14:paraId="28CD5189" w14:textId="67BDC025" w:rsidR="00194660" w:rsidRDefault="00194660" w:rsidP="00194660">
      <w:pPr>
        <w:pStyle w:val="Ttulo3"/>
      </w:pPr>
    </w:p>
    <w:p w14:paraId="7581414D" w14:textId="7AB31C75" w:rsidR="00194660" w:rsidRDefault="00194660" w:rsidP="00194660">
      <w:pPr>
        <w:pStyle w:val="Ttulo3"/>
      </w:pPr>
    </w:p>
    <w:p w14:paraId="4457AD83" w14:textId="72A861EA" w:rsidR="00194660" w:rsidRDefault="00194660" w:rsidP="00194660">
      <w:pPr>
        <w:pStyle w:val="Ttulo3"/>
      </w:pPr>
    </w:p>
    <w:p w14:paraId="40C13A5B" w14:textId="4635BA34" w:rsidR="00194660" w:rsidRDefault="00194660" w:rsidP="00194660">
      <w:pPr>
        <w:pStyle w:val="Ttulo3"/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3FDB7187" wp14:editId="67ECCE21">
            <wp:simplePos x="0" y="0"/>
            <wp:positionH relativeFrom="column">
              <wp:posOffset>4445</wp:posOffset>
            </wp:positionH>
            <wp:positionV relativeFrom="paragraph">
              <wp:posOffset>95250</wp:posOffset>
            </wp:positionV>
            <wp:extent cx="8401050" cy="591121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4F5FD" w14:textId="6823F332" w:rsidR="00194660" w:rsidRDefault="00194660" w:rsidP="00194660">
      <w:pPr>
        <w:pStyle w:val="Ttulo3"/>
      </w:pPr>
    </w:p>
    <w:p w14:paraId="38E4F8D8" w14:textId="77777777" w:rsidR="00194660" w:rsidRDefault="00194660" w:rsidP="00194660">
      <w:pPr>
        <w:pStyle w:val="Ttulo3"/>
      </w:pPr>
    </w:p>
    <w:p w14:paraId="7058A800" w14:textId="77777777" w:rsidR="00194660" w:rsidRDefault="00194660" w:rsidP="00194660">
      <w:pPr>
        <w:pStyle w:val="Ttulo3"/>
      </w:pPr>
    </w:p>
    <w:p w14:paraId="5C4F5D35" w14:textId="77777777" w:rsidR="00194660" w:rsidRDefault="00194660" w:rsidP="00194660">
      <w:pPr>
        <w:pStyle w:val="Ttulo3"/>
      </w:pPr>
    </w:p>
    <w:p w14:paraId="000EE7FC" w14:textId="77777777" w:rsidR="00194660" w:rsidRDefault="00194660" w:rsidP="00194660">
      <w:pPr>
        <w:pStyle w:val="Ttulo3"/>
      </w:pPr>
    </w:p>
    <w:p w14:paraId="5FC9CC29" w14:textId="77777777" w:rsidR="00194660" w:rsidRDefault="00194660" w:rsidP="00194660">
      <w:pPr>
        <w:pStyle w:val="Ttulo3"/>
      </w:pPr>
    </w:p>
    <w:p w14:paraId="2B5CC71A" w14:textId="77777777" w:rsidR="00194660" w:rsidRDefault="00194660" w:rsidP="00194660">
      <w:pPr>
        <w:pStyle w:val="Ttulo3"/>
      </w:pPr>
    </w:p>
    <w:p w14:paraId="7089A158" w14:textId="77777777" w:rsidR="00194660" w:rsidRDefault="00194660" w:rsidP="00194660">
      <w:pPr>
        <w:pStyle w:val="Ttulo3"/>
      </w:pPr>
    </w:p>
    <w:p w14:paraId="6B7B5B8F" w14:textId="77777777" w:rsidR="00194660" w:rsidRDefault="00194660" w:rsidP="00194660">
      <w:pPr>
        <w:pStyle w:val="Ttulo3"/>
      </w:pPr>
    </w:p>
    <w:p w14:paraId="6CC7205D" w14:textId="77777777" w:rsidR="00194660" w:rsidRDefault="00194660" w:rsidP="00194660">
      <w:pPr>
        <w:pStyle w:val="Ttulo3"/>
      </w:pPr>
    </w:p>
    <w:p w14:paraId="3AA7DA1C" w14:textId="77777777" w:rsidR="00194660" w:rsidRDefault="00194660" w:rsidP="00194660">
      <w:pPr>
        <w:pStyle w:val="Ttulo3"/>
      </w:pPr>
    </w:p>
    <w:p w14:paraId="1946D94E" w14:textId="77777777" w:rsidR="00194660" w:rsidRDefault="00194660" w:rsidP="00194660">
      <w:pPr>
        <w:pStyle w:val="Ttulo3"/>
      </w:pPr>
    </w:p>
    <w:p w14:paraId="225B1509" w14:textId="77777777" w:rsidR="00194660" w:rsidRDefault="00194660" w:rsidP="00194660">
      <w:pPr>
        <w:pStyle w:val="Ttulo3"/>
      </w:pPr>
    </w:p>
    <w:p w14:paraId="6971DA26" w14:textId="77777777" w:rsidR="00194660" w:rsidRDefault="00194660" w:rsidP="00194660">
      <w:pPr>
        <w:pStyle w:val="Ttulo3"/>
      </w:pPr>
    </w:p>
    <w:p w14:paraId="344F6146" w14:textId="77777777" w:rsidR="00194660" w:rsidRDefault="00194660" w:rsidP="00194660">
      <w:pPr>
        <w:pStyle w:val="Ttulo3"/>
      </w:pPr>
    </w:p>
    <w:p w14:paraId="71A33851" w14:textId="77777777" w:rsidR="00194660" w:rsidRDefault="00194660" w:rsidP="00194660">
      <w:pPr>
        <w:pStyle w:val="Ttulo3"/>
      </w:pPr>
    </w:p>
    <w:p w14:paraId="310E749E" w14:textId="77777777" w:rsidR="00194660" w:rsidRDefault="00194660" w:rsidP="00194660">
      <w:pPr>
        <w:pStyle w:val="Ttulo3"/>
      </w:pPr>
    </w:p>
    <w:p w14:paraId="1CE6D16A" w14:textId="77777777" w:rsidR="00194660" w:rsidRDefault="00194660" w:rsidP="00194660">
      <w:pPr>
        <w:pStyle w:val="Ttulo3"/>
      </w:pPr>
    </w:p>
    <w:p w14:paraId="3F69FEFB" w14:textId="77777777" w:rsidR="00194660" w:rsidRDefault="00194660" w:rsidP="00194660">
      <w:pPr>
        <w:pStyle w:val="Ttulo3"/>
      </w:pPr>
    </w:p>
    <w:p w14:paraId="06558628" w14:textId="77777777" w:rsidR="00194660" w:rsidRDefault="00194660" w:rsidP="00194660">
      <w:pPr>
        <w:pStyle w:val="Ttulo3"/>
      </w:pPr>
    </w:p>
    <w:p w14:paraId="5099C467" w14:textId="77777777" w:rsidR="00194660" w:rsidRDefault="00194660" w:rsidP="00194660">
      <w:pPr>
        <w:pStyle w:val="Ttulo3"/>
      </w:pPr>
    </w:p>
    <w:p w14:paraId="33E9A465" w14:textId="77777777" w:rsidR="00194660" w:rsidRDefault="00194660" w:rsidP="00194660">
      <w:pPr>
        <w:pStyle w:val="Ttulo3"/>
      </w:pPr>
    </w:p>
    <w:p w14:paraId="3944D70D" w14:textId="77777777" w:rsidR="00194660" w:rsidRDefault="00194660" w:rsidP="00194660">
      <w:pPr>
        <w:pStyle w:val="Ttulo3"/>
      </w:pPr>
    </w:p>
    <w:p w14:paraId="548F711D" w14:textId="77777777" w:rsidR="00194660" w:rsidRDefault="00194660" w:rsidP="00194660">
      <w:pPr>
        <w:pStyle w:val="Ttulo3"/>
      </w:pPr>
    </w:p>
    <w:p w14:paraId="185FF136" w14:textId="77777777" w:rsidR="00194660" w:rsidRDefault="00194660" w:rsidP="00194660">
      <w:pPr>
        <w:pStyle w:val="Ttulo3"/>
      </w:pPr>
    </w:p>
    <w:p w14:paraId="532BD269" w14:textId="77777777" w:rsidR="00194660" w:rsidRDefault="00194660" w:rsidP="00194660">
      <w:pPr>
        <w:pStyle w:val="Ttulo3"/>
      </w:pPr>
    </w:p>
    <w:p w14:paraId="08EAEF4D" w14:textId="77777777" w:rsidR="00194660" w:rsidRDefault="00194660" w:rsidP="00194660">
      <w:pPr>
        <w:pStyle w:val="Ttulo3"/>
      </w:pPr>
    </w:p>
    <w:p w14:paraId="4D731983" w14:textId="77777777" w:rsidR="00194660" w:rsidRDefault="00194660" w:rsidP="00194660">
      <w:pPr>
        <w:pStyle w:val="Ttulo3"/>
      </w:pPr>
    </w:p>
    <w:p w14:paraId="39B769D9" w14:textId="77777777" w:rsidR="00194660" w:rsidRDefault="00194660" w:rsidP="00194660">
      <w:pPr>
        <w:pStyle w:val="Ttulo3"/>
      </w:pPr>
    </w:p>
    <w:p w14:paraId="4489ECC6" w14:textId="77777777" w:rsidR="00194660" w:rsidRDefault="00194660" w:rsidP="00194660">
      <w:pPr>
        <w:pStyle w:val="Ttulo3"/>
      </w:pPr>
    </w:p>
    <w:p w14:paraId="7E826F86" w14:textId="77777777" w:rsidR="00194660" w:rsidRDefault="00194660" w:rsidP="00194660">
      <w:pPr>
        <w:pStyle w:val="Ttulo3"/>
      </w:pPr>
    </w:p>
    <w:p w14:paraId="4E8D319C" w14:textId="71F6184E" w:rsidR="00194660" w:rsidRDefault="00194660" w:rsidP="00194660">
      <w:pPr>
        <w:pStyle w:val="Ttulo3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626CC67" wp14:editId="524C560B">
            <wp:simplePos x="0" y="0"/>
            <wp:positionH relativeFrom="column">
              <wp:posOffset>4445</wp:posOffset>
            </wp:positionH>
            <wp:positionV relativeFrom="paragraph">
              <wp:posOffset>76200</wp:posOffset>
            </wp:positionV>
            <wp:extent cx="8284845" cy="599122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484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F917" w14:textId="77777777" w:rsidR="00194660" w:rsidRDefault="00194660" w:rsidP="00194660">
      <w:pPr>
        <w:pStyle w:val="Ttulo3"/>
      </w:pPr>
    </w:p>
    <w:p w14:paraId="374B16E9" w14:textId="77777777" w:rsidR="00194660" w:rsidRDefault="00194660" w:rsidP="00194660">
      <w:pPr>
        <w:pStyle w:val="Ttulo3"/>
      </w:pPr>
    </w:p>
    <w:p w14:paraId="53821AB6" w14:textId="77777777" w:rsidR="001137CD" w:rsidRDefault="001137CD" w:rsidP="00194660">
      <w:pPr>
        <w:pStyle w:val="Ttulo3"/>
      </w:pPr>
    </w:p>
    <w:p w14:paraId="750CEF43" w14:textId="77777777" w:rsidR="001137CD" w:rsidRDefault="001137CD" w:rsidP="00194660">
      <w:pPr>
        <w:pStyle w:val="Ttulo3"/>
      </w:pPr>
    </w:p>
    <w:p w14:paraId="231289C2" w14:textId="77777777" w:rsidR="001137CD" w:rsidRDefault="001137CD" w:rsidP="00194660">
      <w:pPr>
        <w:pStyle w:val="Ttulo3"/>
      </w:pPr>
    </w:p>
    <w:p w14:paraId="208473D1" w14:textId="77777777" w:rsidR="001137CD" w:rsidRDefault="001137CD" w:rsidP="00194660">
      <w:pPr>
        <w:pStyle w:val="Ttulo3"/>
      </w:pPr>
    </w:p>
    <w:p w14:paraId="24CB0E68" w14:textId="77777777" w:rsidR="001137CD" w:rsidRDefault="001137CD" w:rsidP="00194660">
      <w:pPr>
        <w:pStyle w:val="Ttulo3"/>
      </w:pPr>
    </w:p>
    <w:p w14:paraId="672ACACF" w14:textId="77777777" w:rsidR="001137CD" w:rsidRDefault="001137CD" w:rsidP="00194660">
      <w:pPr>
        <w:pStyle w:val="Ttulo3"/>
      </w:pPr>
    </w:p>
    <w:p w14:paraId="4DAA2D96" w14:textId="77777777" w:rsidR="001137CD" w:rsidRDefault="001137CD" w:rsidP="00194660">
      <w:pPr>
        <w:pStyle w:val="Ttulo3"/>
      </w:pPr>
    </w:p>
    <w:p w14:paraId="652973F7" w14:textId="77777777" w:rsidR="001137CD" w:rsidRDefault="001137CD" w:rsidP="00194660">
      <w:pPr>
        <w:pStyle w:val="Ttulo3"/>
      </w:pPr>
    </w:p>
    <w:p w14:paraId="393AF2CC" w14:textId="77777777" w:rsidR="001137CD" w:rsidRDefault="001137CD" w:rsidP="00194660">
      <w:pPr>
        <w:pStyle w:val="Ttulo3"/>
      </w:pPr>
    </w:p>
    <w:p w14:paraId="6A9AD8AE" w14:textId="77777777" w:rsidR="001137CD" w:rsidRDefault="001137CD" w:rsidP="00194660">
      <w:pPr>
        <w:pStyle w:val="Ttulo3"/>
      </w:pPr>
    </w:p>
    <w:p w14:paraId="6DEAC431" w14:textId="77777777" w:rsidR="001137CD" w:rsidRDefault="001137CD" w:rsidP="00194660">
      <w:pPr>
        <w:pStyle w:val="Ttulo3"/>
      </w:pPr>
    </w:p>
    <w:p w14:paraId="50D107F9" w14:textId="77777777" w:rsidR="001137CD" w:rsidRDefault="001137CD" w:rsidP="00194660">
      <w:pPr>
        <w:pStyle w:val="Ttulo3"/>
      </w:pPr>
    </w:p>
    <w:p w14:paraId="6C9DA460" w14:textId="77777777" w:rsidR="001137CD" w:rsidRDefault="001137CD" w:rsidP="00194660">
      <w:pPr>
        <w:pStyle w:val="Ttulo3"/>
      </w:pPr>
    </w:p>
    <w:p w14:paraId="08D3DFEF" w14:textId="77777777" w:rsidR="001137CD" w:rsidRDefault="001137CD" w:rsidP="00194660">
      <w:pPr>
        <w:pStyle w:val="Ttulo3"/>
      </w:pPr>
    </w:p>
    <w:p w14:paraId="68A9B986" w14:textId="77777777" w:rsidR="001137CD" w:rsidRDefault="001137CD" w:rsidP="00194660">
      <w:pPr>
        <w:pStyle w:val="Ttulo3"/>
      </w:pPr>
    </w:p>
    <w:p w14:paraId="5F1F4A80" w14:textId="77777777" w:rsidR="001137CD" w:rsidRDefault="001137CD" w:rsidP="00194660">
      <w:pPr>
        <w:pStyle w:val="Ttulo3"/>
      </w:pPr>
    </w:p>
    <w:p w14:paraId="36539AF3" w14:textId="77777777" w:rsidR="001137CD" w:rsidRDefault="001137CD" w:rsidP="00194660">
      <w:pPr>
        <w:pStyle w:val="Ttulo3"/>
      </w:pPr>
    </w:p>
    <w:p w14:paraId="12B56AF4" w14:textId="77777777" w:rsidR="001137CD" w:rsidRDefault="001137CD" w:rsidP="00194660">
      <w:pPr>
        <w:pStyle w:val="Ttulo3"/>
      </w:pPr>
    </w:p>
    <w:p w14:paraId="01A47FDE" w14:textId="77777777" w:rsidR="001137CD" w:rsidRDefault="001137CD" w:rsidP="00194660">
      <w:pPr>
        <w:pStyle w:val="Ttulo3"/>
      </w:pPr>
    </w:p>
    <w:p w14:paraId="4ADB6829" w14:textId="77777777" w:rsidR="001137CD" w:rsidRDefault="001137CD" w:rsidP="00194660">
      <w:pPr>
        <w:pStyle w:val="Ttulo3"/>
      </w:pPr>
    </w:p>
    <w:p w14:paraId="1BF405E7" w14:textId="77777777" w:rsidR="001137CD" w:rsidRDefault="001137CD" w:rsidP="00194660">
      <w:pPr>
        <w:pStyle w:val="Ttulo3"/>
      </w:pPr>
    </w:p>
    <w:p w14:paraId="58503AB4" w14:textId="77777777" w:rsidR="001137CD" w:rsidRDefault="001137CD" w:rsidP="00194660">
      <w:pPr>
        <w:pStyle w:val="Ttulo3"/>
      </w:pPr>
    </w:p>
    <w:p w14:paraId="3D802E23" w14:textId="77777777" w:rsidR="001137CD" w:rsidRDefault="001137CD" w:rsidP="00194660">
      <w:pPr>
        <w:pStyle w:val="Ttulo3"/>
      </w:pPr>
    </w:p>
    <w:p w14:paraId="5ACB52B1" w14:textId="77777777" w:rsidR="001137CD" w:rsidRDefault="001137CD" w:rsidP="00194660">
      <w:pPr>
        <w:pStyle w:val="Ttulo3"/>
      </w:pPr>
    </w:p>
    <w:p w14:paraId="663A5CD0" w14:textId="77777777" w:rsidR="001137CD" w:rsidRDefault="001137CD" w:rsidP="00194660">
      <w:pPr>
        <w:pStyle w:val="Ttulo3"/>
      </w:pPr>
    </w:p>
    <w:p w14:paraId="0519DA1B" w14:textId="77777777" w:rsidR="001137CD" w:rsidRDefault="001137CD" w:rsidP="00194660">
      <w:pPr>
        <w:pStyle w:val="Ttulo3"/>
      </w:pPr>
    </w:p>
    <w:p w14:paraId="28A5DC20" w14:textId="77777777" w:rsidR="001137CD" w:rsidRDefault="001137CD" w:rsidP="00194660">
      <w:pPr>
        <w:pStyle w:val="Ttulo3"/>
      </w:pPr>
    </w:p>
    <w:p w14:paraId="0F1EA5C1" w14:textId="77777777" w:rsidR="001137CD" w:rsidRDefault="001137CD" w:rsidP="00194660">
      <w:pPr>
        <w:pStyle w:val="Ttulo3"/>
      </w:pPr>
    </w:p>
    <w:p w14:paraId="3FA8CEF1" w14:textId="77777777" w:rsidR="001137CD" w:rsidRDefault="001137CD" w:rsidP="00194660">
      <w:pPr>
        <w:pStyle w:val="Ttulo3"/>
      </w:pPr>
    </w:p>
    <w:p w14:paraId="0FE9F316" w14:textId="77777777" w:rsidR="001137CD" w:rsidRDefault="001137CD" w:rsidP="00194660">
      <w:pPr>
        <w:pStyle w:val="Ttulo3"/>
      </w:pPr>
    </w:p>
    <w:p w14:paraId="40C0A64E" w14:textId="77777777" w:rsidR="001137CD" w:rsidRDefault="001137CD" w:rsidP="00194660">
      <w:pPr>
        <w:pStyle w:val="Ttulo3"/>
      </w:pPr>
      <w:r>
        <w:rPr>
          <w:noProof/>
        </w:rPr>
        <w:drawing>
          <wp:inline distT="0" distB="0" distL="0" distR="0" wp14:anchorId="5C94D442" wp14:editId="21C6283D">
            <wp:extent cx="9162415" cy="53409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241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A9A6" w14:textId="4F09BABF" w:rsidR="001137CD" w:rsidRDefault="001137CD" w:rsidP="00194660">
      <w:pPr>
        <w:pStyle w:val="Ttulo3"/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37FC38E2" wp14:editId="4DC3B9CE">
            <wp:simplePos x="0" y="0"/>
            <wp:positionH relativeFrom="column">
              <wp:posOffset>337820</wp:posOffset>
            </wp:positionH>
            <wp:positionV relativeFrom="paragraph">
              <wp:posOffset>123825</wp:posOffset>
            </wp:positionV>
            <wp:extent cx="8277225" cy="578167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96FF3" w14:textId="77777777" w:rsidR="001137CD" w:rsidRDefault="001137CD" w:rsidP="00194660">
      <w:pPr>
        <w:pStyle w:val="Ttulo3"/>
      </w:pPr>
    </w:p>
    <w:p w14:paraId="2656E607" w14:textId="77777777" w:rsidR="001137CD" w:rsidRDefault="001137CD" w:rsidP="00194660">
      <w:pPr>
        <w:pStyle w:val="Ttulo3"/>
      </w:pPr>
    </w:p>
    <w:p w14:paraId="58B40389" w14:textId="77777777" w:rsidR="001137CD" w:rsidRDefault="001137CD" w:rsidP="00194660">
      <w:pPr>
        <w:pStyle w:val="Ttulo3"/>
      </w:pPr>
    </w:p>
    <w:p w14:paraId="33EFC211" w14:textId="77777777" w:rsidR="001137CD" w:rsidRDefault="001137CD" w:rsidP="00194660">
      <w:pPr>
        <w:pStyle w:val="Ttulo3"/>
      </w:pPr>
    </w:p>
    <w:p w14:paraId="40E983A0" w14:textId="77777777" w:rsidR="001137CD" w:rsidRDefault="001137CD" w:rsidP="00194660">
      <w:pPr>
        <w:pStyle w:val="Ttulo3"/>
      </w:pPr>
    </w:p>
    <w:p w14:paraId="078EE771" w14:textId="77777777" w:rsidR="001137CD" w:rsidRDefault="001137CD" w:rsidP="00194660">
      <w:pPr>
        <w:pStyle w:val="Ttulo3"/>
      </w:pPr>
    </w:p>
    <w:p w14:paraId="25757149" w14:textId="77777777" w:rsidR="001137CD" w:rsidRDefault="001137CD" w:rsidP="00194660">
      <w:pPr>
        <w:pStyle w:val="Ttulo3"/>
      </w:pPr>
    </w:p>
    <w:p w14:paraId="61B4F746" w14:textId="77777777" w:rsidR="001137CD" w:rsidRDefault="001137CD" w:rsidP="00194660">
      <w:pPr>
        <w:pStyle w:val="Ttulo3"/>
      </w:pPr>
    </w:p>
    <w:p w14:paraId="04AA6A35" w14:textId="77777777" w:rsidR="001137CD" w:rsidRDefault="001137CD" w:rsidP="00194660">
      <w:pPr>
        <w:pStyle w:val="Ttulo3"/>
      </w:pPr>
    </w:p>
    <w:p w14:paraId="117A2C55" w14:textId="77777777" w:rsidR="001137CD" w:rsidRDefault="001137CD" w:rsidP="00194660">
      <w:pPr>
        <w:pStyle w:val="Ttulo3"/>
      </w:pPr>
    </w:p>
    <w:p w14:paraId="7CADCAB5" w14:textId="77777777" w:rsidR="001137CD" w:rsidRDefault="001137CD" w:rsidP="00194660">
      <w:pPr>
        <w:pStyle w:val="Ttulo3"/>
      </w:pPr>
    </w:p>
    <w:p w14:paraId="528A8D11" w14:textId="77777777" w:rsidR="001137CD" w:rsidRDefault="001137CD" w:rsidP="00194660">
      <w:pPr>
        <w:pStyle w:val="Ttulo3"/>
      </w:pPr>
    </w:p>
    <w:p w14:paraId="03AB59A4" w14:textId="77777777" w:rsidR="001137CD" w:rsidRDefault="001137CD" w:rsidP="00194660">
      <w:pPr>
        <w:pStyle w:val="Ttulo3"/>
      </w:pPr>
    </w:p>
    <w:p w14:paraId="46C994A2" w14:textId="77777777" w:rsidR="001137CD" w:rsidRDefault="001137CD" w:rsidP="00194660">
      <w:pPr>
        <w:pStyle w:val="Ttulo3"/>
      </w:pPr>
    </w:p>
    <w:p w14:paraId="4BCAD909" w14:textId="77777777" w:rsidR="001137CD" w:rsidRDefault="001137CD" w:rsidP="00194660">
      <w:pPr>
        <w:pStyle w:val="Ttulo3"/>
      </w:pPr>
    </w:p>
    <w:p w14:paraId="35565694" w14:textId="77777777" w:rsidR="001137CD" w:rsidRDefault="001137CD" w:rsidP="00194660">
      <w:pPr>
        <w:pStyle w:val="Ttulo3"/>
      </w:pPr>
    </w:p>
    <w:p w14:paraId="71A24351" w14:textId="77777777" w:rsidR="001137CD" w:rsidRDefault="001137CD" w:rsidP="00194660">
      <w:pPr>
        <w:pStyle w:val="Ttulo3"/>
      </w:pPr>
    </w:p>
    <w:p w14:paraId="2B0955B2" w14:textId="77777777" w:rsidR="001137CD" w:rsidRDefault="001137CD" w:rsidP="00194660">
      <w:pPr>
        <w:pStyle w:val="Ttulo3"/>
      </w:pPr>
    </w:p>
    <w:p w14:paraId="6A784AF4" w14:textId="77777777" w:rsidR="001137CD" w:rsidRDefault="001137CD" w:rsidP="00194660">
      <w:pPr>
        <w:pStyle w:val="Ttulo3"/>
      </w:pPr>
    </w:p>
    <w:p w14:paraId="72D0EF17" w14:textId="77777777" w:rsidR="001137CD" w:rsidRDefault="001137CD" w:rsidP="00194660">
      <w:pPr>
        <w:pStyle w:val="Ttulo3"/>
      </w:pPr>
    </w:p>
    <w:p w14:paraId="1505790C" w14:textId="77777777" w:rsidR="001137CD" w:rsidRDefault="001137CD" w:rsidP="00194660">
      <w:pPr>
        <w:pStyle w:val="Ttulo3"/>
      </w:pPr>
    </w:p>
    <w:p w14:paraId="6CDCFA05" w14:textId="77777777" w:rsidR="001137CD" w:rsidRDefault="001137CD" w:rsidP="00194660">
      <w:pPr>
        <w:pStyle w:val="Ttulo3"/>
      </w:pPr>
    </w:p>
    <w:p w14:paraId="197FAAF4" w14:textId="77777777" w:rsidR="001137CD" w:rsidRDefault="001137CD" w:rsidP="00194660">
      <w:pPr>
        <w:pStyle w:val="Ttulo3"/>
      </w:pPr>
    </w:p>
    <w:p w14:paraId="6A2EE327" w14:textId="77777777" w:rsidR="001137CD" w:rsidRDefault="001137CD" w:rsidP="00194660">
      <w:pPr>
        <w:pStyle w:val="Ttulo3"/>
      </w:pPr>
    </w:p>
    <w:p w14:paraId="11E7352D" w14:textId="77777777" w:rsidR="001137CD" w:rsidRDefault="001137CD" w:rsidP="00194660">
      <w:pPr>
        <w:pStyle w:val="Ttulo3"/>
      </w:pPr>
    </w:p>
    <w:p w14:paraId="20A90EF2" w14:textId="77777777" w:rsidR="001137CD" w:rsidRDefault="001137CD" w:rsidP="00194660">
      <w:pPr>
        <w:pStyle w:val="Ttulo3"/>
      </w:pPr>
    </w:p>
    <w:p w14:paraId="29BAE34F" w14:textId="77777777" w:rsidR="001137CD" w:rsidRDefault="001137CD" w:rsidP="00194660">
      <w:pPr>
        <w:pStyle w:val="Ttulo3"/>
      </w:pPr>
    </w:p>
    <w:p w14:paraId="33C11685" w14:textId="77777777" w:rsidR="001137CD" w:rsidRDefault="001137CD" w:rsidP="00194660">
      <w:pPr>
        <w:pStyle w:val="Ttulo3"/>
      </w:pPr>
    </w:p>
    <w:p w14:paraId="697903C3" w14:textId="77777777" w:rsidR="001137CD" w:rsidRDefault="001137CD" w:rsidP="00194660">
      <w:pPr>
        <w:pStyle w:val="Ttulo3"/>
      </w:pPr>
    </w:p>
    <w:p w14:paraId="1EC58DD2" w14:textId="77777777" w:rsidR="001137CD" w:rsidRDefault="001137CD" w:rsidP="00194660">
      <w:pPr>
        <w:pStyle w:val="Ttulo3"/>
      </w:pPr>
    </w:p>
    <w:p w14:paraId="6013DEFE" w14:textId="77777777" w:rsidR="001137CD" w:rsidRDefault="001137CD" w:rsidP="00194660">
      <w:pPr>
        <w:pStyle w:val="Ttulo3"/>
      </w:pPr>
    </w:p>
    <w:p w14:paraId="472B5D4F" w14:textId="488651CD" w:rsidR="001137CD" w:rsidRDefault="001137CD" w:rsidP="00194660">
      <w:pPr>
        <w:pStyle w:val="Ttulo3"/>
        <w:sectPr w:rsidR="001137CD" w:rsidSect="006C6F10">
          <w:pgSz w:w="16839" w:h="11907" w:orient="landscape"/>
          <w:pgMar w:top="426" w:right="992" w:bottom="709" w:left="1418" w:header="720" w:footer="720" w:gutter="0"/>
          <w:cols w:space="720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63FCFF9C" wp14:editId="31DC54A3">
            <wp:extent cx="5697895" cy="58388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392" cy="58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1E2" w14:textId="77777777" w:rsidR="00E33AED" w:rsidRDefault="00E33AED" w:rsidP="00D85D34">
      <w:pPr>
        <w:pStyle w:val="Ttulo2"/>
      </w:pPr>
    </w:p>
    <w:p w14:paraId="789E359A" w14:textId="77777777" w:rsidR="00047B0A" w:rsidRDefault="00047B0A" w:rsidP="00047B0A">
      <w:pPr>
        <w:pStyle w:val="Ttulo2"/>
      </w:pPr>
    </w:p>
    <w:p w14:paraId="018B0F1B" w14:textId="579DFD8D" w:rsidR="00370F5A" w:rsidRDefault="00370F5A" w:rsidP="00EB34C8">
      <w:pPr>
        <w:pStyle w:val="Ttulo2"/>
        <w:numPr>
          <w:ilvl w:val="1"/>
          <w:numId w:val="36"/>
        </w:numPr>
        <w:ind w:left="0" w:firstLine="0"/>
      </w:pPr>
      <w:bookmarkStart w:id="22" w:name="_Toc105483185"/>
      <w:r>
        <w:t>Diseño de la arquitectura de la aplicación</w:t>
      </w:r>
      <w:bookmarkEnd w:id="22"/>
    </w:p>
    <w:p w14:paraId="4ECF3608" w14:textId="391A7DF2" w:rsidR="00370F5A" w:rsidRDefault="00370F5A" w:rsidP="00EB34C8">
      <w:pPr>
        <w:pStyle w:val="Ttulo3"/>
        <w:numPr>
          <w:ilvl w:val="2"/>
          <w:numId w:val="36"/>
        </w:numPr>
        <w:ind w:left="0" w:firstLine="0"/>
      </w:pPr>
      <w:bookmarkStart w:id="23" w:name="_Hlk105863702"/>
      <w:bookmarkStart w:id="24" w:name="_Toc105483186"/>
      <w:bookmarkStart w:id="25" w:name="_Hlk105863706"/>
      <w:r>
        <w:t xml:space="preserve">Tecnologías/Herramientas usadas y descripción de las </w:t>
      </w:r>
      <w:bookmarkEnd w:id="23"/>
      <w:r>
        <w:t>mismas</w:t>
      </w:r>
      <w:bookmarkEnd w:id="24"/>
    </w:p>
    <w:bookmarkEnd w:id="25"/>
    <w:p w14:paraId="485E6EDA" w14:textId="18719C63" w:rsidR="00B334A6" w:rsidRDefault="00047B0A" w:rsidP="00B334A6">
      <w:pPr>
        <w:pStyle w:val="Normalmio"/>
      </w:pPr>
      <w:r>
        <w:t xml:space="preserve">La aplicación ha sido desarrollada en Flutter que es un </w:t>
      </w:r>
      <w:r w:rsidR="00447A72">
        <w:t>lenguaje de programación</w:t>
      </w:r>
      <w:r>
        <w:t xml:space="preserve"> que funciona a base de widgets, estos widgets pueden ser diseñados por el programador o también hay widgets que subidos a internet.  </w:t>
      </w:r>
    </w:p>
    <w:p w14:paraId="59893849" w14:textId="0D235B0F" w:rsidR="00D85D34" w:rsidRDefault="00D85D34" w:rsidP="00B334A6">
      <w:pPr>
        <w:pStyle w:val="Normalmio"/>
      </w:pPr>
      <w:r>
        <w:t xml:space="preserve">Han sido importados algunos de estos widgets como el de firebase, </w:t>
      </w:r>
      <w:r w:rsidR="00CD62D6">
        <w:t>iconos, widget para abrir url.</w:t>
      </w:r>
    </w:p>
    <w:p w14:paraId="32399EDF" w14:textId="57FF6E59" w:rsidR="00447A72" w:rsidRDefault="00047B0A" w:rsidP="00B334A6">
      <w:pPr>
        <w:pStyle w:val="Normalmio"/>
      </w:pPr>
      <w:r>
        <w:t xml:space="preserve">El entorno con el que se ha desarrollado </w:t>
      </w:r>
      <w:r w:rsidR="00447A72">
        <w:t>h</w:t>
      </w:r>
      <w:r>
        <w:t xml:space="preserve">a sido con </w:t>
      </w:r>
      <w:r w:rsidR="00447A72">
        <w:t>Visual Studio Code</w:t>
      </w:r>
      <w:r>
        <w:t xml:space="preserve"> con la extensión de dart</w:t>
      </w:r>
      <w:r w:rsidR="00447A72">
        <w:t xml:space="preserve"> junto con flutter y alguna extensión m</w:t>
      </w:r>
      <w:r w:rsidR="00C10F7D">
        <w:t>á</w:t>
      </w:r>
      <w:r w:rsidR="00447A72">
        <w:t>s de ayuda tipo Bracket Pair Colorization.</w:t>
      </w:r>
    </w:p>
    <w:p w14:paraId="6B79D487" w14:textId="3AF72161" w:rsidR="00141120" w:rsidRDefault="00447A72" w:rsidP="00B334A6">
      <w:pPr>
        <w:pStyle w:val="Normalmio"/>
      </w:pPr>
      <w:r>
        <w:t xml:space="preserve">La base de datos esta echa con Firebase la cual es una base de datos no sql y documental. </w:t>
      </w:r>
    </w:p>
    <w:p w14:paraId="74B45515" w14:textId="35C85B6F" w:rsidR="00A06C45" w:rsidRDefault="00A06C45" w:rsidP="00B334A6">
      <w:pPr>
        <w:pStyle w:val="Normalmio"/>
      </w:pPr>
      <w:r>
        <w:t>Para la edición de los logos se ha utilizado gimp para modificar los fondos y cambiar los colores.</w:t>
      </w:r>
    </w:p>
    <w:p w14:paraId="31A1A4CB" w14:textId="04764FD1" w:rsidR="00047B0A" w:rsidRDefault="00C10F7D" w:rsidP="00B334A6">
      <w:pPr>
        <w:pStyle w:val="Normalmio"/>
      </w:pPr>
      <w:r>
        <w:t>Las pruebas se han realizado en mi teléfono personal y además en la simulación del móvil  que ofrece Android Stu</w:t>
      </w:r>
      <w:r w:rsidR="006D5995">
        <w:t>di</w:t>
      </w:r>
      <w:r>
        <w:t>o.</w:t>
      </w:r>
    </w:p>
    <w:p w14:paraId="09DBA807" w14:textId="77777777" w:rsidR="00D85D34" w:rsidRDefault="00D85D34" w:rsidP="00B334A6">
      <w:pPr>
        <w:pStyle w:val="Normalmio"/>
      </w:pPr>
    </w:p>
    <w:p w14:paraId="7E58A5B9" w14:textId="6651ED95" w:rsidR="00370F5A" w:rsidRDefault="00370F5A" w:rsidP="00EB34C8">
      <w:pPr>
        <w:pStyle w:val="Ttulo3"/>
        <w:numPr>
          <w:ilvl w:val="2"/>
          <w:numId w:val="36"/>
        </w:numPr>
        <w:ind w:left="0" w:firstLine="0"/>
      </w:pPr>
      <w:bookmarkStart w:id="26" w:name="_Toc105483187"/>
      <w:bookmarkStart w:id="27" w:name="_Hlk105484331"/>
      <w:r>
        <w:t>Arquitectura de componentes te la aplicación</w:t>
      </w:r>
      <w:bookmarkEnd w:id="26"/>
    </w:p>
    <w:p w14:paraId="70145607" w14:textId="7ED0B84C" w:rsidR="00924BDC" w:rsidRDefault="00924BDC" w:rsidP="00924BDC">
      <w:r w:rsidRPr="00924BDC">
        <w:t>Flutter es un SDK de código fuente abierto de desarrollo de aplicaciones móviles creado por Google. Suele usarse para desarrollar interfaces de usuario para aplicaciones en Android, iOS y Web así como método primario para crear aplicaciones para Google Fuchsia.</w:t>
      </w:r>
    </w:p>
    <w:p w14:paraId="283B3A51" w14:textId="7CE998B1" w:rsidR="00924BDC" w:rsidRDefault="00924BDC" w:rsidP="00924BDC">
      <w:r>
        <w:t xml:space="preserve">Este SDK funciona a partir de widgets, el SDK ofrece por defecto alguno widgets pero si deseas un widget más </w:t>
      </w:r>
      <w:r w:rsidR="008B2B06">
        <w:t>explícito</w:t>
      </w:r>
      <w:r>
        <w:t xml:space="preserve"> </w:t>
      </w:r>
      <w:r w:rsidR="008234BD">
        <w:t>pueden ser creados por el programador y o buscados.</w:t>
      </w:r>
    </w:p>
    <w:p w14:paraId="0D734F6D" w14:textId="460EB779" w:rsidR="008234BD" w:rsidRDefault="008234BD" w:rsidP="00924BDC">
      <w:r>
        <w:t xml:space="preserve">Por ello he usado widgets que hay publicados por otros programadores en internet y los he modificado para que se acoplen a mi </w:t>
      </w:r>
      <w:r w:rsidR="00E15C06">
        <w:t xml:space="preserve">necesidad y en alguno casos he tenido que coger distintos widgets y juntarlos para que fuera lo que </w:t>
      </w:r>
      <w:r w:rsidR="008B2B06">
        <w:t>más</w:t>
      </w:r>
      <w:r w:rsidR="00E15C06">
        <w:t xml:space="preserve"> se adaptaba a mi diseño.</w:t>
      </w:r>
    </w:p>
    <w:bookmarkEnd w:id="27"/>
    <w:p w14:paraId="29DAA730" w14:textId="688C8B42" w:rsidR="00370F5A" w:rsidRDefault="00370F5A" w:rsidP="00370F5A">
      <w:pPr>
        <w:pStyle w:val="Ttulo1"/>
        <w:ind w:left="720"/>
        <w:rPr>
          <w:lang w:val="es-ES_tradnl"/>
        </w:rPr>
      </w:pPr>
    </w:p>
    <w:p w14:paraId="72C7456E" w14:textId="61BF80B9" w:rsidR="00133AB8" w:rsidRDefault="00133AB8" w:rsidP="00370F5A">
      <w:pPr>
        <w:pStyle w:val="Ttulo1"/>
        <w:ind w:left="720"/>
        <w:rPr>
          <w:lang w:val="es-ES_tradnl"/>
        </w:rPr>
      </w:pPr>
    </w:p>
    <w:p w14:paraId="0ABA2B7A" w14:textId="3839F1CA" w:rsidR="00133AB8" w:rsidRDefault="00133AB8" w:rsidP="00370F5A">
      <w:pPr>
        <w:pStyle w:val="Ttulo1"/>
        <w:ind w:left="720"/>
        <w:rPr>
          <w:lang w:val="es-ES_tradnl"/>
        </w:rPr>
      </w:pPr>
    </w:p>
    <w:p w14:paraId="21FDA614" w14:textId="3F377016" w:rsidR="00133AB8" w:rsidRDefault="00133AB8" w:rsidP="00370F5A">
      <w:pPr>
        <w:pStyle w:val="Ttulo1"/>
        <w:ind w:left="720"/>
        <w:rPr>
          <w:lang w:val="es-ES_tradnl"/>
        </w:rPr>
      </w:pPr>
    </w:p>
    <w:p w14:paraId="4CD3DBFA" w14:textId="1E5F8177" w:rsidR="00133AB8" w:rsidRDefault="00133AB8" w:rsidP="00370F5A">
      <w:pPr>
        <w:pStyle w:val="Ttulo1"/>
        <w:ind w:left="720"/>
        <w:rPr>
          <w:lang w:val="es-ES_tradnl"/>
        </w:rPr>
      </w:pPr>
    </w:p>
    <w:p w14:paraId="50F670B8" w14:textId="1F73ADF2" w:rsidR="00133AB8" w:rsidRDefault="00133AB8" w:rsidP="00370F5A">
      <w:pPr>
        <w:pStyle w:val="Ttulo1"/>
        <w:ind w:left="720"/>
        <w:rPr>
          <w:lang w:val="es-ES_tradnl"/>
        </w:rPr>
      </w:pPr>
    </w:p>
    <w:p w14:paraId="33E4D5B6" w14:textId="7909ABF2" w:rsidR="00133AB8" w:rsidRDefault="00133AB8" w:rsidP="00370F5A">
      <w:pPr>
        <w:pStyle w:val="Ttulo1"/>
        <w:ind w:left="720"/>
        <w:rPr>
          <w:lang w:val="es-ES_tradnl"/>
        </w:rPr>
      </w:pPr>
    </w:p>
    <w:p w14:paraId="0316678B" w14:textId="1BEA01F0" w:rsidR="00133AB8" w:rsidRDefault="00133AB8" w:rsidP="00370F5A">
      <w:pPr>
        <w:pStyle w:val="Ttulo1"/>
        <w:ind w:left="720"/>
        <w:rPr>
          <w:lang w:val="es-ES_tradnl"/>
        </w:rPr>
      </w:pPr>
    </w:p>
    <w:p w14:paraId="7B5907A9" w14:textId="160AF1AA" w:rsidR="00133AB8" w:rsidRDefault="00133AB8" w:rsidP="00370F5A">
      <w:pPr>
        <w:pStyle w:val="Ttulo1"/>
        <w:ind w:left="720"/>
        <w:rPr>
          <w:lang w:val="es-ES_tradnl"/>
        </w:rPr>
      </w:pPr>
    </w:p>
    <w:p w14:paraId="3CE5CA6B" w14:textId="77777777" w:rsidR="00133AB8" w:rsidRDefault="00133AB8" w:rsidP="00370F5A">
      <w:pPr>
        <w:pStyle w:val="Ttulo1"/>
        <w:ind w:left="720"/>
        <w:rPr>
          <w:lang w:val="es-ES_tradnl"/>
        </w:rPr>
      </w:pPr>
    </w:p>
    <w:p w14:paraId="444CB561" w14:textId="60C51BFD" w:rsidR="00370F5A" w:rsidRDefault="00370F5A" w:rsidP="00EB34C8">
      <w:pPr>
        <w:pStyle w:val="Ttulo1"/>
        <w:numPr>
          <w:ilvl w:val="0"/>
          <w:numId w:val="36"/>
        </w:numPr>
        <w:ind w:left="0" w:firstLine="0"/>
        <w:rPr>
          <w:lang w:val="es-ES_tradnl"/>
        </w:rPr>
      </w:pPr>
      <w:bookmarkStart w:id="28" w:name="_Toc105483188"/>
      <w:r>
        <w:rPr>
          <w:lang w:val="es-ES_tradnl"/>
        </w:rPr>
        <w:lastRenderedPageBreak/>
        <w:t>DOCUMENTO DE IMPLEMENTACIÓN E IMPLANTACIÓN DEL SISTEMA</w:t>
      </w:r>
      <w:bookmarkEnd w:id="28"/>
    </w:p>
    <w:p w14:paraId="4DD71504" w14:textId="2810DED5" w:rsidR="00370F5A" w:rsidRDefault="00370F5A" w:rsidP="00EB34C8">
      <w:pPr>
        <w:pStyle w:val="Ttulo2"/>
        <w:numPr>
          <w:ilvl w:val="1"/>
          <w:numId w:val="36"/>
        </w:numPr>
        <w:ind w:left="0" w:firstLine="0"/>
      </w:pPr>
      <w:bookmarkStart w:id="29" w:name="_Toc105483189"/>
      <w:r>
        <w:t>Implementación</w:t>
      </w:r>
      <w:bookmarkEnd w:id="29"/>
    </w:p>
    <w:p w14:paraId="2A4160E1" w14:textId="77777777" w:rsidR="00804C4F" w:rsidRDefault="00804C4F" w:rsidP="00804C4F">
      <w:pPr>
        <w:pStyle w:val="Ttulo2"/>
      </w:pPr>
    </w:p>
    <w:p w14:paraId="63D9CD10" w14:textId="2A872DD4" w:rsidR="00804C4F" w:rsidRDefault="00804C4F" w:rsidP="00804C4F">
      <w:pPr>
        <w:pStyle w:val="Ttulo2"/>
      </w:pPr>
      <w:r w:rsidRPr="00804C4F">
        <w:drawing>
          <wp:inline distT="0" distB="0" distL="0" distR="0" wp14:anchorId="72734B16" wp14:editId="2EA5C204">
            <wp:extent cx="5400675" cy="35509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936" w14:textId="2156E41D" w:rsidR="00804C4F" w:rsidRDefault="00257C3A" w:rsidP="00804C4F">
      <w:pPr>
        <w:pStyle w:val="Ttulo2"/>
      </w:pPr>
      <w:r w:rsidRPr="00257C3A">
        <w:drawing>
          <wp:inline distT="0" distB="0" distL="0" distR="0" wp14:anchorId="1D79FEBC" wp14:editId="6A4647F5">
            <wp:extent cx="6103971" cy="34004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394" cy="34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3089" w14:textId="31CDFC9E" w:rsidR="00257C3A" w:rsidRDefault="00257C3A" w:rsidP="00257C3A">
      <w:pPr>
        <w:pStyle w:val="Ttulo2"/>
      </w:pPr>
      <w:bookmarkStart w:id="30" w:name="_Toc105483190"/>
    </w:p>
    <w:p w14:paraId="4661152F" w14:textId="15769979" w:rsidR="00257C3A" w:rsidRDefault="00257C3A" w:rsidP="00257C3A">
      <w:pPr>
        <w:pStyle w:val="Ttulo2"/>
      </w:pPr>
    </w:p>
    <w:p w14:paraId="01EA71EE" w14:textId="3A34730C" w:rsidR="00257C3A" w:rsidRDefault="00257C3A" w:rsidP="00257C3A">
      <w:pPr>
        <w:pStyle w:val="Ttulo2"/>
      </w:pPr>
    </w:p>
    <w:p w14:paraId="092E7585" w14:textId="565F20D8" w:rsidR="00257C3A" w:rsidRDefault="00257C3A" w:rsidP="00257C3A">
      <w:pPr>
        <w:pStyle w:val="Ttulo2"/>
      </w:pPr>
    </w:p>
    <w:p w14:paraId="34C85C4B" w14:textId="0B15F299" w:rsidR="00257C3A" w:rsidRDefault="00257C3A" w:rsidP="00257C3A">
      <w:pPr>
        <w:pStyle w:val="Ttulo2"/>
      </w:pPr>
      <w:r w:rsidRPr="00257C3A">
        <w:lastRenderedPageBreak/>
        <w:drawing>
          <wp:inline distT="0" distB="0" distL="0" distR="0" wp14:anchorId="3566CD10" wp14:editId="6A3CC2F4">
            <wp:extent cx="5400675" cy="652399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237" w14:textId="77777777" w:rsidR="00257C3A" w:rsidRDefault="00257C3A" w:rsidP="00257C3A">
      <w:pPr>
        <w:pStyle w:val="Ttulo2"/>
      </w:pPr>
    </w:p>
    <w:p w14:paraId="4F4E1EEE" w14:textId="75F9802D" w:rsidR="00370F5A" w:rsidRDefault="00370F5A" w:rsidP="00257C3A">
      <w:pPr>
        <w:pStyle w:val="Ttulo2"/>
        <w:numPr>
          <w:ilvl w:val="1"/>
          <w:numId w:val="36"/>
        </w:numPr>
        <w:ind w:left="0" w:firstLine="0"/>
      </w:pPr>
      <w:r>
        <w:t>Pruebas</w:t>
      </w:r>
      <w:bookmarkEnd w:id="30"/>
    </w:p>
    <w:p w14:paraId="01A9711A" w14:textId="2E0CB8CE" w:rsidR="00B334A6" w:rsidRDefault="00B334A6" w:rsidP="00B334A6">
      <w:pPr>
        <w:pStyle w:val="Normalmio"/>
      </w:pPr>
      <w:r>
        <w:t xml:space="preserve">Se ha realizado una prueba una vez acabado la aplicación para ver que todo funcionaba correctamente. </w:t>
      </w:r>
    </w:p>
    <w:p w14:paraId="0305808F" w14:textId="77777777" w:rsidR="00370F5A" w:rsidRDefault="00370F5A" w:rsidP="00370F5A">
      <w:pPr>
        <w:pStyle w:val="Ttulo1"/>
        <w:rPr>
          <w:lang w:val="es-ES_tradnl"/>
        </w:rPr>
      </w:pPr>
    </w:p>
    <w:p w14:paraId="0521973D" w14:textId="630D47B2" w:rsidR="00370F5A" w:rsidRDefault="00370F5A" w:rsidP="00EB34C8">
      <w:pPr>
        <w:pStyle w:val="Ttulo1"/>
        <w:numPr>
          <w:ilvl w:val="0"/>
          <w:numId w:val="36"/>
        </w:numPr>
        <w:ind w:left="0" w:firstLine="0"/>
        <w:rPr>
          <w:lang w:val="es-ES_tradnl"/>
        </w:rPr>
      </w:pPr>
      <w:bookmarkStart w:id="31" w:name="_Toc105483191"/>
      <w:r>
        <w:rPr>
          <w:lang w:val="es-ES_tradnl"/>
        </w:rPr>
        <w:t>dOCUMENTO DE CIERRE</w:t>
      </w:r>
      <w:bookmarkEnd w:id="31"/>
    </w:p>
    <w:p w14:paraId="74B3B5DB" w14:textId="5AA6B45D" w:rsidR="00370F5A" w:rsidRDefault="00370F5A" w:rsidP="00EB34C8">
      <w:pPr>
        <w:pStyle w:val="Ttulo2"/>
        <w:numPr>
          <w:ilvl w:val="1"/>
          <w:numId w:val="36"/>
        </w:numPr>
        <w:ind w:left="0" w:firstLine="0"/>
      </w:pPr>
      <w:bookmarkStart w:id="32" w:name="_Toc105483192"/>
      <w:r>
        <w:t>Documentos de instalación y configuración</w:t>
      </w:r>
      <w:bookmarkEnd w:id="32"/>
    </w:p>
    <w:p w14:paraId="4055B639" w14:textId="6E2CEBD8" w:rsidR="00D712CE" w:rsidRDefault="006C6F10" w:rsidP="006C6F10">
      <w:pPr>
        <w:pStyle w:val="Normalmio"/>
      </w:pPr>
      <w:r>
        <w:t>Una vez la app subida en el play store y en el app store solamente hará falta instalarla y no hace falta ningún tipo de configuración solamente hay que tener internet en el móvil para que todas las funciones de la app sean correctas.</w:t>
      </w:r>
    </w:p>
    <w:p w14:paraId="2D549A52" w14:textId="779A4DA3" w:rsidR="00370F5A" w:rsidRDefault="00370F5A" w:rsidP="00EB34C8">
      <w:pPr>
        <w:pStyle w:val="Ttulo2"/>
        <w:numPr>
          <w:ilvl w:val="1"/>
          <w:numId w:val="36"/>
        </w:numPr>
        <w:ind w:left="0" w:firstLine="0"/>
      </w:pPr>
      <w:bookmarkStart w:id="33" w:name="_Toc105483193"/>
      <w:r>
        <w:lastRenderedPageBreak/>
        <w:t>Manual de usuario</w:t>
      </w:r>
      <w:bookmarkEnd w:id="33"/>
    </w:p>
    <w:p w14:paraId="13508EDF" w14:textId="6A370FB0" w:rsidR="00D712CE" w:rsidRDefault="00D712CE" w:rsidP="005E6206">
      <w:pPr>
        <w:pStyle w:val="Normalmio"/>
        <w:rPr>
          <w:lang w:val="es-ES_tradnl"/>
        </w:rPr>
      </w:pPr>
      <w:r>
        <w:rPr>
          <w:lang w:val="es-ES_tradnl"/>
        </w:rPr>
        <w:t xml:space="preserve">Una vez instalada la aplicación, solamente tendrás que tener activada el internet en tu móvil. </w:t>
      </w:r>
    </w:p>
    <w:p w14:paraId="1485BF94" w14:textId="237A2827" w:rsidR="00D712CE" w:rsidRDefault="00D712CE" w:rsidP="005E6206">
      <w:pPr>
        <w:pStyle w:val="Normalmio"/>
        <w:rPr>
          <w:lang w:val="es-ES_tradnl"/>
        </w:rPr>
      </w:pPr>
      <w:r>
        <w:rPr>
          <w:lang w:val="es-ES_tradnl"/>
        </w:rPr>
        <w:t>Cuando tengas activado el internet y abras las aplicación te va a salir esta pantalla.</w:t>
      </w:r>
    </w:p>
    <w:p w14:paraId="6A135DF1" w14:textId="2063324B" w:rsidR="00D712CE" w:rsidRDefault="00257C3A" w:rsidP="005E6206">
      <w:pPr>
        <w:pStyle w:val="Normalmio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46976" behindDoc="0" locked="0" layoutInCell="1" allowOverlap="1" wp14:anchorId="2F55DDF2" wp14:editId="4B47CBFD">
            <wp:simplePos x="0" y="0"/>
            <wp:positionH relativeFrom="margin">
              <wp:posOffset>1151255</wp:posOffset>
            </wp:positionH>
            <wp:positionV relativeFrom="margin">
              <wp:posOffset>1209675</wp:posOffset>
            </wp:positionV>
            <wp:extent cx="2870200" cy="581977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3"/>
                    <a:stretch/>
                  </pic:blipFill>
                  <pic:spPr bwMode="auto">
                    <a:xfrm>
                      <a:off x="0" y="0"/>
                      <a:ext cx="2870200" cy="581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07C3D7" w14:textId="24B0D737" w:rsidR="00D712CE" w:rsidRDefault="00D712CE" w:rsidP="005E6206">
      <w:pPr>
        <w:pStyle w:val="Normalmio"/>
        <w:rPr>
          <w:lang w:val="es-ES_tradnl"/>
        </w:rPr>
      </w:pPr>
    </w:p>
    <w:p w14:paraId="38F0C80D" w14:textId="231B1E89" w:rsidR="00D712CE" w:rsidRDefault="00D712CE" w:rsidP="005E6206">
      <w:pPr>
        <w:pStyle w:val="Normalmio"/>
        <w:rPr>
          <w:lang w:val="es-ES_tradnl"/>
        </w:rPr>
      </w:pPr>
    </w:p>
    <w:p w14:paraId="0837765D" w14:textId="5E7FFE0F" w:rsidR="00D712CE" w:rsidRDefault="00D712CE" w:rsidP="005E6206">
      <w:pPr>
        <w:pStyle w:val="Normalmio"/>
        <w:rPr>
          <w:lang w:val="es-ES_tradnl"/>
        </w:rPr>
      </w:pPr>
    </w:p>
    <w:p w14:paraId="52C486E1" w14:textId="621C4DC7" w:rsidR="00D712CE" w:rsidRDefault="00D712CE" w:rsidP="005E6206">
      <w:pPr>
        <w:pStyle w:val="Normalmio"/>
        <w:rPr>
          <w:lang w:val="es-ES_tradnl"/>
        </w:rPr>
      </w:pPr>
    </w:p>
    <w:p w14:paraId="58774F50" w14:textId="7DEE7D87" w:rsidR="00D712CE" w:rsidRDefault="00D712CE" w:rsidP="005E6206">
      <w:pPr>
        <w:pStyle w:val="Normalmio"/>
        <w:rPr>
          <w:lang w:val="es-ES_tradnl"/>
        </w:rPr>
      </w:pPr>
    </w:p>
    <w:p w14:paraId="742A8747" w14:textId="77777777" w:rsidR="00D712CE" w:rsidRDefault="00D712CE" w:rsidP="005E6206">
      <w:pPr>
        <w:pStyle w:val="Normalmio"/>
        <w:rPr>
          <w:lang w:val="es-ES_tradnl"/>
        </w:rPr>
      </w:pPr>
    </w:p>
    <w:p w14:paraId="1E94991E" w14:textId="77777777" w:rsidR="00D712CE" w:rsidRDefault="00D712CE" w:rsidP="005E6206">
      <w:pPr>
        <w:pStyle w:val="Normalmio"/>
        <w:rPr>
          <w:lang w:val="es-ES_tradnl"/>
        </w:rPr>
      </w:pPr>
    </w:p>
    <w:p w14:paraId="45C2E426" w14:textId="77777777" w:rsidR="00D712CE" w:rsidRDefault="00D712CE" w:rsidP="005E6206">
      <w:pPr>
        <w:pStyle w:val="Normalmio"/>
        <w:rPr>
          <w:lang w:val="es-ES_tradnl"/>
        </w:rPr>
      </w:pPr>
    </w:p>
    <w:p w14:paraId="60B74DE2" w14:textId="77777777" w:rsidR="00D712CE" w:rsidRDefault="00D712CE" w:rsidP="005E6206">
      <w:pPr>
        <w:pStyle w:val="Normalmio"/>
        <w:rPr>
          <w:lang w:val="es-ES_tradnl"/>
        </w:rPr>
      </w:pPr>
    </w:p>
    <w:p w14:paraId="7333CD43" w14:textId="77777777" w:rsidR="00D712CE" w:rsidRDefault="00D712CE" w:rsidP="005E6206">
      <w:pPr>
        <w:pStyle w:val="Normalmio"/>
        <w:rPr>
          <w:lang w:val="es-ES_tradnl"/>
        </w:rPr>
      </w:pPr>
    </w:p>
    <w:p w14:paraId="25566E57" w14:textId="77777777" w:rsidR="00D712CE" w:rsidRDefault="00D712CE" w:rsidP="005E6206">
      <w:pPr>
        <w:pStyle w:val="Normalmio"/>
        <w:rPr>
          <w:lang w:val="es-ES_tradnl"/>
        </w:rPr>
      </w:pPr>
    </w:p>
    <w:p w14:paraId="7FD3C1C3" w14:textId="77777777" w:rsidR="00D712CE" w:rsidRDefault="00D712CE" w:rsidP="005E6206">
      <w:pPr>
        <w:pStyle w:val="Normalmio"/>
        <w:rPr>
          <w:lang w:val="es-ES_tradnl"/>
        </w:rPr>
      </w:pPr>
    </w:p>
    <w:p w14:paraId="79BD64F3" w14:textId="77777777" w:rsidR="00D712CE" w:rsidRDefault="00D712CE" w:rsidP="005E6206">
      <w:pPr>
        <w:pStyle w:val="Normalmio"/>
        <w:rPr>
          <w:lang w:val="es-ES_tradnl"/>
        </w:rPr>
      </w:pPr>
    </w:p>
    <w:p w14:paraId="71D6BC14" w14:textId="77777777" w:rsidR="00D712CE" w:rsidRDefault="00D712CE" w:rsidP="005E6206">
      <w:pPr>
        <w:pStyle w:val="Normalmio"/>
        <w:rPr>
          <w:lang w:val="es-ES_tradnl"/>
        </w:rPr>
      </w:pPr>
    </w:p>
    <w:p w14:paraId="55FA4A91" w14:textId="77777777" w:rsidR="00D712CE" w:rsidRDefault="00D712CE" w:rsidP="005E6206">
      <w:pPr>
        <w:pStyle w:val="Normalmio"/>
        <w:rPr>
          <w:lang w:val="es-ES_tradnl"/>
        </w:rPr>
      </w:pPr>
    </w:p>
    <w:p w14:paraId="7E0B8DE4" w14:textId="77777777" w:rsidR="00D712CE" w:rsidRDefault="00D712CE" w:rsidP="005E6206">
      <w:pPr>
        <w:pStyle w:val="Normalmio"/>
        <w:rPr>
          <w:lang w:val="es-ES_tradnl"/>
        </w:rPr>
      </w:pPr>
    </w:p>
    <w:p w14:paraId="1C4F4F47" w14:textId="77777777" w:rsidR="00D712CE" w:rsidRDefault="00D712CE" w:rsidP="005E6206">
      <w:pPr>
        <w:pStyle w:val="Normalmio"/>
        <w:rPr>
          <w:lang w:val="es-ES_tradnl"/>
        </w:rPr>
      </w:pPr>
    </w:p>
    <w:p w14:paraId="29A11C8E" w14:textId="77777777" w:rsidR="00D712CE" w:rsidRDefault="00D712CE" w:rsidP="005E6206">
      <w:pPr>
        <w:pStyle w:val="Normalmio"/>
        <w:rPr>
          <w:lang w:val="es-ES_tradnl"/>
        </w:rPr>
      </w:pPr>
    </w:p>
    <w:p w14:paraId="24D12B2F" w14:textId="77777777" w:rsidR="00D712CE" w:rsidRDefault="00D712CE" w:rsidP="005E6206">
      <w:pPr>
        <w:pStyle w:val="Normalmio"/>
        <w:rPr>
          <w:lang w:val="es-ES_tradnl"/>
        </w:rPr>
      </w:pPr>
    </w:p>
    <w:p w14:paraId="07727B60" w14:textId="59B165D9" w:rsidR="00D712CE" w:rsidRDefault="00D712CE" w:rsidP="005E6206">
      <w:pPr>
        <w:pStyle w:val="Normalmio"/>
        <w:rPr>
          <w:lang w:val="es-ES_tradnl"/>
        </w:rPr>
      </w:pPr>
      <w:r>
        <w:rPr>
          <w:lang w:val="es-ES_tradnl"/>
        </w:rPr>
        <w:t xml:space="preserve">En esta pantalla lo que se esta haciendo es cargar todos los datos de la aplicación. </w:t>
      </w:r>
    </w:p>
    <w:p w14:paraId="4DF3C86C" w14:textId="77777777" w:rsidR="00D712CE" w:rsidRDefault="00D712CE" w:rsidP="005E6206">
      <w:pPr>
        <w:pStyle w:val="Normalmio"/>
        <w:rPr>
          <w:lang w:val="es-ES_tradnl"/>
        </w:rPr>
      </w:pPr>
      <w:r>
        <w:rPr>
          <w:lang w:val="es-ES_tradnl"/>
        </w:rPr>
        <w:t xml:space="preserve">Una vez hayas pasado esta pantalla te va a parecer la pantalla de inicio a la cual podrás volver desde cualquier parte de la aplicación. </w:t>
      </w:r>
    </w:p>
    <w:p w14:paraId="1C5CBA11" w14:textId="77777777" w:rsidR="00D712CE" w:rsidRDefault="00D712CE" w:rsidP="005E6206">
      <w:pPr>
        <w:pStyle w:val="Normalmio"/>
        <w:rPr>
          <w:lang w:val="es-ES_tradnl"/>
        </w:rPr>
      </w:pPr>
      <w:r>
        <w:rPr>
          <w:lang w:val="es-ES_tradnl"/>
        </w:rPr>
        <w:t xml:space="preserve">En ella tenemos 6 botones para tener accesible rápidamente las pantallas mas importantes de la aplicación. </w:t>
      </w:r>
    </w:p>
    <w:p w14:paraId="2C5AE80E" w14:textId="2E873C1B" w:rsidR="00D712CE" w:rsidRDefault="00D712CE" w:rsidP="005E6206">
      <w:pPr>
        <w:pStyle w:val="Normalmio"/>
        <w:rPr>
          <w:lang w:val="es-ES_tradnl"/>
        </w:rPr>
      </w:pPr>
      <w:r w:rsidRPr="005E6206">
        <w:rPr>
          <w:b/>
          <w:bCs/>
          <w:noProof/>
          <w:lang w:val="es-ES_tradnl"/>
        </w:rPr>
        <w:lastRenderedPageBreak/>
        <w:drawing>
          <wp:anchor distT="0" distB="0" distL="114300" distR="114300" simplePos="0" relativeHeight="251649024" behindDoc="0" locked="0" layoutInCell="1" allowOverlap="1" wp14:anchorId="367E5BD3" wp14:editId="297ED6AB">
            <wp:simplePos x="0" y="0"/>
            <wp:positionH relativeFrom="margin">
              <wp:posOffset>1255395</wp:posOffset>
            </wp:positionH>
            <wp:positionV relativeFrom="margin">
              <wp:posOffset>104775</wp:posOffset>
            </wp:positionV>
            <wp:extent cx="2891027" cy="579600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"/>
                    <a:stretch/>
                  </pic:blipFill>
                  <pic:spPr bwMode="auto">
                    <a:xfrm>
                      <a:off x="0" y="0"/>
                      <a:ext cx="2891027" cy="57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853EAC" w14:textId="77777777" w:rsidR="00D712CE" w:rsidRDefault="00D712CE" w:rsidP="005E6206">
      <w:pPr>
        <w:pStyle w:val="Normalmio"/>
        <w:rPr>
          <w:lang w:val="es-ES_tradnl"/>
        </w:rPr>
      </w:pPr>
    </w:p>
    <w:p w14:paraId="30C2214E" w14:textId="5670555A" w:rsidR="00D712CE" w:rsidRDefault="00D712CE" w:rsidP="005E6206">
      <w:pPr>
        <w:pStyle w:val="Normalmio"/>
        <w:rPr>
          <w:lang w:val="es-ES_tradnl"/>
        </w:rPr>
      </w:pPr>
    </w:p>
    <w:p w14:paraId="2284787E" w14:textId="77777777" w:rsidR="00D712CE" w:rsidRDefault="00D712CE" w:rsidP="005E6206">
      <w:pPr>
        <w:pStyle w:val="Normalmio"/>
        <w:rPr>
          <w:lang w:val="es-ES_tradnl"/>
        </w:rPr>
      </w:pPr>
    </w:p>
    <w:p w14:paraId="4F0F345E" w14:textId="77777777" w:rsidR="00D712CE" w:rsidRDefault="00D712CE" w:rsidP="005E6206">
      <w:pPr>
        <w:pStyle w:val="Normalmio"/>
        <w:rPr>
          <w:lang w:val="es-ES_tradnl"/>
        </w:rPr>
      </w:pPr>
    </w:p>
    <w:p w14:paraId="1558D5A4" w14:textId="77777777" w:rsidR="00D712CE" w:rsidRDefault="00D712CE" w:rsidP="005E6206">
      <w:pPr>
        <w:pStyle w:val="Normalmio"/>
        <w:rPr>
          <w:lang w:val="es-ES_tradnl"/>
        </w:rPr>
      </w:pPr>
    </w:p>
    <w:p w14:paraId="0C089FBE" w14:textId="77777777" w:rsidR="00D712CE" w:rsidRDefault="00D712CE" w:rsidP="005E6206">
      <w:pPr>
        <w:pStyle w:val="Normalmio"/>
        <w:rPr>
          <w:lang w:val="es-ES_tradnl"/>
        </w:rPr>
      </w:pPr>
    </w:p>
    <w:p w14:paraId="41E4E11D" w14:textId="77777777" w:rsidR="00D712CE" w:rsidRDefault="00D712CE" w:rsidP="005E6206">
      <w:pPr>
        <w:pStyle w:val="Normalmio"/>
        <w:rPr>
          <w:lang w:val="es-ES_tradnl"/>
        </w:rPr>
      </w:pPr>
    </w:p>
    <w:p w14:paraId="049CEC02" w14:textId="77777777" w:rsidR="00D712CE" w:rsidRDefault="00D712CE" w:rsidP="005E6206">
      <w:pPr>
        <w:pStyle w:val="Normalmio"/>
        <w:rPr>
          <w:lang w:val="es-ES_tradnl"/>
        </w:rPr>
      </w:pPr>
    </w:p>
    <w:p w14:paraId="1316AD5F" w14:textId="77777777" w:rsidR="00D712CE" w:rsidRDefault="00D712CE" w:rsidP="005E6206">
      <w:pPr>
        <w:pStyle w:val="Normalmio"/>
        <w:rPr>
          <w:lang w:val="es-ES_tradnl"/>
        </w:rPr>
      </w:pPr>
    </w:p>
    <w:p w14:paraId="6805C22B" w14:textId="77777777" w:rsidR="00D712CE" w:rsidRDefault="00D712CE" w:rsidP="005E6206">
      <w:pPr>
        <w:pStyle w:val="Normalmio"/>
        <w:rPr>
          <w:lang w:val="es-ES_tradnl"/>
        </w:rPr>
      </w:pPr>
    </w:p>
    <w:p w14:paraId="3FF6CF5A" w14:textId="77777777" w:rsidR="00D712CE" w:rsidRDefault="00D712CE" w:rsidP="005E6206">
      <w:pPr>
        <w:pStyle w:val="Normalmio"/>
        <w:rPr>
          <w:lang w:val="es-ES_tradnl"/>
        </w:rPr>
      </w:pPr>
    </w:p>
    <w:p w14:paraId="7A7D8077" w14:textId="77777777" w:rsidR="00D712CE" w:rsidRDefault="00D712CE" w:rsidP="005E6206">
      <w:pPr>
        <w:pStyle w:val="Normalmio"/>
        <w:rPr>
          <w:lang w:val="es-ES_tradnl"/>
        </w:rPr>
      </w:pPr>
    </w:p>
    <w:p w14:paraId="3BB64E17" w14:textId="77777777" w:rsidR="00D712CE" w:rsidRDefault="00D712CE" w:rsidP="005E6206">
      <w:pPr>
        <w:pStyle w:val="Normalmio"/>
        <w:rPr>
          <w:lang w:val="es-ES_tradnl"/>
        </w:rPr>
      </w:pPr>
    </w:p>
    <w:p w14:paraId="5BDEA1BE" w14:textId="77777777" w:rsidR="00D712CE" w:rsidRDefault="00D712CE" w:rsidP="005E6206">
      <w:pPr>
        <w:pStyle w:val="Normalmio"/>
        <w:rPr>
          <w:lang w:val="es-ES_tradnl"/>
        </w:rPr>
      </w:pPr>
    </w:p>
    <w:p w14:paraId="06EFEA9E" w14:textId="77777777" w:rsidR="00D712CE" w:rsidRDefault="00D712CE" w:rsidP="005E6206">
      <w:pPr>
        <w:pStyle w:val="Normalmio"/>
        <w:rPr>
          <w:lang w:val="es-ES_tradnl"/>
        </w:rPr>
      </w:pPr>
    </w:p>
    <w:p w14:paraId="3D0854CA" w14:textId="77777777" w:rsidR="00D712CE" w:rsidRDefault="00D712CE" w:rsidP="005E6206">
      <w:pPr>
        <w:pStyle w:val="Normalmio"/>
        <w:rPr>
          <w:lang w:val="es-ES_tradnl"/>
        </w:rPr>
      </w:pPr>
    </w:p>
    <w:p w14:paraId="03A9955D" w14:textId="77777777" w:rsidR="00D712CE" w:rsidRDefault="00D712CE" w:rsidP="005E6206">
      <w:pPr>
        <w:pStyle w:val="Normalmio"/>
        <w:rPr>
          <w:lang w:val="es-ES_tradnl"/>
        </w:rPr>
      </w:pPr>
    </w:p>
    <w:p w14:paraId="1BD3CB4F" w14:textId="77777777" w:rsidR="00D712CE" w:rsidRDefault="00D712CE" w:rsidP="005E6206">
      <w:pPr>
        <w:pStyle w:val="Normalmio"/>
        <w:rPr>
          <w:lang w:val="es-ES_tradnl"/>
        </w:rPr>
      </w:pPr>
    </w:p>
    <w:p w14:paraId="272B43DB" w14:textId="77777777" w:rsidR="00D712CE" w:rsidRDefault="00D712CE" w:rsidP="005E6206">
      <w:pPr>
        <w:pStyle w:val="Normalmio"/>
        <w:rPr>
          <w:lang w:val="es-ES_tradnl"/>
        </w:rPr>
      </w:pPr>
    </w:p>
    <w:p w14:paraId="41D6FE34" w14:textId="77777777" w:rsidR="00D712CE" w:rsidRDefault="00D712CE" w:rsidP="00D712CE">
      <w:pPr>
        <w:pStyle w:val="Normalmio"/>
        <w:numPr>
          <w:ilvl w:val="0"/>
          <w:numId w:val="49"/>
        </w:numPr>
        <w:rPr>
          <w:lang w:val="es-ES_tradnl"/>
        </w:rPr>
      </w:pPr>
      <w:r w:rsidRPr="005E6206">
        <w:rPr>
          <w:b/>
          <w:bCs/>
          <w:lang w:val="es-ES_tradnl"/>
        </w:rPr>
        <w:t>Botón el pueblo:</w:t>
      </w:r>
      <w:r>
        <w:rPr>
          <w:lang w:val="es-ES_tradnl"/>
        </w:rPr>
        <w:t xml:space="preserve"> te lleva a la información básica del pueblo y aun mapa de la aplicación.</w:t>
      </w:r>
    </w:p>
    <w:p w14:paraId="6FE2DBF7" w14:textId="77777777" w:rsidR="00D712CE" w:rsidRDefault="00D712CE" w:rsidP="00D712CE">
      <w:pPr>
        <w:pStyle w:val="Normalmio"/>
        <w:numPr>
          <w:ilvl w:val="0"/>
          <w:numId w:val="49"/>
        </w:numPr>
        <w:rPr>
          <w:lang w:val="es-ES_tradnl"/>
        </w:rPr>
      </w:pPr>
      <w:r>
        <w:rPr>
          <w:b/>
          <w:bCs/>
          <w:noProof/>
          <w:lang w:val="es-ES_tradnl"/>
        </w:rPr>
        <w:t>Boton turismo:</w:t>
      </w:r>
      <w:r>
        <w:rPr>
          <w:lang w:val="es-ES_tradnl"/>
        </w:rPr>
        <w:t xml:space="preserve"> te lleva a una pestaña en la cual se ven imágenes de lo que puedes hacer en Mosqueruela y una breve explicación sobre el territorio.</w:t>
      </w:r>
    </w:p>
    <w:p w14:paraId="6D1D9315" w14:textId="77777777" w:rsidR="00D712CE" w:rsidRDefault="00D712CE" w:rsidP="00D712CE">
      <w:pPr>
        <w:pStyle w:val="Normalmio"/>
        <w:numPr>
          <w:ilvl w:val="0"/>
          <w:numId w:val="49"/>
        </w:numPr>
        <w:rPr>
          <w:lang w:val="es-ES_tradnl"/>
        </w:rPr>
      </w:pPr>
      <w:r>
        <w:rPr>
          <w:b/>
          <w:bCs/>
          <w:noProof/>
          <w:lang w:val="es-ES_tradnl"/>
        </w:rPr>
        <w:t>Botón restaurantes:</w:t>
      </w:r>
      <w:r>
        <w:rPr>
          <w:lang w:val="es-ES_tradnl"/>
        </w:rPr>
        <w:t xml:space="preserve"> te lleva a una lista de los restaurantes del pueblo con la posibilidad de acceder a su pagina web y llamar al restaurante.</w:t>
      </w:r>
    </w:p>
    <w:p w14:paraId="22A06C51" w14:textId="77777777" w:rsidR="00D712CE" w:rsidRDefault="00D712CE" w:rsidP="00D712CE">
      <w:pPr>
        <w:pStyle w:val="Normalmio"/>
        <w:numPr>
          <w:ilvl w:val="0"/>
          <w:numId w:val="49"/>
        </w:numPr>
        <w:rPr>
          <w:lang w:val="es-ES_tradnl"/>
        </w:rPr>
      </w:pPr>
      <w:r>
        <w:rPr>
          <w:b/>
          <w:bCs/>
          <w:noProof/>
          <w:lang w:val="es-ES_tradnl"/>
        </w:rPr>
        <w:t>Botón alojamientos:</w:t>
      </w:r>
      <w:r>
        <w:rPr>
          <w:lang w:val="es-ES_tradnl"/>
        </w:rPr>
        <w:t xml:space="preserve"> te lleva a una lista de los alojamientos del pueblo con la posibilidad de acceder a su página web y llamar al restaurante.</w:t>
      </w:r>
    </w:p>
    <w:p w14:paraId="7F681140" w14:textId="77777777" w:rsidR="00D712CE" w:rsidRDefault="00D712CE" w:rsidP="00D712CE">
      <w:pPr>
        <w:pStyle w:val="Normalmio"/>
        <w:numPr>
          <w:ilvl w:val="0"/>
          <w:numId w:val="49"/>
        </w:numPr>
        <w:rPr>
          <w:lang w:val="es-ES_tradnl"/>
        </w:rPr>
      </w:pPr>
      <w:r>
        <w:rPr>
          <w:b/>
          <w:bCs/>
          <w:lang w:val="es-ES_tradnl"/>
        </w:rPr>
        <w:t>B</w:t>
      </w:r>
      <w:r w:rsidRPr="005E6206">
        <w:rPr>
          <w:b/>
          <w:bCs/>
          <w:lang w:val="es-ES_tradnl"/>
        </w:rPr>
        <w:t xml:space="preserve">otón </w:t>
      </w:r>
      <w:r>
        <w:rPr>
          <w:b/>
          <w:bCs/>
          <w:lang w:val="es-ES_tradnl"/>
        </w:rPr>
        <w:t>ultimas noticias</w:t>
      </w:r>
      <w:r w:rsidRPr="005E6206">
        <w:rPr>
          <w:b/>
          <w:bCs/>
          <w:lang w:val="es-ES_tradnl"/>
        </w:rPr>
        <w:t>:</w:t>
      </w:r>
      <w:r>
        <w:rPr>
          <w:lang w:val="es-ES_tradnl"/>
        </w:rPr>
        <w:t xml:space="preserve"> te lleva a las noticias del pueblo ordenadas por fecha.</w:t>
      </w:r>
    </w:p>
    <w:p w14:paraId="57CBD5A6" w14:textId="7D6736F3" w:rsidR="00D712CE" w:rsidRPr="00D712CE" w:rsidRDefault="00D712CE" w:rsidP="001231AB">
      <w:pPr>
        <w:pStyle w:val="Normalmio"/>
        <w:numPr>
          <w:ilvl w:val="0"/>
          <w:numId w:val="49"/>
        </w:numPr>
        <w:rPr>
          <w:lang w:val="es-ES_tradnl"/>
        </w:rPr>
      </w:pPr>
      <w:r w:rsidRPr="001231AB">
        <w:rPr>
          <w:b/>
          <w:bCs/>
          <w:lang w:val="es-ES_tradnl"/>
        </w:rPr>
        <w:t>Botón llama a la oficina de turismo:</w:t>
      </w:r>
      <w:r w:rsidRPr="001231AB">
        <w:rPr>
          <w:lang w:val="es-ES_tradnl"/>
        </w:rPr>
        <w:t xml:space="preserve"> </w:t>
      </w:r>
      <w:r>
        <w:rPr>
          <w:lang w:val="es-ES_tradnl"/>
        </w:rPr>
        <w:t>llama a la oficina de turismo del pueblo para que pueda tener más información.</w:t>
      </w:r>
    </w:p>
    <w:p w14:paraId="45236384" w14:textId="77777777" w:rsidR="00D712CE" w:rsidRDefault="00D712CE" w:rsidP="001231AB">
      <w:pPr>
        <w:pStyle w:val="Normalmio"/>
        <w:rPr>
          <w:lang w:val="es-ES_tradnl"/>
        </w:rPr>
      </w:pPr>
    </w:p>
    <w:p w14:paraId="41D02DA7" w14:textId="7BB40B53" w:rsidR="00D712CE" w:rsidRDefault="00D712CE" w:rsidP="001231AB">
      <w:pPr>
        <w:pStyle w:val="Normalmio"/>
        <w:rPr>
          <w:lang w:val="es-ES_tradnl"/>
        </w:rPr>
      </w:pPr>
      <w:r w:rsidRPr="005E6206">
        <w:rPr>
          <w:b/>
          <w:bCs/>
          <w:noProof/>
          <w:lang w:val="es-ES_tradnl"/>
        </w:rPr>
        <w:drawing>
          <wp:anchor distT="0" distB="0" distL="114300" distR="114300" simplePos="0" relativeHeight="251675136" behindDoc="0" locked="0" layoutInCell="1" allowOverlap="1" wp14:anchorId="07822C3B" wp14:editId="27E78783">
            <wp:simplePos x="0" y="0"/>
            <wp:positionH relativeFrom="margin">
              <wp:posOffset>1310640</wp:posOffset>
            </wp:positionH>
            <wp:positionV relativeFrom="margin">
              <wp:posOffset>862330</wp:posOffset>
            </wp:positionV>
            <wp:extent cx="2890520" cy="56197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" b="85757"/>
                    <a:stretch/>
                  </pic:blipFill>
                  <pic:spPr bwMode="auto">
                    <a:xfrm>
                      <a:off x="0" y="0"/>
                      <a:ext cx="289052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s-ES_tradnl"/>
        </w:rPr>
        <w:t>Todas las pestañas de la aplicación tienen la misma barra superior en la que tenemos en la izquierda un menú desplegable y en la derecha el símbolo de una casa que nos devuelve al inicio de la aplicación.</w:t>
      </w:r>
    </w:p>
    <w:p w14:paraId="6A742C2B" w14:textId="77777777" w:rsidR="00D712CE" w:rsidRPr="00AA5C48" w:rsidRDefault="00D712CE" w:rsidP="00AA5C48">
      <w:pPr>
        <w:rPr>
          <w:lang w:val="es-ES_tradnl"/>
        </w:rPr>
      </w:pPr>
    </w:p>
    <w:p w14:paraId="7E930D67" w14:textId="7688DCEA" w:rsidR="00D712CE" w:rsidRDefault="00D712CE" w:rsidP="00AA5C48">
      <w:pPr>
        <w:rPr>
          <w:lang w:val="es-ES_tradnl"/>
        </w:rPr>
      </w:pPr>
    </w:p>
    <w:p w14:paraId="6A76270B" w14:textId="56AF90A2" w:rsidR="00D712CE" w:rsidRDefault="00D712CE" w:rsidP="00AA5C48">
      <w:pPr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53120" behindDoc="0" locked="0" layoutInCell="1" allowOverlap="1" wp14:anchorId="78466947" wp14:editId="6A1E2FD9">
            <wp:simplePos x="0" y="0"/>
            <wp:positionH relativeFrom="margin">
              <wp:posOffset>1306195</wp:posOffset>
            </wp:positionH>
            <wp:positionV relativeFrom="margin">
              <wp:posOffset>2099310</wp:posOffset>
            </wp:positionV>
            <wp:extent cx="2865120" cy="579564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7"/>
                    <a:stretch/>
                  </pic:blipFill>
                  <pic:spPr bwMode="auto">
                    <a:xfrm>
                      <a:off x="0" y="0"/>
                      <a:ext cx="2865120" cy="579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E6206">
        <w:rPr>
          <w:b/>
          <w:bCs/>
          <w:noProof/>
          <w:lang w:val="es-ES_tradnl"/>
        </w:rPr>
        <w:drawing>
          <wp:anchor distT="0" distB="0" distL="114300" distR="114300" simplePos="0" relativeHeight="251656192" behindDoc="0" locked="0" layoutInCell="1" allowOverlap="1" wp14:anchorId="378667D9" wp14:editId="201F7113">
            <wp:simplePos x="0" y="0"/>
            <wp:positionH relativeFrom="margin">
              <wp:posOffset>2162175</wp:posOffset>
            </wp:positionH>
            <wp:positionV relativeFrom="margin">
              <wp:posOffset>1646555</wp:posOffset>
            </wp:positionV>
            <wp:extent cx="152400" cy="12763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9" t="9468" r="90271" b="88437"/>
                    <a:stretch/>
                  </pic:blipFill>
                  <pic:spPr bwMode="auto">
                    <a:xfrm>
                      <a:off x="0" y="0"/>
                      <a:ext cx="152400" cy="12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_tradnl"/>
        </w:rPr>
        <w:t>Si le das al botón de la izquierda ( ), aparece el menú lateral en el que podemos ver una lista de botones que te redirigen a las pestañas con ese nombre.</w:t>
      </w:r>
    </w:p>
    <w:p w14:paraId="51C4D04C" w14:textId="1FDF5AEA" w:rsidR="00D712CE" w:rsidRPr="00FA4386" w:rsidRDefault="00D712CE" w:rsidP="00FA4386">
      <w:pPr>
        <w:rPr>
          <w:lang w:val="es-ES_tradnl"/>
        </w:rPr>
      </w:pPr>
    </w:p>
    <w:p w14:paraId="0677E4C1" w14:textId="73080F78" w:rsidR="00D712CE" w:rsidRPr="00FA4386" w:rsidRDefault="00D712CE" w:rsidP="00FA4386">
      <w:pPr>
        <w:rPr>
          <w:lang w:val="es-ES_tradnl"/>
        </w:rPr>
      </w:pPr>
    </w:p>
    <w:p w14:paraId="408F7E3B" w14:textId="77777777" w:rsidR="00D712CE" w:rsidRPr="00FA4386" w:rsidRDefault="00D712CE" w:rsidP="00FA4386">
      <w:pPr>
        <w:rPr>
          <w:lang w:val="es-ES_tradnl"/>
        </w:rPr>
      </w:pPr>
    </w:p>
    <w:p w14:paraId="5BEA6729" w14:textId="77777777" w:rsidR="00D712CE" w:rsidRPr="00FA4386" w:rsidRDefault="00D712CE" w:rsidP="00FA4386">
      <w:pPr>
        <w:rPr>
          <w:lang w:val="es-ES_tradnl"/>
        </w:rPr>
      </w:pPr>
    </w:p>
    <w:p w14:paraId="4A8485E8" w14:textId="77777777" w:rsidR="00D712CE" w:rsidRPr="00FA4386" w:rsidRDefault="00D712CE" w:rsidP="00FA4386">
      <w:pPr>
        <w:rPr>
          <w:lang w:val="es-ES_tradnl"/>
        </w:rPr>
      </w:pPr>
    </w:p>
    <w:p w14:paraId="5911F257" w14:textId="77777777" w:rsidR="00D712CE" w:rsidRPr="00FA4386" w:rsidRDefault="00D712CE" w:rsidP="00FA4386">
      <w:pPr>
        <w:rPr>
          <w:lang w:val="es-ES_tradnl"/>
        </w:rPr>
      </w:pPr>
    </w:p>
    <w:p w14:paraId="208AE460" w14:textId="77777777" w:rsidR="00D712CE" w:rsidRPr="00FA4386" w:rsidRDefault="00D712CE" w:rsidP="00FA4386">
      <w:pPr>
        <w:rPr>
          <w:lang w:val="es-ES_tradnl"/>
        </w:rPr>
      </w:pPr>
    </w:p>
    <w:p w14:paraId="0B67F884" w14:textId="77777777" w:rsidR="00D712CE" w:rsidRPr="00FA4386" w:rsidRDefault="00D712CE" w:rsidP="00FA4386">
      <w:pPr>
        <w:rPr>
          <w:lang w:val="es-ES_tradnl"/>
        </w:rPr>
      </w:pPr>
    </w:p>
    <w:p w14:paraId="2EB597ED" w14:textId="77777777" w:rsidR="00D712CE" w:rsidRPr="00FA4386" w:rsidRDefault="00D712CE" w:rsidP="00FA4386">
      <w:pPr>
        <w:rPr>
          <w:lang w:val="es-ES_tradnl"/>
        </w:rPr>
      </w:pPr>
    </w:p>
    <w:p w14:paraId="07922CE1" w14:textId="77777777" w:rsidR="00D712CE" w:rsidRPr="00FA4386" w:rsidRDefault="00D712CE" w:rsidP="00FA4386">
      <w:pPr>
        <w:rPr>
          <w:lang w:val="es-ES_tradnl"/>
        </w:rPr>
      </w:pPr>
    </w:p>
    <w:p w14:paraId="0DD055AF" w14:textId="77777777" w:rsidR="00D712CE" w:rsidRPr="00FA4386" w:rsidRDefault="00D712CE" w:rsidP="00FA4386">
      <w:pPr>
        <w:rPr>
          <w:lang w:val="es-ES_tradnl"/>
        </w:rPr>
      </w:pPr>
    </w:p>
    <w:p w14:paraId="0C73D8EB" w14:textId="77777777" w:rsidR="00D712CE" w:rsidRPr="00FA4386" w:rsidRDefault="00D712CE" w:rsidP="00FA4386">
      <w:pPr>
        <w:rPr>
          <w:lang w:val="es-ES_tradnl"/>
        </w:rPr>
      </w:pPr>
    </w:p>
    <w:p w14:paraId="535567A4" w14:textId="77777777" w:rsidR="00D712CE" w:rsidRPr="00FA4386" w:rsidRDefault="00D712CE" w:rsidP="00FA4386">
      <w:pPr>
        <w:rPr>
          <w:lang w:val="es-ES_tradnl"/>
        </w:rPr>
      </w:pPr>
    </w:p>
    <w:p w14:paraId="0E75E83B" w14:textId="77777777" w:rsidR="00D712CE" w:rsidRPr="00FA4386" w:rsidRDefault="00D712CE" w:rsidP="00FA4386">
      <w:pPr>
        <w:rPr>
          <w:lang w:val="es-ES_tradnl"/>
        </w:rPr>
      </w:pPr>
    </w:p>
    <w:p w14:paraId="5C5AD741" w14:textId="77777777" w:rsidR="00D712CE" w:rsidRPr="00FA4386" w:rsidRDefault="00D712CE" w:rsidP="00FA4386">
      <w:pPr>
        <w:rPr>
          <w:lang w:val="es-ES_tradnl"/>
        </w:rPr>
      </w:pPr>
    </w:p>
    <w:p w14:paraId="1A0E8DEA" w14:textId="77777777" w:rsidR="00D712CE" w:rsidRDefault="00D712CE" w:rsidP="00FA4386">
      <w:pPr>
        <w:rPr>
          <w:lang w:val="es-ES_tradnl"/>
        </w:rPr>
        <w:sectPr w:rsidR="00D712CE" w:rsidSect="00D712CE">
          <w:pgSz w:w="11907" w:h="16839"/>
          <w:pgMar w:top="993" w:right="1701" w:bottom="709" w:left="1701" w:header="720" w:footer="720" w:gutter="0"/>
          <w:cols w:space="720"/>
          <w:titlePg/>
          <w:docGrid w:linePitch="360"/>
        </w:sectPr>
      </w:pPr>
    </w:p>
    <w:p w14:paraId="3B670953" w14:textId="77777777" w:rsidR="00D712CE" w:rsidRDefault="00D712CE" w:rsidP="00FA4386">
      <w:pPr>
        <w:rPr>
          <w:lang w:val="es-ES_tradnl"/>
        </w:rPr>
      </w:pPr>
    </w:p>
    <w:p w14:paraId="7ADD7B48" w14:textId="231E9125" w:rsidR="00D712CE" w:rsidRDefault="00D712CE" w:rsidP="00FA4386">
      <w:pPr>
        <w:pStyle w:val="Prrafodelista"/>
        <w:rPr>
          <w:lang w:val="es-ES_tradnl"/>
        </w:rPr>
      </w:pPr>
    </w:p>
    <w:p w14:paraId="66B2EED6" w14:textId="72B34604" w:rsidR="00D712CE" w:rsidRDefault="00D712CE" w:rsidP="00FA4386">
      <w:pPr>
        <w:pStyle w:val="Prrafodelista"/>
        <w:rPr>
          <w:lang w:val="es-ES_tradnl"/>
        </w:rPr>
      </w:pPr>
    </w:p>
    <w:p w14:paraId="629202C9" w14:textId="1681B243" w:rsidR="00D712CE" w:rsidRDefault="00D712CE" w:rsidP="00FA4386">
      <w:pPr>
        <w:pStyle w:val="Prrafodelista"/>
        <w:rPr>
          <w:lang w:val="es-ES_tradnl"/>
        </w:rPr>
      </w:pPr>
    </w:p>
    <w:p w14:paraId="08A074A2" w14:textId="77777777" w:rsidR="00D712CE" w:rsidRDefault="00D712CE" w:rsidP="00FA4386">
      <w:pPr>
        <w:pStyle w:val="Prrafodelista"/>
        <w:rPr>
          <w:lang w:val="es-ES_tradnl"/>
        </w:rPr>
      </w:pPr>
    </w:p>
    <w:p w14:paraId="1DCF79F6" w14:textId="77777777" w:rsidR="00D712CE" w:rsidRDefault="00D712CE" w:rsidP="00FA4386">
      <w:pPr>
        <w:pStyle w:val="Prrafodelista"/>
        <w:rPr>
          <w:lang w:val="es-ES_tradnl"/>
        </w:rPr>
      </w:pPr>
    </w:p>
    <w:p w14:paraId="3B868F22" w14:textId="77777777" w:rsidR="00D712CE" w:rsidRDefault="00D712CE" w:rsidP="00D712CE">
      <w:pPr>
        <w:pStyle w:val="Prrafodelista"/>
        <w:numPr>
          <w:ilvl w:val="0"/>
          <w:numId w:val="50"/>
        </w:numPr>
        <w:rPr>
          <w:lang w:val="es-ES_tradnl"/>
        </w:rPr>
        <w:sectPr w:rsidR="00D712CE" w:rsidSect="00FA4386">
          <w:type w:val="continuous"/>
          <w:pgSz w:w="11907" w:h="16839"/>
          <w:pgMar w:top="1417" w:right="1701" w:bottom="1417" w:left="1701" w:header="720" w:footer="720" w:gutter="0"/>
          <w:cols w:space="720"/>
          <w:titlePg/>
          <w:docGrid w:linePitch="360"/>
        </w:sectPr>
      </w:pPr>
    </w:p>
    <w:p w14:paraId="342DF11B" w14:textId="77777777" w:rsidR="00D712CE" w:rsidRPr="00F23866" w:rsidRDefault="00D712CE" w:rsidP="00D712CE">
      <w:pPr>
        <w:pStyle w:val="Prrafodelista"/>
        <w:numPr>
          <w:ilvl w:val="0"/>
          <w:numId w:val="50"/>
        </w:numPr>
        <w:rPr>
          <w:rStyle w:val="Hipervnculo"/>
          <w:lang w:val="es-ES_tradnl"/>
        </w:rPr>
      </w:pPr>
      <w:r>
        <w:rPr>
          <w:lang w:val="es-ES_tradnl"/>
        </w:rPr>
        <w:fldChar w:fldCharType="begin"/>
      </w:r>
      <w:r>
        <w:rPr>
          <w:lang w:val="es-ES_tradnl"/>
        </w:rPr>
        <w:instrText xml:space="preserve"> HYPERLINK  \l "_En_la_pestaña" </w:instrText>
      </w:r>
      <w:r>
        <w:rPr>
          <w:lang w:val="es-ES_tradnl"/>
        </w:rPr>
        <w:fldChar w:fldCharType="separate"/>
      </w:r>
      <w:r w:rsidRPr="00F23866">
        <w:rPr>
          <w:rStyle w:val="Hipervnculo"/>
          <w:lang w:val="es-ES_tradnl"/>
        </w:rPr>
        <w:t>Pestaña Mosqueruela</w:t>
      </w:r>
    </w:p>
    <w:p w14:paraId="618765E8" w14:textId="77777777" w:rsidR="00D712CE" w:rsidRDefault="00D712CE" w:rsidP="00D712CE">
      <w:pPr>
        <w:pStyle w:val="Prrafodelista"/>
        <w:numPr>
          <w:ilvl w:val="0"/>
          <w:numId w:val="50"/>
        </w:numPr>
        <w:rPr>
          <w:lang w:val="es-ES_tradnl"/>
        </w:rPr>
      </w:pPr>
      <w:r>
        <w:rPr>
          <w:lang w:val="es-ES_tradnl"/>
        </w:rPr>
        <w:fldChar w:fldCharType="end"/>
      </w:r>
      <w:hyperlink w:anchor="_En_la_pestaña_1" w:history="1">
        <w:r w:rsidRPr="00EA54C5">
          <w:rPr>
            <w:rStyle w:val="Hipervnculo"/>
            <w:lang w:val="es-ES_tradnl"/>
          </w:rPr>
          <w:t>Pestaña Turismo</w:t>
        </w:r>
      </w:hyperlink>
    </w:p>
    <w:p w14:paraId="225D71F7" w14:textId="77777777" w:rsidR="00D712CE" w:rsidRDefault="00D712CE" w:rsidP="00D712CE">
      <w:pPr>
        <w:pStyle w:val="Prrafodelista"/>
        <w:numPr>
          <w:ilvl w:val="0"/>
          <w:numId w:val="50"/>
        </w:numPr>
        <w:rPr>
          <w:lang w:val="es-ES_tradnl"/>
        </w:rPr>
      </w:pPr>
      <w:hyperlink w:anchor="_En_la_pestaña_2" w:history="1">
        <w:r w:rsidRPr="00EA54C5">
          <w:rPr>
            <w:rStyle w:val="Hipervnculo"/>
            <w:lang w:val="es-ES_tradnl"/>
          </w:rPr>
          <w:t>Pestaña Caza</w:t>
        </w:r>
      </w:hyperlink>
    </w:p>
    <w:p w14:paraId="75E9CDCB" w14:textId="77777777" w:rsidR="00D712CE" w:rsidRPr="00FA4386" w:rsidRDefault="00D712CE" w:rsidP="00FA4386">
      <w:pPr>
        <w:rPr>
          <w:lang w:val="es-ES_tradnl"/>
        </w:rPr>
      </w:pPr>
    </w:p>
    <w:p w14:paraId="2588E660" w14:textId="77777777" w:rsidR="00D712CE" w:rsidRDefault="00D712CE" w:rsidP="00D712CE">
      <w:pPr>
        <w:pStyle w:val="Prrafodelista"/>
        <w:numPr>
          <w:ilvl w:val="0"/>
          <w:numId w:val="50"/>
        </w:numPr>
        <w:rPr>
          <w:lang w:val="es-ES_tradnl"/>
        </w:rPr>
      </w:pPr>
      <w:hyperlink w:anchor="_En_la_pestaña_3" w:history="1">
        <w:r w:rsidRPr="00EA54C5">
          <w:rPr>
            <w:rStyle w:val="Hipervnculo"/>
            <w:lang w:val="es-ES_tradnl"/>
          </w:rPr>
          <w:t>Pestaña servicios</w:t>
        </w:r>
      </w:hyperlink>
    </w:p>
    <w:p w14:paraId="0FFAADA5" w14:textId="77777777" w:rsidR="00D712CE" w:rsidRDefault="00D712CE" w:rsidP="00D712CE">
      <w:pPr>
        <w:pStyle w:val="Prrafodelista"/>
        <w:numPr>
          <w:ilvl w:val="0"/>
          <w:numId w:val="50"/>
        </w:numPr>
        <w:rPr>
          <w:lang w:val="es-ES_tradnl"/>
        </w:rPr>
      </w:pPr>
      <w:hyperlink w:anchor="_En_la_pestaña_4" w:history="1">
        <w:r w:rsidRPr="00EA54C5">
          <w:rPr>
            <w:rStyle w:val="Hipervnculo"/>
            <w:lang w:val="es-ES_tradnl"/>
          </w:rPr>
          <w:t>Pestaña noticias y bandos</w:t>
        </w:r>
      </w:hyperlink>
    </w:p>
    <w:p w14:paraId="383753FB" w14:textId="635DB69C" w:rsidR="00D712CE" w:rsidRPr="00D712CE" w:rsidRDefault="00D712CE" w:rsidP="00EA54C5">
      <w:pPr>
        <w:pStyle w:val="Prrafodelista"/>
        <w:numPr>
          <w:ilvl w:val="0"/>
          <w:numId w:val="50"/>
        </w:numPr>
        <w:rPr>
          <w:lang w:val="es-ES_tradnl"/>
        </w:rPr>
        <w:sectPr w:rsidR="00D712CE" w:rsidRPr="00D712CE" w:rsidSect="00EA54C5">
          <w:type w:val="continuous"/>
          <w:pgSz w:w="11907" w:h="16839"/>
          <w:pgMar w:top="1417" w:right="1701" w:bottom="1417" w:left="1701" w:header="720" w:footer="720" w:gutter="0"/>
          <w:cols w:num="2" w:space="720"/>
          <w:titlePg/>
          <w:docGrid w:linePitch="360"/>
        </w:sectPr>
      </w:pPr>
      <w:hyperlink w:anchor="_En_la_pestaña_5" w:history="1">
        <w:r w:rsidRPr="00EA54C5">
          <w:rPr>
            <w:rStyle w:val="Hipervnculo"/>
            <w:lang w:val="es-ES_tradnl"/>
          </w:rPr>
          <w:t>Pestaña a</w:t>
        </w:r>
        <w:r w:rsidRPr="00EA54C5">
          <w:rPr>
            <w:rStyle w:val="Hipervnculo"/>
            <w:lang w:val="es-ES_tradnl"/>
          </w:rPr>
          <w:t>s</w:t>
        </w:r>
        <w:r w:rsidRPr="00EA54C5">
          <w:rPr>
            <w:rStyle w:val="Hipervnculo"/>
            <w:lang w:val="es-ES_tradnl"/>
          </w:rPr>
          <w:t>ociaciones</w:t>
        </w:r>
      </w:hyperlink>
      <w:bookmarkStart w:id="34" w:name="pestaña_mosqueruela"/>
    </w:p>
    <w:p w14:paraId="623D03EE" w14:textId="77777777" w:rsidR="00D712CE" w:rsidRDefault="00D712CE" w:rsidP="00EA54C5">
      <w:pPr>
        <w:pStyle w:val="Ttulo2"/>
        <w:rPr>
          <w:b w:val="0"/>
          <w:color w:val="auto"/>
          <w:spacing w:val="0"/>
          <w:sz w:val="23"/>
          <w:szCs w:val="23"/>
          <w:lang w:val="es-ES_tradnl"/>
        </w:rPr>
      </w:pPr>
    </w:p>
    <w:p w14:paraId="59CC9CB9" w14:textId="77777777" w:rsidR="00D712CE" w:rsidRDefault="00D712CE" w:rsidP="00EA54C5">
      <w:pPr>
        <w:pStyle w:val="Ttulo2"/>
        <w:rPr>
          <w:lang w:val="es-ES_tradnl"/>
        </w:rPr>
      </w:pPr>
      <w:bookmarkStart w:id="35" w:name="_En_la_pestaña"/>
      <w:bookmarkEnd w:id="35"/>
      <w:r>
        <w:rPr>
          <w:lang w:val="es-ES_tradnl"/>
        </w:rPr>
        <w:t>En la pestaña Mosqueruela</w:t>
      </w:r>
      <w:bookmarkEnd w:id="34"/>
    </w:p>
    <w:p w14:paraId="19A54831" w14:textId="77777777" w:rsidR="00D712CE" w:rsidRDefault="00D712CE" w:rsidP="008D57EC">
      <w:pPr>
        <w:pStyle w:val="Normalmio"/>
        <w:rPr>
          <w:lang w:val="es-ES_tradnl"/>
        </w:rPr>
      </w:pPr>
      <w:r>
        <w:rPr>
          <w:lang w:val="es-ES_tradnl"/>
        </w:rPr>
        <w:t>En esta pestaña vemos la información básica del pueblo y puedes ver el mapa del pueblo.</w:t>
      </w:r>
    </w:p>
    <w:p w14:paraId="74CF3140" w14:textId="6323CDB3" w:rsidR="00D712CE" w:rsidRDefault="00D712CE" w:rsidP="005A383E">
      <w:pPr>
        <w:pStyle w:val="Normalmio"/>
        <w:jc w:val="center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59264" behindDoc="0" locked="0" layoutInCell="1" allowOverlap="1" wp14:anchorId="17FBB068" wp14:editId="018DAA50">
            <wp:simplePos x="0" y="0"/>
            <wp:positionH relativeFrom="column">
              <wp:posOffset>4605020</wp:posOffset>
            </wp:positionH>
            <wp:positionV relativeFrom="paragraph">
              <wp:posOffset>5790565</wp:posOffset>
            </wp:positionV>
            <wp:extent cx="1590040" cy="3217545"/>
            <wp:effectExtent l="0" t="0" r="0" b="0"/>
            <wp:wrapThrough wrapText="bothSides">
              <wp:wrapPolygon edited="0">
                <wp:start x="0" y="0"/>
                <wp:lineTo x="0" y="21485"/>
                <wp:lineTo x="21220" y="21485"/>
                <wp:lineTo x="21220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7"/>
                    <a:stretch/>
                  </pic:blipFill>
                  <pic:spPr bwMode="auto">
                    <a:xfrm>
                      <a:off x="0" y="0"/>
                      <a:ext cx="1590040" cy="321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inline distT="0" distB="0" distL="0" distR="0" wp14:anchorId="629D77DA" wp14:editId="4E0BD670">
            <wp:extent cx="2887345" cy="579564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7"/>
                    <a:stretch/>
                  </pic:blipFill>
                  <pic:spPr bwMode="auto">
                    <a:xfrm>
                      <a:off x="0" y="0"/>
                      <a:ext cx="2887345" cy="579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15FF5" w14:textId="506C3B17" w:rsidR="00D712CE" w:rsidRDefault="00D712CE" w:rsidP="008D57EC">
      <w:pPr>
        <w:pStyle w:val="Normalmio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1312" behindDoc="0" locked="0" layoutInCell="1" allowOverlap="1" wp14:anchorId="372E6446" wp14:editId="5DB2B4CC">
            <wp:simplePos x="0" y="0"/>
            <wp:positionH relativeFrom="column">
              <wp:posOffset>3825240</wp:posOffset>
            </wp:positionH>
            <wp:positionV relativeFrom="paragraph">
              <wp:posOffset>306070</wp:posOffset>
            </wp:positionV>
            <wp:extent cx="219075" cy="209550"/>
            <wp:effectExtent l="0" t="0" r="0" b="0"/>
            <wp:wrapThrough wrapText="bothSides">
              <wp:wrapPolygon edited="0">
                <wp:start x="0" y="0"/>
                <wp:lineTo x="0" y="19636"/>
                <wp:lineTo x="20661" y="19636"/>
                <wp:lineTo x="20661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20" t="59927" r="4993" b="36636"/>
                    <a:stretch/>
                  </pic:blipFill>
                  <pic:spPr bwMode="auto"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_tradnl"/>
        </w:rPr>
        <w:t xml:space="preserve">Los símbolos azules nos proporcionan la información más básica sobre la localidad. </w:t>
      </w:r>
    </w:p>
    <w:p w14:paraId="08EB0FA7" w14:textId="77777777" w:rsidR="00D712CE" w:rsidRDefault="00D712CE" w:rsidP="00F23866">
      <w:pPr>
        <w:pStyle w:val="Normalmio"/>
        <w:rPr>
          <w:lang w:val="es-ES_tradnl"/>
        </w:rPr>
      </w:pPr>
      <w:r>
        <w:rPr>
          <w:lang w:val="es-ES_tradnl"/>
        </w:rPr>
        <w:t>Para ver información sobre el patrimonio puedes pulsar sobre</w:t>
      </w:r>
    </w:p>
    <w:p w14:paraId="3CC41E62" w14:textId="57723025" w:rsidR="00D712CE" w:rsidRDefault="00D712CE" w:rsidP="008D57EC">
      <w:pPr>
        <w:pStyle w:val="Normalmio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57216" behindDoc="0" locked="0" layoutInCell="1" allowOverlap="1" wp14:anchorId="1DD17E5D" wp14:editId="6C82D7FE">
            <wp:simplePos x="0" y="0"/>
            <wp:positionH relativeFrom="column">
              <wp:posOffset>1024890</wp:posOffset>
            </wp:positionH>
            <wp:positionV relativeFrom="paragraph">
              <wp:posOffset>57785</wp:posOffset>
            </wp:positionV>
            <wp:extent cx="466725" cy="56197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6" t="28052" r="42600" b="62729"/>
                    <a:stretch/>
                  </pic:blipFill>
                  <pic:spPr bwMode="auto">
                    <a:xfrm>
                      <a:off x="0" y="0"/>
                      <a:ext cx="46672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CE6F97" w14:textId="7400A2CB" w:rsidR="00D712CE" w:rsidRDefault="00D712CE" w:rsidP="008D57EC">
      <w:pPr>
        <w:pStyle w:val="Normalmio"/>
        <w:rPr>
          <w:lang w:val="es-ES_tradnl"/>
        </w:rPr>
      </w:pPr>
      <w:r>
        <w:rPr>
          <w:lang w:val="es-ES_tradnl"/>
        </w:rPr>
        <w:t>Al pulsar sobre                     nos muestra un mapa de la localidad.</w:t>
      </w:r>
    </w:p>
    <w:p w14:paraId="6C9BD376" w14:textId="77777777" w:rsidR="00D712CE" w:rsidRDefault="00D712CE" w:rsidP="008D57EC">
      <w:pPr>
        <w:pStyle w:val="Normalmio"/>
        <w:rPr>
          <w:lang w:val="es-ES_tradnl"/>
        </w:rPr>
      </w:pPr>
    </w:p>
    <w:p w14:paraId="0D984F90" w14:textId="77777777" w:rsidR="00D712CE" w:rsidRDefault="00D712CE" w:rsidP="008D57EC">
      <w:pPr>
        <w:pStyle w:val="Normalmio"/>
        <w:rPr>
          <w:lang w:val="es-ES_tradnl"/>
        </w:rPr>
      </w:pPr>
    </w:p>
    <w:p w14:paraId="27310C53" w14:textId="77777777" w:rsidR="00D712CE" w:rsidRDefault="00D712CE" w:rsidP="00EA54C5">
      <w:pPr>
        <w:pStyle w:val="Ttulo2"/>
        <w:rPr>
          <w:lang w:val="es-ES_tradnl"/>
        </w:rPr>
      </w:pPr>
    </w:p>
    <w:p w14:paraId="1FB28ACB" w14:textId="77777777" w:rsidR="00D712CE" w:rsidRDefault="00D712CE" w:rsidP="00EA54C5">
      <w:pPr>
        <w:pStyle w:val="Ttulo2"/>
        <w:rPr>
          <w:lang w:val="es-ES_tradnl"/>
        </w:rPr>
      </w:pPr>
      <w:bookmarkStart w:id="36" w:name="_En_la_pestaña_1"/>
      <w:bookmarkStart w:id="37" w:name="pestaña_turismo"/>
      <w:bookmarkEnd w:id="36"/>
      <w:r>
        <w:rPr>
          <w:lang w:val="es-ES_tradnl"/>
        </w:rPr>
        <w:t>En la pestaña turismo</w:t>
      </w:r>
    </w:p>
    <w:p w14:paraId="1F8361E5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pict w14:anchorId="20F1CD66">
          <v:shapetype id="_x0000_t202" coordsize="21600,21600" o:spt="202" path="m,l,21600r21600,l21600,xe">
            <v:stroke joinstyle="miter"/>
            <v:path gradientshapeok="t" o:connecttype="rect"/>
          </v:shapetype>
          <v:shape id="_x0000_s2052" type="#_x0000_t202" style="position:absolute;margin-left:291.45pt;margin-top:221.3pt;width:169.95pt;height:60.4pt;z-index:251690496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_x0000_s2052;mso-fit-shape-to-text:t">
              <w:txbxContent>
                <w:p w14:paraId="1306435F" w14:textId="77777777" w:rsidR="00D712CE" w:rsidRDefault="00D712CE" w:rsidP="00A908D4">
                  <w:r>
                    <w:t>Pulsa sobre la flecha para ver que es esto del Territorio StarLight</w:t>
                  </w:r>
                </w:p>
              </w:txbxContent>
            </v:textbox>
          </v:shape>
        </w:pict>
      </w:r>
      <w:r>
        <w:rPr>
          <w:noProof/>
          <w:lang w:val="es-ES_tradnl"/>
        </w:rPr>
        <w:drawing>
          <wp:anchor distT="0" distB="0" distL="114300" distR="114300" simplePos="0" relativeHeight="251681280" behindDoc="0" locked="0" layoutInCell="1" allowOverlap="1" wp14:anchorId="01F8AD28" wp14:editId="3C1787A3">
            <wp:simplePos x="0" y="0"/>
            <wp:positionH relativeFrom="column">
              <wp:posOffset>2044753</wp:posOffset>
            </wp:positionH>
            <wp:positionV relativeFrom="paragraph">
              <wp:posOffset>3430343</wp:posOffset>
            </wp:positionV>
            <wp:extent cx="1706907" cy="575945"/>
            <wp:effectExtent l="0" t="361950" r="0" b="45275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477803">
                      <a:off x="0" y="0"/>
                      <a:ext cx="1714651" cy="578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_tradnl"/>
        </w:rPr>
        <w:pict w14:anchorId="77617A66">
          <v:shape id="Cuadro de texto 2" o:spid="_x0000_s2051" type="#_x0000_t202" style="position:absolute;margin-left:306.45pt;margin-top:83.05pt;width:170.1pt;height:60.4pt;z-index:25168844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Cuadro de texto 2;mso-fit-shape-to-text:t">
              <w:txbxContent>
                <w:p w14:paraId="0010A700" w14:textId="77777777" w:rsidR="00D712CE" w:rsidRDefault="00D712CE">
                  <w:r>
                    <w:t>Desliza hacia los lados para ver todas las imágenes de los lugares que puedes visitar</w:t>
                  </w:r>
                </w:p>
              </w:txbxContent>
            </v:textbox>
          </v:shape>
        </w:pict>
      </w:r>
      <w:r>
        <w:rPr>
          <w:noProof/>
          <w:lang w:val="es-ES_tradnl"/>
        </w:rPr>
        <w:pict w14:anchorId="71A18B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margin-left:199.05pt;margin-top:98.45pt;width:107.4pt;height:45.35pt;rotation:-2052901fd;z-index:251687424;mso-position-horizontal-relative:text;mso-position-vertical-relative:text">
            <v:imagedata r:id="rId47" o:title=""/>
          </v:shape>
        </w:pict>
      </w:r>
      <w:r>
        <w:rPr>
          <w:noProof/>
          <w:lang w:val="es-ES_tradnl"/>
        </w:rPr>
        <w:drawing>
          <wp:anchor distT="0" distB="0" distL="114300" distR="114300" simplePos="0" relativeHeight="251680256" behindDoc="0" locked="0" layoutInCell="1" allowOverlap="1" wp14:anchorId="6DBB4338" wp14:editId="440EA55E">
            <wp:simplePos x="0" y="0"/>
            <wp:positionH relativeFrom="column">
              <wp:posOffset>2987040</wp:posOffset>
            </wp:positionH>
            <wp:positionV relativeFrom="paragraph">
              <wp:posOffset>3975100</wp:posOffset>
            </wp:positionV>
            <wp:extent cx="2906395" cy="5795645"/>
            <wp:effectExtent l="0" t="0" r="0" b="0"/>
            <wp:wrapThrough wrapText="bothSides">
              <wp:wrapPolygon edited="0">
                <wp:start x="0" y="0"/>
                <wp:lineTo x="0" y="21512"/>
                <wp:lineTo x="21520" y="21512"/>
                <wp:lineTo x="21520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-1"/>
                    <a:stretch/>
                  </pic:blipFill>
                  <pic:spPr bwMode="auto">
                    <a:xfrm>
                      <a:off x="0" y="0"/>
                      <a:ext cx="2906395" cy="579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ES_tradnl"/>
        </w:rPr>
        <w:drawing>
          <wp:inline distT="0" distB="0" distL="0" distR="0" wp14:anchorId="00EAE1E4" wp14:editId="4DE89A08">
            <wp:extent cx="2870777" cy="57960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0"/>
                    <a:stretch/>
                  </pic:blipFill>
                  <pic:spPr bwMode="auto">
                    <a:xfrm>
                      <a:off x="0" y="0"/>
                      <a:ext cx="2870777" cy="57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40FF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82304" behindDoc="0" locked="0" layoutInCell="1" allowOverlap="1" wp14:anchorId="6F69F334" wp14:editId="4EA41670">
            <wp:simplePos x="0" y="0"/>
            <wp:positionH relativeFrom="column">
              <wp:posOffset>2164715</wp:posOffset>
            </wp:positionH>
            <wp:positionV relativeFrom="paragraph">
              <wp:posOffset>546734</wp:posOffset>
            </wp:positionV>
            <wp:extent cx="1363980" cy="575945"/>
            <wp:effectExtent l="19050" t="95250" r="0" b="1460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24507" flipH="1">
                      <a:off x="0" y="0"/>
                      <a:ext cx="1363980" cy="57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7D2FF6" w14:textId="77777777" w:rsidR="00D712CE" w:rsidRDefault="00D712CE" w:rsidP="00EA54C5">
      <w:pPr>
        <w:pStyle w:val="Ttulo2"/>
        <w:rPr>
          <w:lang w:val="es-ES_tradnl"/>
        </w:rPr>
      </w:pPr>
    </w:p>
    <w:p w14:paraId="0AA5A220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pict w14:anchorId="5D781F9F">
          <v:shape id="_x0000_s2053" type="#_x0000_t202" style="position:absolute;margin-left:2.7pt;margin-top:14.3pt;width:169.95pt;height:60.4pt;z-index:251691520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_x0000_s2053;mso-fit-shape-to-text:t">
              <w:txbxContent>
                <w:p w14:paraId="41C64A57" w14:textId="77777777" w:rsidR="00D712CE" w:rsidRDefault="00D712CE" w:rsidP="00A908D4">
                  <w:r>
                    <w:t>Desliza hacia los lados para ver todas las imágenes de las rutas cortas que puedes realizar</w:t>
                  </w:r>
                </w:p>
              </w:txbxContent>
            </v:textbox>
          </v:shape>
        </w:pict>
      </w:r>
    </w:p>
    <w:p w14:paraId="0F494A1E" w14:textId="77777777" w:rsidR="00D712CE" w:rsidRDefault="00D712CE" w:rsidP="00EA54C5">
      <w:pPr>
        <w:pStyle w:val="Ttulo2"/>
        <w:rPr>
          <w:lang w:val="es-ES_tradnl"/>
        </w:rPr>
      </w:pPr>
    </w:p>
    <w:p w14:paraId="09AD25FC" w14:textId="77777777" w:rsidR="00D712CE" w:rsidRDefault="00D712CE" w:rsidP="00EA54C5">
      <w:pPr>
        <w:pStyle w:val="Ttulo2"/>
        <w:rPr>
          <w:lang w:val="es-ES_tradnl"/>
        </w:rPr>
      </w:pPr>
    </w:p>
    <w:p w14:paraId="5296FA28" w14:textId="77777777" w:rsidR="00D712CE" w:rsidRDefault="00D712CE" w:rsidP="00EA54C5">
      <w:pPr>
        <w:pStyle w:val="Ttulo2"/>
        <w:rPr>
          <w:lang w:val="es-ES_tradnl"/>
        </w:rPr>
      </w:pPr>
    </w:p>
    <w:p w14:paraId="0507A08F" w14:textId="77777777" w:rsidR="00D712CE" w:rsidRDefault="00D712CE" w:rsidP="00EA54C5">
      <w:pPr>
        <w:pStyle w:val="Ttulo2"/>
        <w:rPr>
          <w:lang w:val="es-ES_tradnl"/>
        </w:rPr>
      </w:pPr>
    </w:p>
    <w:p w14:paraId="10A74121" w14:textId="77777777" w:rsidR="00D712CE" w:rsidRDefault="00D712CE" w:rsidP="00EA54C5">
      <w:pPr>
        <w:pStyle w:val="Ttulo2"/>
        <w:rPr>
          <w:lang w:val="es-ES_tradnl"/>
        </w:rPr>
      </w:pPr>
    </w:p>
    <w:p w14:paraId="7B7A44C9" w14:textId="77777777" w:rsidR="00D712CE" w:rsidRDefault="00D712CE" w:rsidP="00EA54C5">
      <w:pPr>
        <w:pStyle w:val="Ttulo2"/>
        <w:rPr>
          <w:lang w:val="es-ES_tradnl"/>
        </w:rPr>
      </w:pPr>
    </w:p>
    <w:p w14:paraId="1CADBCE5" w14:textId="77777777" w:rsidR="00D712CE" w:rsidRDefault="00D712CE" w:rsidP="00EA54C5">
      <w:pPr>
        <w:pStyle w:val="Ttulo2"/>
        <w:rPr>
          <w:lang w:val="es-ES_tradnl"/>
        </w:rPr>
      </w:pPr>
    </w:p>
    <w:p w14:paraId="503469FE" w14:textId="0B7BDCA9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pict w14:anchorId="64620461">
          <v:shape id="_x0000_s2054" type="#_x0000_t202" style="position:absolute;margin-left:-10.8pt;margin-top:17.1pt;width:170.1pt;height:60.4pt;z-index:25169254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_x0000_s2054;mso-fit-shape-to-text:t">
              <w:txbxContent>
                <w:p w14:paraId="0A2E342D" w14:textId="77777777" w:rsidR="00D712CE" w:rsidRDefault="00D712CE" w:rsidP="007817C9">
                  <w:r>
                    <w:t>Desliza hacia los lados para ver todas las imágenes de las rutas largas que puedes realizar</w:t>
                  </w:r>
                </w:p>
              </w:txbxContent>
            </v:textbox>
          </v:shape>
        </w:pict>
      </w:r>
    </w:p>
    <w:p w14:paraId="05D31616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2336" behindDoc="0" locked="0" layoutInCell="1" allowOverlap="1" wp14:anchorId="07FDACF8" wp14:editId="29E15740">
            <wp:simplePos x="0" y="0"/>
            <wp:positionH relativeFrom="column">
              <wp:posOffset>2167725</wp:posOffset>
            </wp:positionH>
            <wp:positionV relativeFrom="paragraph">
              <wp:posOffset>74296</wp:posOffset>
            </wp:positionV>
            <wp:extent cx="1363980" cy="575945"/>
            <wp:effectExtent l="19050" t="95250" r="0" b="1460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24507" flipH="1">
                      <a:off x="0" y="0"/>
                      <a:ext cx="1363980" cy="57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68D27" w14:textId="77777777" w:rsidR="00D712CE" w:rsidRPr="00FA4386" w:rsidRDefault="00D712CE" w:rsidP="00EA54C5">
      <w:pPr>
        <w:pStyle w:val="Ttulo2"/>
        <w:rPr>
          <w:lang w:val="es-ES_tradnl"/>
        </w:rPr>
      </w:pPr>
    </w:p>
    <w:p w14:paraId="6651E071" w14:textId="77777777" w:rsidR="00D712CE" w:rsidRDefault="00D712CE" w:rsidP="00EA54C5">
      <w:pPr>
        <w:pStyle w:val="Ttulo2"/>
        <w:rPr>
          <w:lang w:val="es-ES_tradnl"/>
        </w:rPr>
      </w:pPr>
      <w:bookmarkStart w:id="38" w:name="_En_la_pestaña_2"/>
      <w:bookmarkEnd w:id="37"/>
      <w:bookmarkEnd w:id="38"/>
      <w:r>
        <w:rPr>
          <w:lang w:val="es-ES_tradnl"/>
        </w:rPr>
        <w:t>En la pestaña caza</w:t>
      </w:r>
    </w:p>
    <w:p w14:paraId="6E1C2FA2" w14:textId="77777777" w:rsidR="00D712CE" w:rsidRDefault="00D712CE" w:rsidP="00241E74">
      <w:pPr>
        <w:pStyle w:val="Ttulo2"/>
        <w:ind w:right="-1418"/>
        <w:rPr>
          <w:lang w:val="es-ES_tradnl"/>
        </w:rPr>
      </w:pPr>
      <w:r>
        <w:rPr>
          <w:noProof/>
          <w:lang w:val="es-ES_tradnl"/>
        </w:rPr>
        <w:pict w14:anchorId="1F4EF37A">
          <v:shape id="_x0000_s2057" type="#_x0000_t202" style="position:absolute;margin-left:288.45pt;margin-top:56.2pt;width:169.95pt;height:60.4pt;z-index:251696640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_x0000_s2057;mso-fit-shape-to-text:t">
              <w:txbxContent>
                <w:p w14:paraId="3CB879CA" w14:textId="77777777" w:rsidR="00D712CE" w:rsidRDefault="00D712CE" w:rsidP="00C615F2">
                  <w:r>
                    <w:t>Pulsa sobre el botón para ver la información en la web del ayuntamiento</w:t>
                  </w:r>
                </w:p>
              </w:txbxContent>
            </v:textbox>
          </v:shape>
        </w:pict>
      </w:r>
      <w:r>
        <w:rPr>
          <w:noProof/>
          <w:lang w:val="es-ES_tradnl"/>
        </w:rPr>
        <w:pict w14:anchorId="32DF5AED">
          <v:shape id="_x0000_s2056" type="#_x0000_t202" style="position:absolute;margin-left:307.2pt;margin-top:155.2pt;width:170.1pt;height:60.4pt;z-index:251695616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next-textbox:#_x0000_s2056;mso-fit-shape-to-text:t">
              <w:txbxContent>
                <w:p w14:paraId="0249C5A1" w14:textId="77777777" w:rsidR="00D712CE" w:rsidRDefault="00D712CE" w:rsidP="00241E74">
                  <w:r>
                    <w:t>Pulsa sobre el botón para contactar con el ayuntamiento y recibir más información.</w:t>
                  </w:r>
                </w:p>
              </w:txbxContent>
            </v:textbox>
          </v:shape>
        </w:pict>
      </w:r>
      <w:r>
        <w:rPr>
          <w:noProof/>
          <w:lang w:val="es-ES_tradnl"/>
        </w:rPr>
        <w:pict w14:anchorId="3DAFF424">
          <v:shape id="_x0000_s2055" type="#_x0000_t202" style="position:absolute;margin-left:15.1pt;margin-top:514.3pt;width:168.5pt;height:133.15pt;z-index:25169459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_x0000_s2055;mso-fit-shape-to-text:t">
              <w:txbxContent>
                <w:p w14:paraId="2BD3EE52" w14:textId="77777777" w:rsidR="00D712CE" w:rsidRDefault="00D712CE" w:rsidP="00241E74">
                  <w:r>
                    <w:t>Mapa en el que se muestra la zona donde se esta realizando caza en batida.</w:t>
                  </w:r>
                </w:p>
              </w:txbxContent>
            </v:textbox>
            <w10:wrap type="square"/>
          </v:shape>
        </w:pict>
      </w:r>
      <w:r>
        <w:rPr>
          <w:noProof/>
          <w:lang w:val="es-ES_tradnl"/>
        </w:rPr>
        <w:drawing>
          <wp:anchor distT="0" distB="0" distL="114300" distR="114300" simplePos="0" relativeHeight="251693568" behindDoc="0" locked="0" layoutInCell="1" allowOverlap="1" wp14:anchorId="44DCEBB8" wp14:editId="6A4BD7E5">
            <wp:simplePos x="0" y="0"/>
            <wp:positionH relativeFrom="column">
              <wp:posOffset>721170</wp:posOffset>
            </wp:positionH>
            <wp:positionV relativeFrom="paragraph">
              <wp:posOffset>1344135</wp:posOffset>
            </wp:positionV>
            <wp:extent cx="2923221" cy="741659"/>
            <wp:effectExtent l="0" t="361950" r="0" b="36385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196249">
                      <a:off x="0" y="0"/>
                      <a:ext cx="2923221" cy="741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anchor distT="0" distB="0" distL="114300" distR="114300" simplePos="0" relativeHeight="251686400" behindDoc="0" locked="0" layoutInCell="1" allowOverlap="1" wp14:anchorId="7AA6552A" wp14:editId="5A1E1874">
            <wp:simplePos x="0" y="0"/>
            <wp:positionH relativeFrom="column">
              <wp:posOffset>2148912</wp:posOffset>
            </wp:positionH>
            <wp:positionV relativeFrom="paragraph">
              <wp:posOffset>2074544</wp:posOffset>
            </wp:positionV>
            <wp:extent cx="1705285" cy="561975"/>
            <wp:effectExtent l="0" t="95250" r="9525" b="2857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25521">
                      <a:off x="0" y="0"/>
                      <a:ext cx="170528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anchor distT="0" distB="0" distL="114300" distR="114300" simplePos="0" relativeHeight="251685376" behindDoc="0" locked="0" layoutInCell="1" allowOverlap="1" wp14:anchorId="4F9CFF12" wp14:editId="54F222B7">
            <wp:simplePos x="0" y="0"/>
            <wp:positionH relativeFrom="column">
              <wp:posOffset>1571255</wp:posOffset>
            </wp:positionH>
            <wp:positionV relativeFrom="paragraph">
              <wp:posOffset>4792980</wp:posOffset>
            </wp:positionV>
            <wp:extent cx="2543939" cy="562545"/>
            <wp:effectExtent l="0" t="95250" r="0" b="23812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60928">
                      <a:off x="0" y="0"/>
                      <a:ext cx="2543939" cy="562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anchor distT="0" distB="0" distL="114300" distR="114300" simplePos="0" relativeHeight="251684352" behindDoc="0" locked="0" layoutInCell="1" allowOverlap="1" wp14:anchorId="682AA3C4" wp14:editId="46D97583">
            <wp:simplePos x="0" y="0"/>
            <wp:positionH relativeFrom="column">
              <wp:posOffset>3520440</wp:posOffset>
            </wp:positionH>
            <wp:positionV relativeFrom="paragraph">
              <wp:posOffset>4133215</wp:posOffset>
            </wp:positionV>
            <wp:extent cx="2492375" cy="5026660"/>
            <wp:effectExtent l="0" t="0" r="0" b="0"/>
            <wp:wrapThrough wrapText="bothSides">
              <wp:wrapPolygon edited="0">
                <wp:start x="0" y="0"/>
                <wp:lineTo x="0" y="21529"/>
                <wp:lineTo x="21462" y="21529"/>
                <wp:lineTo x="21462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/>
                    <a:stretch/>
                  </pic:blipFill>
                  <pic:spPr bwMode="auto">
                    <a:xfrm>
                      <a:off x="0" y="0"/>
                      <a:ext cx="2492375" cy="502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inline distT="0" distB="0" distL="0" distR="0" wp14:anchorId="1F7DFE3B" wp14:editId="3F8ED688">
            <wp:extent cx="2882724" cy="5796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"/>
                    <a:stretch/>
                  </pic:blipFill>
                  <pic:spPr bwMode="auto">
                    <a:xfrm>
                      <a:off x="0" y="0"/>
                      <a:ext cx="2882724" cy="57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C38DC" w14:textId="77777777" w:rsidR="00D712CE" w:rsidRDefault="00D712CE" w:rsidP="00EA54C5">
      <w:pPr>
        <w:pStyle w:val="Ttulo2"/>
        <w:rPr>
          <w:lang w:val="es-ES_tradnl"/>
        </w:rPr>
      </w:pPr>
    </w:p>
    <w:p w14:paraId="4EFE360C" w14:textId="77777777" w:rsidR="00D712CE" w:rsidRDefault="00D712CE" w:rsidP="00EA54C5">
      <w:pPr>
        <w:pStyle w:val="Ttulo2"/>
        <w:rPr>
          <w:lang w:val="es-ES_tradnl"/>
        </w:rPr>
      </w:pPr>
    </w:p>
    <w:p w14:paraId="096C5A4E" w14:textId="77777777" w:rsidR="00D712CE" w:rsidRDefault="00D712CE" w:rsidP="00EA54C5">
      <w:pPr>
        <w:pStyle w:val="Ttulo2"/>
        <w:rPr>
          <w:lang w:val="es-ES_tradnl"/>
        </w:rPr>
      </w:pPr>
    </w:p>
    <w:p w14:paraId="1CD1240D" w14:textId="77777777" w:rsidR="00D712CE" w:rsidRDefault="00D712CE" w:rsidP="00EA54C5">
      <w:pPr>
        <w:pStyle w:val="Ttulo2"/>
        <w:rPr>
          <w:lang w:val="es-ES_tradnl"/>
        </w:rPr>
      </w:pPr>
    </w:p>
    <w:p w14:paraId="1E60C5AA" w14:textId="77777777" w:rsidR="00D712CE" w:rsidRDefault="00D712CE" w:rsidP="00EA54C5">
      <w:pPr>
        <w:pStyle w:val="Ttulo2"/>
        <w:rPr>
          <w:lang w:val="es-ES_tradnl"/>
        </w:rPr>
      </w:pPr>
    </w:p>
    <w:p w14:paraId="018BD46B" w14:textId="77777777" w:rsidR="00D712CE" w:rsidRDefault="00D712CE" w:rsidP="00EA54C5">
      <w:pPr>
        <w:pStyle w:val="Ttulo2"/>
        <w:rPr>
          <w:lang w:val="es-ES_tradnl"/>
        </w:rPr>
      </w:pPr>
    </w:p>
    <w:p w14:paraId="6C60AF30" w14:textId="77777777" w:rsidR="00D712CE" w:rsidRDefault="00D712CE" w:rsidP="00EA54C5">
      <w:pPr>
        <w:pStyle w:val="Ttulo2"/>
        <w:rPr>
          <w:lang w:val="es-ES_tradnl"/>
        </w:rPr>
      </w:pPr>
    </w:p>
    <w:p w14:paraId="542DA59F" w14:textId="77777777" w:rsidR="00D712CE" w:rsidRDefault="00D712CE" w:rsidP="00EA54C5">
      <w:pPr>
        <w:pStyle w:val="Ttulo2"/>
        <w:rPr>
          <w:lang w:val="es-ES_tradnl"/>
        </w:rPr>
      </w:pPr>
    </w:p>
    <w:p w14:paraId="76379A67" w14:textId="77777777" w:rsidR="00D712CE" w:rsidRDefault="00D712CE" w:rsidP="00EA54C5">
      <w:pPr>
        <w:pStyle w:val="Ttulo2"/>
        <w:rPr>
          <w:lang w:val="es-ES_tradnl"/>
        </w:rPr>
      </w:pPr>
    </w:p>
    <w:p w14:paraId="4E2B52DC" w14:textId="77777777" w:rsidR="00D712CE" w:rsidRDefault="00D712CE" w:rsidP="00EA54C5">
      <w:pPr>
        <w:pStyle w:val="Ttulo2"/>
        <w:rPr>
          <w:lang w:val="es-ES_tradnl"/>
        </w:rPr>
      </w:pPr>
    </w:p>
    <w:p w14:paraId="6F169C0F" w14:textId="77777777" w:rsidR="00D712CE" w:rsidRDefault="00D712CE" w:rsidP="00EA54C5">
      <w:pPr>
        <w:pStyle w:val="Ttulo2"/>
        <w:rPr>
          <w:lang w:val="es-ES_tradnl"/>
        </w:rPr>
      </w:pPr>
    </w:p>
    <w:p w14:paraId="516DD8FE" w14:textId="77777777" w:rsidR="00D712CE" w:rsidRDefault="00D712CE" w:rsidP="00EA54C5">
      <w:pPr>
        <w:pStyle w:val="Ttulo2"/>
        <w:rPr>
          <w:lang w:val="es-ES_tradnl"/>
        </w:rPr>
      </w:pPr>
    </w:p>
    <w:p w14:paraId="7E2A77B0" w14:textId="77777777" w:rsidR="00D712CE" w:rsidRDefault="00D712CE" w:rsidP="00EA54C5">
      <w:pPr>
        <w:pStyle w:val="Ttulo2"/>
        <w:rPr>
          <w:lang w:val="es-ES_tradnl"/>
        </w:rPr>
      </w:pPr>
    </w:p>
    <w:p w14:paraId="3E3E9EF6" w14:textId="77777777" w:rsidR="00D712CE" w:rsidRDefault="00D712CE" w:rsidP="00EA54C5">
      <w:pPr>
        <w:pStyle w:val="Ttulo2"/>
        <w:rPr>
          <w:lang w:val="es-ES_tradnl"/>
        </w:rPr>
      </w:pPr>
    </w:p>
    <w:p w14:paraId="03651F4F" w14:textId="77777777" w:rsidR="00D712CE" w:rsidRDefault="00D712CE" w:rsidP="00EA54C5">
      <w:pPr>
        <w:pStyle w:val="Ttulo2"/>
        <w:rPr>
          <w:lang w:val="es-ES_tradnl"/>
        </w:rPr>
      </w:pPr>
    </w:p>
    <w:p w14:paraId="596EC84E" w14:textId="77777777" w:rsidR="00D712CE" w:rsidRPr="00FA4386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06880" behindDoc="0" locked="0" layoutInCell="1" allowOverlap="1" wp14:anchorId="65C8E29D" wp14:editId="66AA9E9D">
            <wp:simplePos x="0" y="0"/>
            <wp:positionH relativeFrom="column">
              <wp:posOffset>2243455</wp:posOffset>
            </wp:positionH>
            <wp:positionV relativeFrom="paragraph">
              <wp:posOffset>160020</wp:posOffset>
            </wp:positionV>
            <wp:extent cx="1617980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363" y="21465"/>
                <wp:lineTo x="21363" y="0"/>
                <wp:lineTo x="0" y="0"/>
              </wp:wrapPolygon>
            </wp:wrapThrough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3"/>
                    <a:stretch/>
                  </pic:blipFill>
                  <pic:spPr bwMode="auto">
                    <a:xfrm>
                      <a:off x="0" y="0"/>
                      <a:ext cx="1617980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07316E" w14:textId="77777777" w:rsidR="00D712CE" w:rsidRDefault="00D712CE" w:rsidP="00EA54C5">
      <w:pPr>
        <w:pStyle w:val="Ttulo2"/>
        <w:rPr>
          <w:lang w:val="es-ES_tradnl"/>
        </w:rPr>
      </w:pPr>
      <w:bookmarkStart w:id="39" w:name="_En_la_pestaña_3"/>
      <w:bookmarkEnd w:id="39"/>
      <w:r>
        <w:rPr>
          <w:noProof/>
          <w:lang w:val="es-ES_tradnl"/>
        </w:rPr>
        <w:drawing>
          <wp:anchor distT="0" distB="0" distL="114300" distR="114300" simplePos="0" relativeHeight="251689472" behindDoc="0" locked="0" layoutInCell="1" allowOverlap="1" wp14:anchorId="3A93D75C" wp14:editId="54B9B498">
            <wp:simplePos x="0" y="0"/>
            <wp:positionH relativeFrom="column">
              <wp:posOffset>-946785</wp:posOffset>
            </wp:positionH>
            <wp:positionV relativeFrom="paragraph">
              <wp:posOffset>335280</wp:posOffset>
            </wp:positionV>
            <wp:extent cx="2882724" cy="5796000"/>
            <wp:effectExtent l="0" t="0" r="0" b="0"/>
            <wp:wrapThrough wrapText="bothSides">
              <wp:wrapPolygon edited="0">
                <wp:start x="0" y="0"/>
                <wp:lineTo x="0" y="21512"/>
                <wp:lineTo x="21414" y="21512"/>
                <wp:lineTo x="21414" y="0"/>
                <wp:lineTo x="0" y="0"/>
              </wp:wrapPolygon>
            </wp:wrapThrough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"/>
                    <a:stretch/>
                  </pic:blipFill>
                  <pic:spPr bwMode="auto">
                    <a:xfrm>
                      <a:off x="0" y="0"/>
                      <a:ext cx="2882724" cy="57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_tradnl"/>
        </w:rPr>
        <w:t>En la pestaña servicios</w:t>
      </w:r>
    </w:p>
    <w:p w14:paraId="50FFFB50" w14:textId="77777777" w:rsidR="00D712CE" w:rsidRDefault="00D712CE" w:rsidP="00EA54C5">
      <w:pPr>
        <w:pStyle w:val="Ttulo2"/>
        <w:rPr>
          <w:noProof/>
          <w:lang w:val="es-ES_tradnl"/>
        </w:rPr>
      </w:pPr>
    </w:p>
    <w:p w14:paraId="0759084E" w14:textId="77777777" w:rsidR="00D712CE" w:rsidRDefault="00D712CE" w:rsidP="00EA54C5">
      <w:pPr>
        <w:pStyle w:val="Ttulo2"/>
        <w:rPr>
          <w:lang w:val="es-ES_tradnl"/>
        </w:rPr>
      </w:pPr>
    </w:p>
    <w:p w14:paraId="7DA03C73" w14:textId="77777777" w:rsidR="00D712CE" w:rsidRDefault="00D712CE" w:rsidP="00EA54C5">
      <w:pPr>
        <w:pStyle w:val="Ttulo2"/>
        <w:rPr>
          <w:lang w:val="es-ES_tradnl"/>
        </w:rPr>
      </w:pPr>
    </w:p>
    <w:p w14:paraId="073BF6C0" w14:textId="77777777" w:rsidR="00D712CE" w:rsidRDefault="00D712CE" w:rsidP="00EA54C5">
      <w:pPr>
        <w:pStyle w:val="Ttulo2"/>
        <w:rPr>
          <w:lang w:val="es-ES_tradnl"/>
        </w:rPr>
      </w:pPr>
    </w:p>
    <w:p w14:paraId="2275D7AD" w14:textId="77777777" w:rsidR="00D712CE" w:rsidRDefault="00D712CE" w:rsidP="00EA54C5">
      <w:pPr>
        <w:pStyle w:val="Ttulo2"/>
        <w:rPr>
          <w:lang w:val="es-ES_tradnl"/>
        </w:rPr>
      </w:pPr>
    </w:p>
    <w:p w14:paraId="1DDFDCF8" w14:textId="77777777" w:rsidR="00D712CE" w:rsidRDefault="00D712CE" w:rsidP="00EA54C5">
      <w:pPr>
        <w:pStyle w:val="Ttulo2"/>
        <w:rPr>
          <w:lang w:val="es-ES_tradnl"/>
        </w:rPr>
      </w:pPr>
    </w:p>
    <w:p w14:paraId="302CD6C2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07904" behindDoc="0" locked="0" layoutInCell="1" allowOverlap="1" wp14:anchorId="735212B1" wp14:editId="2EA40A96">
            <wp:simplePos x="0" y="0"/>
            <wp:positionH relativeFrom="column">
              <wp:posOffset>499110</wp:posOffset>
            </wp:positionH>
            <wp:positionV relativeFrom="paragraph">
              <wp:posOffset>6350</wp:posOffset>
            </wp:positionV>
            <wp:extent cx="1604645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284" y="21465"/>
                <wp:lineTo x="21284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0"/>
                    <a:stretch/>
                  </pic:blipFill>
                  <pic:spPr bwMode="auto">
                    <a:xfrm>
                      <a:off x="0" y="0"/>
                      <a:ext cx="160464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37A0F3" w14:textId="77777777" w:rsidR="00D712CE" w:rsidRDefault="00D712CE" w:rsidP="00EA54C5">
      <w:pPr>
        <w:pStyle w:val="Ttulo2"/>
        <w:rPr>
          <w:lang w:val="es-ES_tradnl"/>
        </w:rPr>
      </w:pPr>
    </w:p>
    <w:p w14:paraId="48266743" w14:textId="77777777" w:rsidR="00D712CE" w:rsidRDefault="00D712CE" w:rsidP="00EA54C5">
      <w:pPr>
        <w:pStyle w:val="Ttulo2"/>
        <w:rPr>
          <w:lang w:val="es-ES_tradnl"/>
        </w:rPr>
      </w:pPr>
    </w:p>
    <w:p w14:paraId="04545F24" w14:textId="77777777" w:rsidR="00D712CE" w:rsidRDefault="00D712CE" w:rsidP="00EA54C5">
      <w:pPr>
        <w:pStyle w:val="Ttulo2"/>
        <w:rPr>
          <w:lang w:val="es-ES_tradnl"/>
        </w:rPr>
      </w:pPr>
    </w:p>
    <w:p w14:paraId="33D2ADD6" w14:textId="77777777" w:rsidR="00D712CE" w:rsidRDefault="00D712CE" w:rsidP="00EA54C5">
      <w:pPr>
        <w:pStyle w:val="Ttulo2"/>
        <w:rPr>
          <w:lang w:val="es-ES_tradnl"/>
        </w:rPr>
      </w:pPr>
    </w:p>
    <w:p w14:paraId="3463C8B4" w14:textId="77777777" w:rsidR="00D712CE" w:rsidRDefault="00D712CE" w:rsidP="00EA54C5">
      <w:pPr>
        <w:pStyle w:val="Ttulo2"/>
        <w:rPr>
          <w:lang w:val="es-ES_tradnl"/>
        </w:rPr>
      </w:pPr>
    </w:p>
    <w:p w14:paraId="731772AF" w14:textId="77777777" w:rsidR="00D712CE" w:rsidRDefault="00D712CE" w:rsidP="00EA54C5">
      <w:pPr>
        <w:pStyle w:val="Ttulo2"/>
        <w:rPr>
          <w:lang w:val="es-ES_tradnl"/>
        </w:rPr>
      </w:pPr>
    </w:p>
    <w:p w14:paraId="6597A6D9" w14:textId="77777777" w:rsidR="00D712CE" w:rsidRDefault="00D712CE" w:rsidP="00EA54C5">
      <w:pPr>
        <w:pStyle w:val="Ttulo2"/>
        <w:rPr>
          <w:lang w:val="es-ES_tradnl"/>
        </w:rPr>
      </w:pPr>
    </w:p>
    <w:p w14:paraId="05E8B5AB" w14:textId="77777777" w:rsidR="00D712CE" w:rsidRDefault="00D712CE" w:rsidP="00EA54C5">
      <w:pPr>
        <w:pStyle w:val="Ttulo2"/>
        <w:rPr>
          <w:lang w:val="es-ES_tradnl"/>
        </w:rPr>
      </w:pPr>
    </w:p>
    <w:p w14:paraId="4B8E04A3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03808" behindDoc="0" locked="0" layoutInCell="1" allowOverlap="1" wp14:anchorId="6636E0C0" wp14:editId="625911CB">
            <wp:simplePos x="0" y="0"/>
            <wp:positionH relativeFrom="column">
              <wp:posOffset>81915</wp:posOffset>
            </wp:positionH>
            <wp:positionV relativeFrom="paragraph">
              <wp:posOffset>165735</wp:posOffset>
            </wp:positionV>
            <wp:extent cx="1614805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405" y="21465"/>
                <wp:lineTo x="21405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"/>
                    <a:stretch/>
                  </pic:blipFill>
                  <pic:spPr bwMode="auto">
                    <a:xfrm>
                      <a:off x="0" y="0"/>
                      <a:ext cx="161480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54BECD" w14:textId="77777777" w:rsidR="00D712CE" w:rsidRDefault="00D712CE" w:rsidP="00EA54C5">
      <w:pPr>
        <w:pStyle w:val="Ttulo2"/>
        <w:rPr>
          <w:lang w:val="es-ES_tradnl"/>
        </w:rPr>
      </w:pPr>
    </w:p>
    <w:p w14:paraId="2828934B" w14:textId="77777777" w:rsidR="00D712CE" w:rsidRDefault="00D712CE" w:rsidP="00EA54C5">
      <w:pPr>
        <w:pStyle w:val="Ttulo2"/>
        <w:rPr>
          <w:lang w:val="es-ES_tradnl"/>
        </w:rPr>
      </w:pPr>
    </w:p>
    <w:p w14:paraId="37A76F66" w14:textId="77777777" w:rsidR="00D712CE" w:rsidRDefault="00D712CE" w:rsidP="00EA54C5">
      <w:pPr>
        <w:pStyle w:val="Ttulo2"/>
        <w:rPr>
          <w:lang w:val="es-ES_tradnl"/>
        </w:rPr>
      </w:pPr>
    </w:p>
    <w:p w14:paraId="2D697D03" w14:textId="77777777" w:rsidR="00D712CE" w:rsidRDefault="00D712CE" w:rsidP="00EA54C5">
      <w:pPr>
        <w:pStyle w:val="Ttulo2"/>
        <w:rPr>
          <w:lang w:val="es-ES_tradnl"/>
        </w:rPr>
      </w:pPr>
    </w:p>
    <w:p w14:paraId="42EDB794" w14:textId="77777777" w:rsidR="00D712CE" w:rsidRDefault="00D712CE" w:rsidP="00EA54C5">
      <w:pPr>
        <w:pStyle w:val="Ttulo2"/>
        <w:rPr>
          <w:lang w:val="es-ES_tradnl"/>
        </w:rPr>
      </w:pPr>
    </w:p>
    <w:p w14:paraId="34A87A4A" w14:textId="77777777" w:rsidR="00D712CE" w:rsidRDefault="00D712CE" w:rsidP="00EA54C5">
      <w:pPr>
        <w:pStyle w:val="Ttulo2"/>
        <w:rPr>
          <w:lang w:val="es-ES_tradnl"/>
        </w:rPr>
      </w:pPr>
    </w:p>
    <w:p w14:paraId="3E683456" w14:textId="77777777" w:rsidR="00D712CE" w:rsidRDefault="00D712CE" w:rsidP="00EA54C5">
      <w:pPr>
        <w:pStyle w:val="Ttulo2"/>
        <w:rPr>
          <w:lang w:val="es-ES_tradnl"/>
        </w:rPr>
      </w:pPr>
    </w:p>
    <w:p w14:paraId="3EAC9DB6" w14:textId="77777777" w:rsidR="00D712CE" w:rsidRDefault="00D712CE" w:rsidP="00EA54C5">
      <w:pPr>
        <w:pStyle w:val="Ttulo2"/>
        <w:rPr>
          <w:lang w:val="es-ES_tradnl"/>
        </w:rPr>
      </w:pPr>
    </w:p>
    <w:p w14:paraId="7F2B1A1E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97664" behindDoc="0" locked="0" layoutInCell="1" allowOverlap="1" wp14:anchorId="0E0C961B" wp14:editId="13E738DE">
            <wp:simplePos x="0" y="0"/>
            <wp:positionH relativeFrom="column">
              <wp:posOffset>444500</wp:posOffset>
            </wp:positionH>
            <wp:positionV relativeFrom="paragraph">
              <wp:posOffset>183515</wp:posOffset>
            </wp:positionV>
            <wp:extent cx="1605915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267" y="21465"/>
                <wp:lineTo x="21267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/>
                    <a:stretch/>
                  </pic:blipFill>
                  <pic:spPr bwMode="auto">
                    <a:xfrm>
                      <a:off x="0" y="0"/>
                      <a:ext cx="160591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95EA49" w14:textId="77777777" w:rsidR="00D712CE" w:rsidRDefault="00D712CE" w:rsidP="00EA54C5">
      <w:pPr>
        <w:pStyle w:val="Ttulo2"/>
        <w:rPr>
          <w:lang w:val="es-ES_tradnl"/>
        </w:rPr>
      </w:pPr>
    </w:p>
    <w:p w14:paraId="1949AFE3" w14:textId="77777777" w:rsidR="00D712CE" w:rsidRDefault="00D712CE" w:rsidP="00EA54C5">
      <w:pPr>
        <w:pStyle w:val="Ttulo2"/>
        <w:rPr>
          <w:lang w:val="es-ES_tradnl"/>
        </w:rPr>
      </w:pPr>
    </w:p>
    <w:p w14:paraId="3AED683D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</w:rPr>
        <w:pict w14:anchorId="2235CBD7">
          <v:shape id="_x0000_s2058" type="#_x0000_t202" style="position:absolute;margin-left:-43.8pt;margin-top:9.65pt;width:170.1pt;height:103.6pt;z-index:251698688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1EAEBD05" w14:textId="77777777" w:rsidR="00D712CE" w:rsidRDefault="00D712CE">
                  <w:r>
                    <w:t>En esta pestaña podemos ver los botones generales de los servicios y pulsando sobre cada botón vamos la clasificación de servicios según el botón que hemos pulsado</w:t>
                  </w:r>
                </w:p>
              </w:txbxContent>
            </v:textbox>
            <w10:wrap type="square"/>
          </v:shape>
        </w:pict>
      </w:r>
    </w:p>
    <w:p w14:paraId="40C4BEA8" w14:textId="77777777" w:rsidR="00D712CE" w:rsidRDefault="00D712CE" w:rsidP="00EA54C5">
      <w:pPr>
        <w:pStyle w:val="Ttulo2"/>
        <w:rPr>
          <w:lang w:val="es-ES_tradnl"/>
        </w:rPr>
      </w:pPr>
    </w:p>
    <w:p w14:paraId="56D30C58" w14:textId="77777777" w:rsidR="00D712CE" w:rsidRDefault="00D712CE" w:rsidP="00EA54C5">
      <w:pPr>
        <w:pStyle w:val="Ttulo2"/>
        <w:rPr>
          <w:lang w:val="es-ES_tradnl"/>
        </w:rPr>
      </w:pPr>
    </w:p>
    <w:p w14:paraId="798D7996" w14:textId="77777777" w:rsidR="00D712CE" w:rsidRDefault="00D712CE" w:rsidP="00EA54C5">
      <w:pPr>
        <w:pStyle w:val="Ttulo2"/>
        <w:rPr>
          <w:lang w:val="es-ES_tradnl"/>
        </w:rPr>
      </w:pPr>
    </w:p>
    <w:p w14:paraId="437E65BB" w14:textId="77777777" w:rsidR="00D712CE" w:rsidRDefault="00D712CE" w:rsidP="00EA54C5">
      <w:pPr>
        <w:pStyle w:val="Ttulo2"/>
        <w:rPr>
          <w:lang w:val="es-ES_tradnl"/>
        </w:rPr>
      </w:pPr>
    </w:p>
    <w:p w14:paraId="631182AF" w14:textId="77777777" w:rsidR="00D712CE" w:rsidRDefault="00D712CE" w:rsidP="00EA54C5">
      <w:pPr>
        <w:pStyle w:val="Ttulo2"/>
        <w:rPr>
          <w:lang w:val="es-ES_tradnl"/>
        </w:rPr>
      </w:pPr>
    </w:p>
    <w:p w14:paraId="5F8B2A2E" w14:textId="36D043B6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pict w14:anchorId="04D9CAE1">
          <v:shape id="_x0000_s2059" type="#_x0000_t202" style="position:absolute;margin-left:3pt;margin-top:13.85pt;width:170.1pt;height:103.6pt;z-index:25169971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next-textbox:#_x0000_s2059;mso-fit-shape-to-text:t">
              <w:txbxContent>
                <w:p w14:paraId="0A9CF15A" w14:textId="77777777" w:rsidR="00D712CE" w:rsidRDefault="00D712CE" w:rsidP="003F33E3">
                  <w:r>
                    <w:t>Una vez dentro de la clasificación de los servicios podemos ver lo que se ofrece según lo pulsado y podemos visitar la web del local y llamar por teléfono.</w:t>
                  </w:r>
                </w:p>
              </w:txbxContent>
            </v:textbox>
            <w10:wrap type="square"/>
          </v:shape>
        </w:pict>
      </w:r>
    </w:p>
    <w:p w14:paraId="6EC26472" w14:textId="77777777" w:rsidR="00D712CE" w:rsidRPr="00FA4386" w:rsidRDefault="00D712CE" w:rsidP="00EA54C5">
      <w:pPr>
        <w:pStyle w:val="Ttulo2"/>
        <w:rPr>
          <w:lang w:val="es-ES_tradnl"/>
        </w:rPr>
      </w:pPr>
    </w:p>
    <w:p w14:paraId="78DDFED3" w14:textId="77777777" w:rsidR="00D712CE" w:rsidRDefault="00D712CE" w:rsidP="00EA54C5">
      <w:pPr>
        <w:pStyle w:val="Ttulo2"/>
        <w:rPr>
          <w:lang w:val="es-ES_tradnl"/>
        </w:rPr>
      </w:pPr>
      <w:bookmarkStart w:id="40" w:name="_En_la_pestaña_4"/>
      <w:bookmarkEnd w:id="40"/>
      <w:r>
        <w:rPr>
          <w:lang w:val="es-ES_tradnl"/>
        </w:rPr>
        <w:t>En la pestaña noticias y bandos</w:t>
      </w:r>
    </w:p>
    <w:p w14:paraId="7785D5DE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09952" behindDoc="0" locked="0" layoutInCell="1" allowOverlap="1" wp14:anchorId="287D52D3" wp14:editId="390644CA">
            <wp:simplePos x="0" y="0"/>
            <wp:positionH relativeFrom="column">
              <wp:posOffset>-470535</wp:posOffset>
            </wp:positionH>
            <wp:positionV relativeFrom="paragraph">
              <wp:posOffset>219710</wp:posOffset>
            </wp:positionV>
            <wp:extent cx="2514600" cy="5086985"/>
            <wp:effectExtent l="0" t="0" r="0" b="0"/>
            <wp:wrapThrough wrapText="bothSides">
              <wp:wrapPolygon edited="0">
                <wp:start x="0" y="0"/>
                <wp:lineTo x="0" y="21516"/>
                <wp:lineTo x="21436" y="21516"/>
                <wp:lineTo x="21436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1"/>
                    <a:stretch/>
                  </pic:blipFill>
                  <pic:spPr bwMode="auto">
                    <a:xfrm>
                      <a:off x="0" y="0"/>
                      <a:ext cx="2514600" cy="508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A912B" w14:textId="77777777" w:rsidR="00D712CE" w:rsidRDefault="00D712CE" w:rsidP="00EA54C5">
      <w:pPr>
        <w:pStyle w:val="Ttulo2"/>
        <w:rPr>
          <w:lang w:val="es-ES_tradnl"/>
        </w:rPr>
      </w:pPr>
    </w:p>
    <w:p w14:paraId="675011A2" w14:textId="77777777" w:rsidR="00D712CE" w:rsidRDefault="00D712CE" w:rsidP="00EA54C5">
      <w:pPr>
        <w:pStyle w:val="Ttulo2"/>
        <w:rPr>
          <w:lang w:val="es-ES_tradnl"/>
        </w:rPr>
      </w:pPr>
    </w:p>
    <w:p w14:paraId="05C16D17" w14:textId="77777777" w:rsidR="00D712CE" w:rsidRDefault="00D712CE" w:rsidP="00EA54C5">
      <w:pPr>
        <w:pStyle w:val="Ttulo2"/>
        <w:rPr>
          <w:lang w:val="es-ES_tradnl"/>
        </w:rPr>
      </w:pPr>
    </w:p>
    <w:p w14:paraId="6882BAC8" w14:textId="77777777" w:rsidR="00D712CE" w:rsidRDefault="00D712CE" w:rsidP="00EA54C5">
      <w:pPr>
        <w:pStyle w:val="Ttulo2"/>
        <w:rPr>
          <w:lang w:val="es-ES_tradnl"/>
        </w:rPr>
      </w:pPr>
    </w:p>
    <w:p w14:paraId="7A448A08" w14:textId="77777777" w:rsidR="00D712CE" w:rsidRDefault="00D712CE" w:rsidP="00EA54C5">
      <w:pPr>
        <w:pStyle w:val="Ttulo2"/>
        <w:rPr>
          <w:lang w:val="es-ES_tradnl"/>
        </w:rPr>
      </w:pPr>
    </w:p>
    <w:p w14:paraId="32704D04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</w:rPr>
        <w:pict w14:anchorId="3248D010">
          <v:shape id="_x0000_s2060" type="#_x0000_t202" style="position:absolute;margin-left:35.35pt;margin-top:14.9pt;width:168.5pt;height:133.15pt;z-index:251700736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stroked="f">
            <v:textbox style="mso-fit-shape-to-text:t">
              <w:txbxContent>
                <w:p w14:paraId="59169012" w14:textId="77777777" w:rsidR="00D712CE" w:rsidRDefault="00D712CE">
                  <w:r>
                    <w:t>En esta página se muestran los todas las noticas. Para filtrar tendrás que dar anuncio en caso de que quieras ver anuncios o bandos en caso de que quieras ver bandos.</w:t>
                  </w:r>
                </w:p>
              </w:txbxContent>
            </v:textbox>
            <w10:wrap type="square"/>
          </v:shape>
        </w:pict>
      </w:r>
    </w:p>
    <w:p w14:paraId="194772E3" w14:textId="77777777" w:rsidR="00D712CE" w:rsidRDefault="00D712CE" w:rsidP="00EA54C5">
      <w:pPr>
        <w:pStyle w:val="Ttulo2"/>
        <w:rPr>
          <w:lang w:val="es-ES_tradnl"/>
        </w:rPr>
      </w:pPr>
    </w:p>
    <w:p w14:paraId="650F3F89" w14:textId="77777777" w:rsidR="00D712CE" w:rsidRDefault="00D712CE" w:rsidP="00EA54C5">
      <w:pPr>
        <w:pStyle w:val="Ttulo2"/>
        <w:rPr>
          <w:lang w:val="es-ES_tradnl"/>
        </w:rPr>
      </w:pPr>
    </w:p>
    <w:p w14:paraId="15055924" w14:textId="77777777" w:rsidR="00D712CE" w:rsidRDefault="00D712CE" w:rsidP="00EA54C5">
      <w:pPr>
        <w:pStyle w:val="Ttulo2"/>
        <w:rPr>
          <w:lang w:val="es-ES_tradnl"/>
        </w:rPr>
      </w:pPr>
    </w:p>
    <w:p w14:paraId="093982E9" w14:textId="77777777" w:rsidR="00D712CE" w:rsidRDefault="00D712CE" w:rsidP="00EA54C5">
      <w:pPr>
        <w:pStyle w:val="Ttulo2"/>
        <w:rPr>
          <w:lang w:val="es-ES_tradnl"/>
        </w:rPr>
      </w:pPr>
    </w:p>
    <w:p w14:paraId="7E5FED65" w14:textId="77777777" w:rsidR="00D712CE" w:rsidRDefault="00D712CE" w:rsidP="00EA54C5">
      <w:pPr>
        <w:pStyle w:val="Ttulo2"/>
        <w:rPr>
          <w:lang w:val="es-ES_tradnl"/>
        </w:rPr>
      </w:pPr>
    </w:p>
    <w:p w14:paraId="41234A35" w14:textId="77777777" w:rsidR="00D712CE" w:rsidRDefault="00D712CE" w:rsidP="00EA54C5">
      <w:pPr>
        <w:pStyle w:val="Ttulo2"/>
        <w:rPr>
          <w:lang w:val="es-ES_tradnl"/>
        </w:rPr>
      </w:pPr>
    </w:p>
    <w:p w14:paraId="01E29951" w14:textId="77777777" w:rsidR="00D712CE" w:rsidRDefault="00D712CE" w:rsidP="00EA54C5">
      <w:pPr>
        <w:pStyle w:val="Ttulo2"/>
        <w:rPr>
          <w:lang w:val="es-ES_tradnl"/>
        </w:rPr>
      </w:pPr>
    </w:p>
    <w:p w14:paraId="6D206588" w14:textId="77777777" w:rsidR="00D712CE" w:rsidRDefault="00D712CE" w:rsidP="00EA54C5">
      <w:pPr>
        <w:pStyle w:val="Ttulo2"/>
        <w:rPr>
          <w:lang w:val="es-ES_tradnl"/>
        </w:rPr>
      </w:pPr>
    </w:p>
    <w:p w14:paraId="0EE3F997" w14:textId="77777777" w:rsidR="00D712CE" w:rsidRDefault="00D712CE" w:rsidP="00EA54C5">
      <w:pPr>
        <w:pStyle w:val="Ttulo2"/>
        <w:rPr>
          <w:lang w:val="es-ES_tradnl"/>
        </w:rPr>
      </w:pPr>
    </w:p>
    <w:p w14:paraId="5AEABE8A" w14:textId="77777777" w:rsidR="00D712CE" w:rsidRDefault="00D712CE" w:rsidP="00EA54C5">
      <w:pPr>
        <w:pStyle w:val="Ttulo2"/>
        <w:rPr>
          <w:lang w:val="es-ES_tradnl"/>
        </w:rPr>
      </w:pPr>
    </w:p>
    <w:p w14:paraId="7A9CA62C" w14:textId="77777777" w:rsidR="00D712CE" w:rsidRDefault="00D712CE" w:rsidP="00EA54C5">
      <w:pPr>
        <w:pStyle w:val="Ttulo2"/>
        <w:rPr>
          <w:lang w:val="es-ES_tradnl"/>
        </w:rPr>
      </w:pPr>
    </w:p>
    <w:p w14:paraId="669FD15B" w14:textId="77777777" w:rsidR="00D712CE" w:rsidRDefault="00D712CE" w:rsidP="00EA54C5">
      <w:pPr>
        <w:pStyle w:val="Ttulo2"/>
        <w:rPr>
          <w:lang w:val="es-ES_tradnl"/>
        </w:rPr>
      </w:pPr>
    </w:p>
    <w:p w14:paraId="1C2F7524" w14:textId="77777777" w:rsidR="00D712CE" w:rsidRDefault="00D712CE" w:rsidP="00EA54C5">
      <w:pPr>
        <w:pStyle w:val="Ttulo2"/>
        <w:rPr>
          <w:lang w:val="es-ES_tradnl"/>
        </w:rPr>
      </w:pPr>
    </w:p>
    <w:p w14:paraId="63AD9AD3" w14:textId="77777777" w:rsidR="00D712CE" w:rsidRDefault="00D712CE" w:rsidP="00EA54C5">
      <w:pPr>
        <w:pStyle w:val="Ttulo2"/>
        <w:rPr>
          <w:lang w:val="es-ES_tradnl"/>
        </w:rPr>
      </w:pPr>
    </w:p>
    <w:p w14:paraId="16198C10" w14:textId="77777777" w:rsidR="00D712CE" w:rsidRDefault="00D712CE" w:rsidP="00EA54C5">
      <w:pPr>
        <w:pStyle w:val="Ttulo2"/>
        <w:rPr>
          <w:lang w:val="es-ES_tradnl"/>
        </w:rPr>
      </w:pPr>
    </w:p>
    <w:p w14:paraId="6D1EFB81" w14:textId="06A834D7" w:rsidR="00D712CE" w:rsidRDefault="00D712CE" w:rsidP="00EA54C5">
      <w:pPr>
        <w:pStyle w:val="Ttulo2"/>
        <w:rPr>
          <w:lang w:val="es-ES_tradnl"/>
        </w:rPr>
      </w:pPr>
    </w:p>
    <w:p w14:paraId="58A37ED2" w14:textId="728D80E9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72576" behindDoc="0" locked="0" layoutInCell="1" allowOverlap="1" wp14:anchorId="0E26FA11" wp14:editId="63C06879">
            <wp:simplePos x="0" y="0"/>
            <wp:positionH relativeFrom="column">
              <wp:posOffset>-2390140</wp:posOffset>
            </wp:positionH>
            <wp:positionV relativeFrom="paragraph">
              <wp:posOffset>238760</wp:posOffset>
            </wp:positionV>
            <wp:extent cx="1790700" cy="3619500"/>
            <wp:effectExtent l="0" t="0" r="0" b="0"/>
            <wp:wrapThrough wrapText="bothSides">
              <wp:wrapPolygon edited="0">
                <wp:start x="0" y="0"/>
                <wp:lineTo x="0" y="21486"/>
                <wp:lineTo x="21370" y="21486"/>
                <wp:lineTo x="21370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0"/>
                    <a:stretch/>
                  </pic:blipFill>
                  <pic:spPr bwMode="auto">
                    <a:xfrm>
                      <a:off x="0" y="0"/>
                      <a:ext cx="17907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S_tradnl"/>
        </w:rPr>
        <w:drawing>
          <wp:anchor distT="0" distB="0" distL="114300" distR="114300" simplePos="0" relativeHeight="251667456" behindDoc="1" locked="0" layoutInCell="1" allowOverlap="1" wp14:anchorId="1C80C1FB" wp14:editId="080A3496">
            <wp:simplePos x="0" y="0"/>
            <wp:positionH relativeFrom="column">
              <wp:posOffset>1163955</wp:posOffset>
            </wp:positionH>
            <wp:positionV relativeFrom="paragraph">
              <wp:posOffset>240665</wp:posOffset>
            </wp:positionV>
            <wp:extent cx="1796798" cy="3618000"/>
            <wp:effectExtent l="0" t="0" r="0" b="0"/>
            <wp:wrapTight wrapText="bothSides">
              <wp:wrapPolygon edited="0">
                <wp:start x="0" y="0"/>
                <wp:lineTo x="0" y="21498"/>
                <wp:lineTo x="21302" y="21498"/>
                <wp:lineTo x="21302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7"/>
                    <a:stretch/>
                  </pic:blipFill>
                  <pic:spPr bwMode="auto">
                    <a:xfrm>
                      <a:off x="0" y="0"/>
                      <a:ext cx="1796798" cy="36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51AFA" w14:textId="4FBBBFC0" w:rsidR="00D712CE" w:rsidRDefault="00D712CE" w:rsidP="00EA54C5">
      <w:pPr>
        <w:pStyle w:val="Ttulo2"/>
        <w:rPr>
          <w:lang w:val="es-ES_tradnl"/>
        </w:rPr>
      </w:pPr>
    </w:p>
    <w:p w14:paraId="5D28B6BF" w14:textId="134FB66F" w:rsidR="00D712CE" w:rsidRDefault="00D712CE" w:rsidP="00EA54C5">
      <w:pPr>
        <w:pStyle w:val="Ttulo2"/>
        <w:rPr>
          <w:lang w:val="es-ES_tradnl"/>
        </w:rPr>
      </w:pPr>
    </w:p>
    <w:p w14:paraId="7DF793A0" w14:textId="590BF84E" w:rsidR="00D712CE" w:rsidRDefault="00D712CE" w:rsidP="00EA54C5">
      <w:pPr>
        <w:pStyle w:val="Ttulo2"/>
        <w:rPr>
          <w:lang w:val="es-ES_tradnl"/>
        </w:rPr>
      </w:pPr>
    </w:p>
    <w:p w14:paraId="1DE763F4" w14:textId="6E0FCE47" w:rsidR="00D712CE" w:rsidRDefault="00D712CE" w:rsidP="00EA54C5">
      <w:pPr>
        <w:pStyle w:val="Ttulo2"/>
        <w:rPr>
          <w:lang w:val="es-ES_tradnl"/>
        </w:rPr>
      </w:pPr>
    </w:p>
    <w:p w14:paraId="50F240CF" w14:textId="25093A93" w:rsidR="00D712CE" w:rsidRDefault="00133AB8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pict w14:anchorId="2E62C3BD">
          <v:shape id="_x0000_s2062" type="#_x0000_t202" style="position:absolute;margin-left:280.8pt;margin-top:8.7pt;width:91.1pt;height:87.4pt;z-index:2517027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48A49184" w14:textId="77777777" w:rsidR="00D712CE" w:rsidRDefault="00D712CE" w:rsidP="00CF086E">
                  <w:r>
                    <w:t>Página que solo muestra anuncios.</w:t>
                  </w:r>
                </w:p>
              </w:txbxContent>
            </v:textbox>
            <w10:wrap type="square"/>
          </v:shape>
        </w:pict>
      </w:r>
      <w:r w:rsidR="00D712CE">
        <w:rPr>
          <w:noProof/>
        </w:rPr>
        <w:pict w14:anchorId="1DFBFFE8">
          <v:shape id="_x0000_s2061" type="#_x0000_t202" style="position:absolute;margin-left:23.1pt;margin-top:14.7pt;width:91.1pt;height:47.3pt;z-index:25170176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403A0DF" w14:textId="77777777" w:rsidR="00D712CE" w:rsidRDefault="00D712CE">
                  <w:r>
                    <w:t>Página que solo muestra anuncios.</w:t>
                  </w:r>
                </w:p>
              </w:txbxContent>
            </v:textbox>
            <w10:wrap type="square"/>
          </v:shape>
        </w:pict>
      </w:r>
    </w:p>
    <w:p w14:paraId="78AD35BD" w14:textId="77777777" w:rsidR="00D712CE" w:rsidRDefault="00D712CE" w:rsidP="00EA54C5">
      <w:pPr>
        <w:pStyle w:val="Ttulo2"/>
        <w:rPr>
          <w:lang w:val="es-ES_tradnl"/>
        </w:rPr>
      </w:pPr>
    </w:p>
    <w:p w14:paraId="27F38D1F" w14:textId="77777777" w:rsidR="00D712CE" w:rsidRDefault="00D712CE" w:rsidP="00EA54C5">
      <w:pPr>
        <w:pStyle w:val="Ttulo2"/>
        <w:rPr>
          <w:lang w:val="es-ES_tradnl"/>
        </w:rPr>
      </w:pPr>
    </w:p>
    <w:p w14:paraId="4579A2AC" w14:textId="0D55862E" w:rsidR="00D712CE" w:rsidRDefault="00D712CE" w:rsidP="00EA54C5">
      <w:pPr>
        <w:pStyle w:val="Ttulo2"/>
        <w:rPr>
          <w:lang w:val="es-ES_tradnl"/>
        </w:rPr>
      </w:pPr>
    </w:p>
    <w:p w14:paraId="6662741A" w14:textId="77777777" w:rsidR="00D712CE" w:rsidRDefault="00D712CE" w:rsidP="00EA54C5">
      <w:pPr>
        <w:pStyle w:val="Ttulo2"/>
        <w:rPr>
          <w:lang w:val="es-ES_tradnl"/>
        </w:rPr>
      </w:pPr>
    </w:p>
    <w:p w14:paraId="6A0CFE8E" w14:textId="77777777" w:rsidR="00D712CE" w:rsidRDefault="00D712CE" w:rsidP="00EA54C5">
      <w:pPr>
        <w:pStyle w:val="Ttulo2"/>
        <w:rPr>
          <w:lang w:val="es-ES_tradnl"/>
        </w:rPr>
      </w:pPr>
    </w:p>
    <w:p w14:paraId="0F8E8A1F" w14:textId="77777777" w:rsidR="00D712CE" w:rsidRDefault="00D712CE" w:rsidP="00EA54C5">
      <w:pPr>
        <w:pStyle w:val="Ttulo2"/>
        <w:rPr>
          <w:lang w:val="es-ES_tradnl"/>
        </w:rPr>
      </w:pPr>
    </w:p>
    <w:p w14:paraId="6A557664" w14:textId="719365E8" w:rsidR="00D712CE" w:rsidRDefault="00D712CE" w:rsidP="00EA54C5">
      <w:pPr>
        <w:pStyle w:val="Ttulo2"/>
        <w:rPr>
          <w:lang w:val="es-ES_tradnl"/>
        </w:rPr>
      </w:pPr>
    </w:p>
    <w:p w14:paraId="3EB95E2E" w14:textId="685EEFF0" w:rsidR="00133AB8" w:rsidRDefault="00133AB8" w:rsidP="00EA54C5">
      <w:pPr>
        <w:pStyle w:val="Ttulo2"/>
        <w:rPr>
          <w:lang w:val="es-ES_tradnl"/>
        </w:rPr>
      </w:pPr>
    </w:p>
    <w:p w14:paraId="741C792C" w14:textId="036180E7" w:rsidR="00133AB8" w:rsidRDefault="00133AB8" w:rsidP="00EA54C5">
      <w:pPr>
        <w:pStyle w:val="Ttulo2"/>
        <w:rPr>
          <w:lang w:val="es-ES_tradnl"/>
        </w:rPr>
      </w:pPr>
    </w:p>
    <w:p w14:paraId="4E9AD165" w14:textId="77777777" w:rsidR="00133AB8" w:rsidRDefault="00133AB8" w:rsidP="00EA54C5">
      <w:pPr>
        <w:pStyle w:val="Ttulo2"/>
        <w:rPr>
          <w:lang w:val="es-ES_tradnl"/>
        </w:rPr>
      </w:pPr>
    </w:p>
    <w:p w14:paraId="1EE04297" w14:textId="77777777" w:rsidR="00D712CE" w:rsidRPr="00FA4386" w:rsidRDefault="00D712CE" w:rsidP="00EA54C5">
      <w:pPr>
        <w:pStyle w:val="Ttulo2"/>
        <w:rPr>
          <w:lang w:val="es-ES_tradnl"/>
        </w:rPr>
      </w:pPr>
    </w:p>
    <w:p w14:paraId="6BABBDD5" w14:textId="77777777" w:rsidR="00D712CE" w:rsidRDefault="00D712CE" w:rsidP="00EA54C5">
      <w:pPr>
        <w:pStyle w:val="Ttulo2"/>
        <w:rPr>
          <w:lang w:val="es-ES_tradnl"/>
        </w:rPr>
      </w:pPr>
      <w:bookmarkStart w:id="41" w:name="_En_la_pestaña_5"/>
      <w:bookmarkEnd w:id="41"/>
      <w:r>
        <w:rPr>
          <w:lang w:val="es-ES_tradnl"/>
        </w:rPr>
        <w:t xml:space="preserve">    En la pestaña asociaciones</w:t>
      </w:r>
    </w:p>
    <w:p w14:paraId="369E769C" w14:textId="77777777" w:rsidR="00D712CE" w:rsidRDefault="00D712CE" w:rsidP="00CF086E">
      <w:pPr>
        <w:pStyle w:val="Normalmio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13024" behindDoc="0" locked="0" layoutInCell="1" allowOverlap="1" wp14:anchorId="64013122" wp14:editId="1CC6C8A2">
            <wp:simplePos x="0" y="0"/>
            <wp:positionH relativeFrom="column">
              <wp:posOffset>215265</wp:posOffset>
            </wp:positionH>
            <wp:positionV relativeFrom="paragraph">
              <wp:posOffset>18415</wp:posOffset>
            </wp:positionV>
            <wp:extent cx="2491166" cy="5040000"/>
            <wp:effectExtent l="0" t="0" r="0" b="0"/>
            <wp:wrapThrough wrapText="bothSides">
              <wp:wrapPolygon edited="0">
                <wp:start x="0" y="0"/>
                <wp:lineTo x="0" y="21554"/>
                <wp:lineTo x="21473" y="21554"/>
                <wp:lineTo x="21473" y="0"/>
                <wp:lineTo x="0" y="0"/>
              </wp:wrapPolygon>
            </wp:wrapThrough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1"/>
                    <a:stretch/>
                  </pic:blipFill>
                  <pic:spPr bwMode="auto">
                    <a:xfrm>
                      <a:off x="0" y="0"/>
                      <a:ext cx="2491166" cy="50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_tradnl"/>
        </w:rPr>
        <w:t>Esta pestaña muestra todas las asociaciones del pueblo.</w:t>
      </w:r>
    </w:p>
    <w:p w14:paraId="78391D9A" w14:textId="77777777" w:rsidR="00D712CE" w:rsidRDefault="00D712CE" w:rsidP="00EA54C5">
      <w:pPr>
        <w:pStyle w:val="Ttulo2"/>
        <w:rPr>
          <w:lang w:val="es-ES_tradnl"/>
        </w:rPr>
      </w:pPr>
    </w:p>
    <w:p w14:paraId="4231A278" w14:textId="77777777" w:rsidR="00D712CE" w:rsidRDefault="00D712CE" w:rsidP="00EA54C5">
      <w:pPr>
        <w:pStyle w:val="Ttulo2"/>
        <w:rPr>
          <w:lang w:val="es-ES_tradnl"/>
        </w:rPr>
      </w:pPr>
    </w:p>
    <w:p w14:paraId="0532A373" w14:textId="77777777" w:rsidR="00D712CE" w:rsidRDefault="00D712CE" w:rsidP="00EA54C5">
      <w:pPr>
        <w:pStyle w:val="Ttulo2"/>
        <w:rPr>
          <w:lang w:val="es-ES_tradnl"/>
        </w:rPr>
      </w:pPr>
    </w:p>
    <w:p w14:paraId="02B51BB1" w14:textId="77777777" w:rsidR="00D712CE" w:rsidRDefault="00D712CE" w:rsidP="00EA54C5">
      <w:pPr>
        <w:pStyle w:val="Ttulo2"/>
        <w:rPr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714048" behindDoc="0" locked="0" layoutInCell="1" allowOverlap="1" wp14:anchorId="110BBC2E" wp14:editId="0A3EF593">
            <wp:simplePos x="0" y="0"/>
            <wp:positionH relativeFrom="column">
              <wp:posOffset>-295275</wp:posOffset>
            </wp:positionH>
            <wp:positionV relativeFrom="paragraph">
              <wp:posOffset>173355</wp:posOffset>
            </wp:positionV>
            <wp:extent cx="1705285" cy="561975"/>
            <wp:effectExtent l="0" t="95250" r="9525" b="2857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25521">
                      <a:off x="0" y="0"/>
                      <a:ext cx="170528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40F84" w14:textId="77777777" w:rsidR="00D712CE" w:rsidRDefault="00D712CE" w:rsidP="00CF086E">
      <w:pPr>
        <w:pStyle w:val="Normalmio"/>
        <w:ind w:left="6663"/>
        <w:rPr>
          <w:lang w:val="es-ES_tradnl"/>
        </w:rPr>
      </w:pPr>
      <w:r>
        <w:rPr>
          <w:lang w:val="es-ES_tradnl"/>
        </w:rPr>
        <w:t>Pulsa sobre cada                        uno de los botones para ir a su web</w:t>
      </w:r>
      <w:bookmarkStart w:id="42" w:name="_En_la_pestaña_6"/>
      <w:bookmarkEnd w:id="42"/>
    </w:p>
    <w:p w14:paraId="46044054" w14:textId="77777777" w:rsidR="00D712CE" w:rsidRDefault="00D712CE" w:rsidP="00EA54C5">
      <w:pPr>
        <w:pStyle w:val="Ttulo2"/>
        <w:rPr>
          <w:lang w:val="es-ES_tradnl"/>
        </w:rPr>
      </w:pPr>
    </w:p>
    <w:p w14:paraId="2C24AD5C" w14:textId="77777777" w:rsidR="00D712CE" w:rsidRDefault="00D712CE" w:rsidP="00EA54C5">
      <w:pPr>
        <w:pStyle w:val="Ttulo2"/>
        <w:rPr>
          <w:lang w:val="es-ES_tradnl"/>
        </w:rPr>
      </w:pPr>
    </w:p>
    <w:p w14:paraId="161B69E8" w14:textId="77777777" w:rsidR="00D712CE" w:rsidRDefault="00D712CE" w:rsidP="00EA54C5">
      <w:pPr>
        <w:pStyle w:val="Ttulo2"/>
        <w:rPr>
          <w:lang w:val="es-ES_tradnl"/>
        </w:rPr>
      </w:pPr>
    </w:p>
    <w:p w14:paraId="24FB3F3C" w14:textId="77777777" w:rsidR="00D712CE" w:rsidRDefault="00D712CE" w:rsidP="00EA54C5">
      <w:pPr>
        <w:pStyle w:val="Ttulo2"/>
        <w:rPr>
          <w:lang w:val="es-ES_tradnl"/>
        </w:rPr>
      </w:pPr>
    </w:p>
    <w:p w14:paraId="55B59911" w14:textId="77777777" w:rsidR="00D712CE" w:rsidRDefault="00D712CE" w:rsidP="00EA54C5">
      <w:pPr>
        <w:pStyle w:val="Ttulo2"/>
        <w:rPr>
          <w:lang w:val="es-ES_tradnl"/>
        </w:rPr>
      </w:pPr>
    </w:p>
    <w:p w14:paraId="32BE0AD3" w14:textId="77777777" w:rsidR="00D712CE" w:rsidRDefault="00D712CE" w:rsidP="00EA54C5">
      <w:pPr>
        <w:pStyle w:val="Ttulo2"/>
        <w:rPr>
          <w:lang w:val="es-ES_tradnl"/>
        </w:rPr>
      </w:pPr>
    </w:p>
    <w:p w14:paraId="3FB21ED6" w14:textId="77777777" w:rsidR="00D712CE" w:rsidRPr="00CF086E" w:rsidRDefault="00D712CE" w:rsidP="00CF086E">
      <w:pPr>
        <w:pStyle w:val="Ttulo2"/>
        <w:ind w:right="-1276"/>
        <w:jc w:val="right"/>
        <w:rPr>
          <w:lang w:val="es-ES_tradnl"/>
        </w:rPr>
      </w:pPr>
      <w:r>
        <w:rPr>
          <w:noProof/>
          <w:lang w:val="es-ES_tradnl"/>
        </w:rPr>
        <w:pict w14:anchorId="67951D61">
          <v:shape id="_x0000_s2064" type="#_x0000_t202" style="position:absolute;left:0;text-align:left;margin-left:-164.2pt;margin-top:230.85pt;width:123.75pt;height:79.5pt;z-index:2517058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83E8839" w14:textId="77777777" w:rsidR="00D712CE" w:rsidRDefault="00D712CE" w:rsidP="00E0272F">
                  <w:r>
                    <w:t>Pulsa este botón para acceder a la sede electrónica del ayuntamiento.</w:t>
                  </w:r>
                </w:p>
              </w:txbxContent>
            </v:textbox>
            <w10:wrap type="square"/>
          </v:shape>
        </w:pict>
      </w:r>
      <w:r>
        <w:rPr>
          <w:noProof/>
          <w:lang w:val="es-ES_tradnl"/>
        </w:rPr>
        <w:drawing>
          <wp:anchor distT="0" distB="0" distL="114300" distR="114300" simplePos="0" relativeHeight="251715072" behindDoc="0" locked="0" layoutInCell="1" allowOverlap="1" wp14:anchorId="2C5FB91B" wp14:editId="6F4D1D31">
            <wp:simplePos x="0" y="0"/>
            <wp:positionH relativeFrom="column">
              <wp:posOffset>-328532</wp:posOffset>
            </wp:positionH>
            <wp:positionV relativeFrom="paragraph">
              <wp:posOffset>3198494</wp:posOffset>
            </wp:positionV>
            <wp:extent cx="1705285" cy="561975"/>
            <wp:effectExtent l="0" t="247650" r="0" b="23812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38145" flipH="1">
                      <a:off x="0" y="0"/>
                      <a:ext cx="170528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E94F19F">
          <v:shape id="_x0000_s2063" type="#_x0000_t202" style="position:absolute;left:0;text-align:left;margin-left:-214.45pt;margin-top:367.35pt;width:267.95pt;height:55.9pt;z-index:2517048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344C6D13" w14:textId="4C1BFB82" w:rsidR="00D712CE" w:rsidRDefault="00D712CE">
                  <w:r>
                    <w:t xml:space="preserve">Esta pestaña muestra la información </w:t>
                  </w:r>
                  <w:r w:rsidR="00133AB8">
                    <w:t>más</w:t>
                  </w:r>
                  <w:r>
                    <w:t xml:space="preserve"> relevante del ayuntamiento.</w:t>
                  </w:r>
                </w:p>
              </w:txbxContent>
            </v:textbox>
            <w10:wrap type="square"/>
          </v:shape>
        </w:pict>
      </w:r>
      <w:r>
        <w:rPr>
          <w:noProof/>
          <w:lang w:val="es-ES_tradnl"/>
        </w:rPr>
        <w:drawing>
          <wp:anchor distT="0" distB="0" distL="114300" distR="114300" simplePos="0" relativeHeight="251712000" behindDoc="0" locked="0" layoutInCell="1" allowOverlap="1" wp14:anchorId="7C65DF93" wp14:editId="6B3F177D">
            <wp:simplePos x="0" y="0"/>
            <wp:positionH relativeFrom="column">
              <wp:posOffset>923290</wp:posOffset>
            </wp:positionH>
            <wp:positionV relativeFrom="paragraph">
              <wp:posOffset>374015</wp:posOffset>
            </wp:positionV>
            <wp:extent cx="2508885" cy="5039995"/>
            <wp:effectExtent l="0" t="0" r="0" b="0"/>
            <wp:wrapThrough wrapText="bothSides">
              <wp:wrapPolygon edited="0">
                <wp:start x="0" y="0"/>
                <wp:lineTo x="0" y="21554"/>
                <wp:lineTo x="21485" y="21554"/>
                <wp:lineTo x="21485" y="0"/>
                <wp:lineTo x="0" y="0"/>
              </wp:wrapPolygon>
            </wp:wrapThrough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6"/>
                    <a:stretch/>
                  </pic:blipFill>
                  <pic:spPr bwMode="auto">
                    <a:xfrm>
                      <a:off x="0" y="0"/>
                      <a:ext cx="2508885" cy="503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_tradnl"/>
        </w:rPr>
        <w:t>En la pestaña ayuntamiento</w:t>
      </w:r>
    </w:p>
    <w:p w14:paraId="75A16A3C" w14:textId="1C675FDE" w:rsidR="00D712CE" w:rsidRDefault="00D712CE" w:rsidP="00D712CE">
      <w:pPr>
        <w:pStyle w:val="Ttulo2"/>
      </w:pPr>
    </w:p>
    <w:p w14:paraId="44D5864A" w14:textId="4E8D9907" w:rsidR="00D712CE" w:rsidRDefault="00D712CE" w:rsidP="00D712CE">
      <w:pPr>
        <w:pStyle w:val="Ttulo2"/>
      </w:pPr>
    </w:p>
    <w:p w14:paraId="29347AB6" w14:textId="7369E562" w:rsidR="00D712CE" w:rsidRDefault="00D712CE" w:rsidP="00D712CE">
      <w:pPr>
        <w:pStyle w:val="Ttulo2"/>
      </w:pPr>
    </w:p>
    <w:p w14:paraId="4091CC93" w14:textId="763B62C4" w:rsidR="00D712CE" w:rsidRDefault="00D712CE" w:rsidP="00D712CE">
      <w:pPr>
        <w:pStyle w:val="Ttulo2"/>
      </w:pPr>
    </w:p>
    <w:p w14:paraId="5F48E373" w14:textId="3C606301" w:rsidR="00D712CE" w:rsidRDefault="00D712CE" w:rsidP="00D712CE">
      <w:pPr>
        <w:pStyle w:val="Ttulo2"/>
      </w:pPr>
    </w:p>
    <w:p w14:paraId="58C2E5F8" w14:textId="1C68A0FB" w:rsidR="00D712CE" w:rsidRDefault="00D712CE" w:rsidP="00D712CE">
      <w:pPr>
        <w:pStyle w:val="Ttulo2"/>
      </w:pPr>
    </w:p>
    <w:p w14:paraId="74F48D47" w14:textId="4A22245B" w:rsidR="00D712CE" w:rsidRDefault="00D712CE" w:rsidP="00D712CE">
      <w:pPr>
        <w:pStyle w:val="Ttulo2"/>
      </w:pPr>
    </w:p>
    <w:p w14:paraId="1AD9A6A1" w14:textId="47A59AE5" w:rsidR="00D712CE" w:rsidRDefault="00D712CE" w:rsidP="00D712CE">
      <w:pPr>
        <w:pStyle w:val="Ttulo2"/>
      </w:pPr>
    </w:p>
    <w:p w14:paraId="37341D7B" w14:textId="0241EDFA" w:rsidR="00D712CE" w:rsidRDefault="00D712CE" w:rsidP="00D712CE">
      <w:pPr>
        <w:pStyle w:val="Ttulo2"/>
      </w:pPr>
    </w:p>
    <w:p w14:paraId="36534672" w14:textId="07FC8CE7" w:rsidR="00D712CE" w:rsidRDefault="00D712CE" w:rsidP="00D712CE">
      <w:pPr>
        <w:pStyle w:val="Ttulo2"/>
      </w:pPr>
    </w:p>
    <w:p w14:paraId="7EB625AC" w14:textId="75C0A18E" w:rsidR="00D712CE" w:rsidRDefault="00D712CE" w:rsidP="00D712CE">
      <w:pPr>
        <w:pStyle w:val="Ttulo2"/>
      </w:pPr>
    </w:p>
    <w:p w14:paraId="7A02C409" w14:textId="59C50B47" w:rsidR="00D712CE" w:rsidRDefault="00D712CE" w:rsidP="00D712CE">
      <w:pPr>
        <w:pStyle w:val="Ttulo2"/>
      </w:pPr>
    </w:p>
    <w:p w14:paraId="774E8E03" w14:textId="4AC8A98C" w:rsidR="00D712CE" w:rsidRDefault="00D712CE" w:rsidP="00D712CE">
      <w:pPr>
        <w:pStyle w:val="Ttulo2"/>
      </w:pPr>
    </w:p>
    <w:p w14:paraId="0F1D3E59" w14:textId="35D7A0BE" w:rsidR="00D712CE" w:rsidRDefault="00D712CE" w:rsidP="00D712CE">
      <w:pPr>
        <w:pStyle w:val="Ttulo2"/>
      </w:pPr>
    </w:p>
    <w:p w14:paraId="2C3E7796" w14:textId="5510DEB1" w:rsidR="00D712CE" w:rsidRDefault="00D712CE" w:rsidP="00D712CE">
      <w:pPr>
        <w:pStyle w:val="Ttulo2"/>
      </w:pPr>
    </w:p>
    <w:p w14:paraId="033C0060" w14:textId="0CDD71B2" w:rsidR="00D712CE" w:rsidRDefault="00D712CE" w:rsidP="00D712CE">
      <w:pPr>
        <w:pStyle w:val="Ttulo2"/>
      </w:pPr>
    </w:p>
    <w:p w14:paraId="265F7EFA" w14:textId="58ED0D8F" w:rsidR="00D712CE" w:rsidRDefault="00D712CE" w:rsidP="00D712CE">
      <w:pPr>
        <w:pStyle w:val="Ttulo2"/>
      </w:pPr>
    </w:p>
    <w:p w14:paraId="192E1EE9" w14:textId="11050110" w:rsidR="00D712CE" w:rsidRDefault="00D712CE" w:rsidP="00D712CE">
      <w:pPr>
        <w:pStyle w:val="Ttulo2"/>
      </w:pPr>
    </w:p>
    <w:p w14:paraId="12C16E10" w14:textId="10265776" w:rsidR="00D712CE" w:rsidRDefault="00D712CE" w:rsidP="00D712CE">
      <w:pPr>
        <w:pStyle w:val="Ttulo2"/>
      </w:pPr>
    </w:p>
    <w:p w14:paraId="29F5FBC5" w14:textId="77777777" w:rsidR="00D712CE" w:rsidRDefault="00D712CE" w:rsidP="00D712CE">
      <w:pPr>
        <w:pStyle w:val="Ttulo2"/>
      </w:pPr>
    </w:p>
    <w:p w14:paraId="1C6DA32E" w14:textId="6DDBCD75" w:rsidR="00846EC1" w:rsidRDefault="00370F5A" w:rsidP="00EC63AC">
      <w:pPr>
        <w:pStyle w:val="Ttulo2"/>
        <w:numPr>
          <w:ilvl w:val="1"/>
          <w:numId w:val="36"/>
        </w:numPr>
        <w:ind w:left="0" w:firstLine="0"/>
      </w:pPr>
      <w:bookmarkStart w:id="43" w:name="_Toc105483194"/>
      <w:r>
        <w:t>Resultados obtenidos y conclusiones</w:t>
      </w:r>
      <w:bookmarkEnd w:id="43"/>
    </w:p>
    <w:p w14:paraId="2465FC9D" w14:textId="6E241A9B" w:rsidR="00D20CA6" w:rsidRDefault="00D20CA6" w:rsidP="00D20CA6">
      <w:pPr>
        <w:pStyle w:val="Normalmio"/>
      </w:pPr>
      <w:r>
        <w:t>Este proy</w:t>
      </w:r>
      <w:r w:rsidR="008C0604">
        <w:t>ecto me ha servido para manejar mas el lenguaje de flutter ya que en clase no lo habíamos visto demasiado y considero que es un lenguaje que si quieres programar en móviles es muy bueno saber ya que puedes hacer aplicaciones tanto para Android como para IOS.</w:t>
      </w:r>
    </w:p>
    <w:p w14:paraId="7A1D9056" w14:textId="0FFA153D" w:rsidR="008C0604" w:rsidRDefault="008C0604" w:rsidP="00D20CA6">
      <w:pPr>
        <w:pStyle w:val="Normalmio"/>
      </w:pPr>
      <w:r>
        <w:t>En cuanto a los resultados considero que podrían ser mejores pero para ser mi primera aplicación echa con flutter</w:t>
      </w:r>
      <w:r w:rsidR="008F5CA2">
        <w:t xml:space="preserve"> me parece que el resultado a sido bastante bueno hay temas que mejorar en cuanto al diseño y en cuanto a los datos que meter en la aplicación pero para ser una aplicación complementaria a la web del ayuntamiento de mi pueblo considero que puede valer. </w:t>
      </w:r>
    </w:p>
    <w:p w14:paraId="080D88AD" w14:textId="18A5AA7B" w:rsidR="008F5CA2" w:rsidRDefault="008F5CA2" w:rsidP="00D20CA6">
      <w:pPr>
        <w:pStyle w:val="Normalmio"/>
      </w:pPr>
      <w:r>
        <w:t xml:space="preserve">De lo que más orgullosa estoy de como a sido el resultado del mapa de la zona de caza ya que pensaba que era una de las cosas que no iba a conseguir y de la otra parte de la aplicación que también estoy orgullosa es de la zona de noticias ya que considero que es </w:t>
      </w:r>
      <w:r w:rsidR="00121C45">
        <w:t>una de las mas importantes.</w:t>
      </w:r>
    </w:p>
    <w:p w14:paraId="2016647E" w14:textId="117E6659" w:rsidR="00370F5A" w:rsidRDefault="00370F5A" w:rsidP="00EB34C8">
      <w:pPr>
        <w:pStyle w:val="Ttulo2"/>
        <w:numPr>
          <w:ilvl w:val="1"/>
          <w:numId w:val="36"/>
        </w:numPr>
        <w:ind w:left="0" w:firstLine="0"/>
      </w:pPr>
      <w:bookmarkStart w:id="44" w:name="_Toc105483195"/>
      <w:r>
        <w:t>Diario de bitácora</w:t>
      </w:r>
      <w:bookmarkEnd w:id="44"/>
    </w:p>
    <w:p w14:paraId="3EF99EE3" w14:textId="3CE2958D" w:rsidR="00846EC1" w:rsidRDefault="00757178" w:rsidP="00846EC1">
      <w:pPr>
        <w:pStyle w:val="Normalmio"/>
      </w:pPr>
      <w:r>
        <w:t>N</w:t>
      </w:r>
      <w:r w:rsidR="000124A0">
        <w:t>o procede, n</w:t>
      </w:r>
      <w:r w:rsidR="00846EC1">
        <w:t xml:space="preserve">o se ha realizado </w:t>
      </w:r>
      <w:r w:rsidR="000124A0">
        <w:t>ningún tipo de diario.</w:t>
      </w:r>
    </w:p>
    <w:p w14:paraId="1619F7F0" w14:textId="77777777" w:rsidR="00370F5A" w:rsidRDefault="00370F5A" w:rsidP="00370F5A">
      <w:pPr>
        <w:pStyle w:val="Ttulo1"/>
        <w:rPr>
          <w:lang w:val="es-ES_tradnl"/>
        </w:rPr>
      </w:pPr>
    </w:p>
    <w:p w14:paraId="7D497492" w14:textId="434AFB17" w:rsidR="00370F5A" w:rsidRDefault="00370F5A" w:rsidP="00EB34C8">
      <w:pPr>
        <w:pStyle w:val="Ttulo1"/>
        <w:numPr>
          <w:ilvl w:val="0"/>
          <w:numId w:val="36"/>
        </w:numPr>
        <w:ind w:left="0" w:firstLine="0"/>
        <w:rPr>
          <w:lang w:val="es-ES_tradnl"/>
        </w:rPr>
      </w:pPr>
      <w:bookmarkStart w:id="45" w:name="_Toc105483196"/>
      <w:r>
        <w:rPr>
          <w:lang w:val="es-ES_tradnl"/>
        </w:rPr>
        <w:t>bibliografia</w:t>
      </w:r>
      <w:bookmarkEnd w:id="45"/>
    </w:p>
    <w:p w14:paraId="0C38124B" w14:textId="5DFFE711" w:rsidR="008B2B06" w:rsidRDefault="008B2B06" w:rsidP="008B2B06">
      <w:pPr>
        <w:pStyle w:val="Bibliografa"/>
        <w:rPr>
          <w:rFonts w:ascii="Times New Roman" w:hAnsi="Times New Roman"/>
        </w:rPr>
      </w:pPr>
      <w:r>
        <w:rPr>
          <w:i/>
          <w:iCs/>
        </w:rPr>
        <w:t>Ayuntamiento de Mosqueruela – Página web municipal de Mosqueruela</w:t>
      </w:r>
      <w:r>
        <w:t xml:space="preserve">. (s. f.). Pagina ayuntamiento mosqueruela. </w:t>
      </w:r>
      <w:hyperlink r:id="rId62" w:history="1">
        <w:r w:rsidRPr="008B2B06">
          <w:rPr>
            <w:rStyle w:val="Hipervnculo"/>
          </w:rPr>
          <w:t>https://mosqueruela.es/</w:t>
        </w:r>
      </w:hyperlink>
    </w:p>
    <w:p w14:paraId="5E228775" w14:textId="36490BAB" w:rsidR="008B2B06" w:rsidRPr="008B2B06" w:rsidRDefault="008B2B06" w:rsidP="008B2B06">
      <w:pPr>
        <w:pStyle w:val="Bibliografa"/>
        <w:rPr>
          <w:lang w:val="en-US"/>
        </w:rPr>
      </w:pPr>
      <w:r w:rsidRPr="00AB53F7">
        <w:t xml:space="preserve">DLT Labs. </w:t>
      </w:r>
      <w:r w:rsidRPr="008B2B06">
        <w:rPr>
          <w:lang w:val="en-US"/>
        </w:rPr>
        <w:t xml:space="preserve">(2022, 29 enero). </w:t>
      </w:r>
      <w:r w:rsidRPr="008B2B06">
        <w:rPr>
          <w:i/>
          <w:iCs/>
          <w:lang w:val="en-US"/>
        </w:rPr>
        <w:t>Using themes in Flutter - DLT Labs</w:t>
      </w:r>
      <w:r w:rsidRPr="008B2B06">
        <w:rPr>
          <w:lang w:val="en-US"/>
        </w:rPr>
        <w:t xml:space="preserve">. Medium. </w:t>
      </w:r>
      <w:hyperlink r:id="rId63" w:history="1">
        <w:r w:rsidRPr="008B2B06">
          <w:rPr>
            <w:rStyle w:val="Hipervnculo"/>
            <w:lang w:val="en-US"/>
          </w:rPr>
          <w:t>https://medium.com/dlt-labs-publication/using-themes-in-flutter-86b34b1f9d8a</w:t>
        </w:r>
      </w:hyperlink>
    </w:p>
    <w:p w14:paraId="6DB386E4" w14:textId="65F7B6A7" w:rsidR="008B2B06" w:rsidRPr="00AB53F7" w:rsidRDefault="008B2B06" w:rsidP="008B2B06">
      <w:pPr>
        <w:pStyle w:val="Bibliografa"/>
        <w:rPr>
          <w:lang w:val="en-US"/>
        </w:rPr>
      </w:pPr>
      <w:r w:rsidRPr="008B2B06">
        <w:rPr>
          <w:lang w:val="en-US"/>
        </w:rPr>
        <w:t xml:space="preserve">F. [Firebase]. (2020, 3 diciembre). </w:t>
      </w:r>
      <w:r w:rsidRPr="008B2B06">
        <w:rPr>
          <w:i/>
          <w:iCs/>
          <w:lang w:val="en-US"/>
        </w:rPr>
        <w:t>Getting started with Firebase on Flutter - Firecasts</w:t>
      </w:r>
      <w:r w:rsidRPr="008B2B06">
        <w:rPr>
          <w:lang w:val="en-US"/>
        </w:rPr>
        <w:t xml:space="preserve"> [Vídeo]. </w:t>
      </w:r>
      <w:r w:rsidRPr="00AB53F7">
        <w:rPr>
          <w:lang w:val="en-US"/>
        </w:rPr>
        <w:t xml:space="preserve">YouTube. </w:t>
      </w:r>
      <w:hyperlink r:id="rId64" w:history="1">
        <w:r w:rsidRPr="00AB53F7">
          <w:rPr>
            <w:rStyle w:val="Hipervnculo"/>
            <w:lang w:val="en-US"/>
          </w:rPr>
          <w:t>https://www.youtube.com/watch?v=EXp0gq9kGxI</w:t>
        </w:r>
      </w:hyperlink>
    </w:p>
    <w:p w14:paraId="1B4ACE8B" w14:textId="76316596" w:rsidR="008B2B06" w:rsidRDefault="008B2B06" w:rsidP="008B2B06">
      <w:pPr>
        <w:pStyle w:val="Bibliografa"/>
      </w:pPr>
      <w:r w:rsidRPr="008B2B06">
        <w:rPr>
          <w:i/>
          <w:iCs/>
          <w:lang w:val="en-US"/>
        </w:rPr>
        <w:t>Flutter - Build apps for any screen</w:t>
      </w:r>
      <w:r w:rsidRPr="008B2B06">
        <w:rPr>
          <w:lang w:val="en-US"/>
        </w:rPr>
        <w:t xml:space="preserve">. </w:t>
      </w:r>
      <w:r>
        <w:t xml:space="preserve">(s. f.). Pagina Flutter Oficial. </w:t>
      </w:r>
      <w:hyperlink r:id="rId65" w:history="1">
        <w:r w:rsidRPr="008B2B06">
          <w:rPr>
            <w:rStyle w:val="Hipervnculo"/>
          </w:rPr>
          <w:t>https://flutter.dev/</w:t>
        </w:r>
      </w:hyperlink>
    </w:p>
    <w:p w14:paraId="1FE26BC3" w14:textId="05B4CC62" w:rsidR="008B2B06" w:rsidRPr="008B2B06" w:rsidRDefault="008B2B06" w:rsidP="008B2B06">
      <w:pPr>
        <w:pStyle w:val="Bibliografa"/>
        <w:rPr>
          <w:lang w:val="en-US"/>
        </w:rPr>
      </w:pPr>
      <w:r w:rsidRPr="00AB53F7">
        <w:t xml:space="preserve">P. (2021, 23 octubre). </w:t>
      </w:r>
      <w:r w:rsidRPr="008B2B06">
        <w:rPr>
          <w:i/>
          <w:iCs/>
          <w:lang w:val="en-US"/>
        </w:rPr>
        <w:t>Using Cloud Firestore in Flutter</w:t>
      </w:r>
      <w:r w:rsidRPr="008B2B06">
        <w:rPr>
          <w:lang w:val="en-US"/>
        </w:rPr>
        <w:t xml:space="preserve">. Peter Coding. </w:t>
      </w:r>
      <w:hyperlink r:id="rId66" w:history="1">
        <w:r w:rsidRPr="008B2B06">
          <w:rPr>
            <w:rStyle w:val="Hipervnculo"/>
            <w:lang w:val="en-US"/>
          </w:rPr>
          <w:t>https://petercoding.com/firebase/2020/04/04/using-cloud-firestore-in-flutter/#adding-firestore-to-flutter</w:t>
        </w:r>
      </w:hyperlink>
    </w:p>
    <w:p w14:paraId="4C4CD355" w14:textId="3AFA82FA" w:rsidR="008B2B06" w:rsidRPr="00AB53F7" w:rsidRDefault="008B2B06" w:rsidP="008B2B06">
      <w:pPr>
        <w:pStyle w:val="Bibliografa"/>
        <w:rPr>
          <w:lang w:val="en-US"/>
        </w:rPr>
      </w:pPr>
      <w:r w:rsidRPr="008B2B06">
        <w:rPr>
          <w:lang w:val="en-US"/>
        </w:rPr>
        <w:t xml:space="preserve">Prasad, A. (s. f.). </w:t>
      </w:r>
      <w:r w:rsidRPr="008B2B06">
        <w:rPr>
          <w:i/>
          <w:iCs/>
          <w:lang w:val="en-US"/>
        </w:rPr>
        <w:t>Flutter Gems - A Curated Package Guide for Flutter</w:t>
      </w:r>
      <w:r w:rsidRPr="008B2B06">
        <w:rPr>
          <w:lang w:val="en-US"/>
        </w:rPr>
        <w:t xml:space="preserve">. </w:t>
      </w:r>
      <w:r w:rsidRPr="00AB53F7">
        <w:rPr>
          <w:lang w:val="en-US"/>
        </w:rPr>
        <w:t xml:space="preserve">Flutter Gems. </w:t>
      </w:r>
      <w:hyperlink r:id="rId67" w:history="1">
        <w:r w:rsidRPr="00AB53F7">
          <w:rPr>
            <w:rStyle w:val="Hipervnculo"/>
            <w:lang w:val="en-US"/>
          </w:rPr>
          <w:t>https://fluttergems.dev/</w:t>
        </w:r>
      </w:hyperlink>
    </w:p>
    <w:p w14:paraId="3A544643" w14:textId="271136D0" w:rsidR="008B2B06" w:rsidRPr="00AB53F7" w:rsidRDefault="008B2B06" w:rsidP="008B2B06">
      <w:pPr>
        <w:pStyle w:val="Bibliografa"/>
        <w:rPr>
          <w:lang w:val="en-US"/>
        </w:rPr>
      </w:pPr>
      <w:r w:rsidRPr="008B2B06">
        <w:rPr>
          <w:i/>
          <w:iCs/>
          <w:lang w:val="en-US"/>
        </w:rPr>
        <w:t>Stack Overflow - Where Developers Learn, Share, &amp; Build Careers</w:t>
      </w:r>
      <w:r w:rsidRPr="008B2B06">
        <w:rPr>
          <w:lang w:val="en-US"/>
        </w:rPr>
        <w:t xml:space="preserve">. </w:t>
      </w:r>
      <w:r w:rsidRPr="00AB53F7">
        <w:rPr>
          <w:lang w:val="en-US"/>
        </w:rPr>
        <w:t xml:space="preserve">(s. f.). Stack Overflow. </w:t>
      </w:r>
      <w:hyperlink r:id="rId68" w:history="1">
        <w:r w:rsidRPr="00AB53F7">
          <w:rPr>
            <w:rStyle w:val="Hipervnculo"/>
            <w:lang w:val="en-US"/>
          </w:rPr>
          <w:t>https://stackoverflow.com/</w:t>
        </w:r>
      </w:hyperlink>
    </w:p>
    <w:p w14:paraId="1956DB8C" w14:textId="14CB5B63" w:rsidR="008B2B06" w:rsidRDefault="008B2B06" w:rsidP="008B2B06">
      <w:pPr>
        <w:pStyle w:val="Bibliografa"/>
        <w:rPr>
          <w:rStyle w:val="Hipervnculo"/>
        </w:rPr>
      </w:pPr>
      <w:r w:rsidRPr="00AB53F7">
        <w:rPr>
          <w:i/>
          <w:iCs/>
          <w:lang w:val="en-US"/>
        </w:rPr>
        <w:t>Códigos de Colores HTML</w:t>
      </w:r>
      <w:r w:rsidRPr="00AB53F7">
        <w:rPr>
          <w:lang w:val="en-US"/>
        </w:rPr>
        <w:t xml:space="preserve">. </w:t>
      </w:r>
      <w:r>
        <w:t xml:space="preserve">(s. f.). HTML Color Codes. </w:t>
      </w:r>
      <w:hyperlink r:id="rId69" w:history="1">
        <w:r w:rsidRPr="008B2B06">
          <w:rPr>
            <w:rStyle w:val="Hipervnculo"/>
          </w:rPr>
          <w:t>https://htmlcolorcodes.com/es/</w:t>
        </w:r>
      </w:hyperlink>
    </w:p>
    <w:p w14:paraId="6702E510" w14:textId="6A5BD20D" w:rsidR="00D20CA6" w:rsidRDefault="00D20CA6" w:rsidP="00D20CA6">
      <w:pPr>
        <w:pStyle w:val="Bibliografa"/>
      </w:pPr>
      <w:r>
        <w:t xml:space="preserve">Galdámez, J. (2021, 21 septiembre). </w:t>
      </w:r>
      <w:r>
        <w:rPr>
          <w:i/>
          <w:iCs/>
        </w:rPr>
        <w:t>Cambiar el icono de una aplicación en Flutter</w:t>
      </w:r>
      <w:r>
        <w:t xml:space="preserve">. Codigo Correcto. </w:t>
      </w:r>
      <w:hyperlink r:id="rId70" w:history="1">
        <w:r w:rsidRPr="00D20CA6">
          <w:rPr>
            <w:rStyle w:val="Hipervnculo"/>
          </w:rPr>
          <w:t>https://www.codigocorrecto.com/flutter/cambiar-el-icono-de-una-aplicacion-en-flutter/</w:t>
        </w:r>
      </w:hyperlink>
    </w:p>
    <w:p w14:paraId="751A89F9" w14:textId="33972269" w:rsidR="00D20CA6" w:rsidRPr="00D20CA6" w:rsidRDefault="00D20CA6" w:rsidP="00D20CA6">
      <w:pPr>
        <w:pStyle w:val="Bibliografa"/>
        <w:rPr>
          <w:lang w:val="en-US"/>
        </w:rPr>
      </w:pPr>
      <w:r w:rsidRPr="00D20CA6">
        <w:rPr>
          <w:i/>
          <w:iCs/>
          <w:lang w:val="en-US"/>
        </w:rPr>
        <w:lastRenderedPageBreak/>
        <w:t>OpenWebinars</w:t>
      </w:r>
      <w:r w:rsidRPr="00D20CA6">
        <w:rPr>
          <w:lang w:val="en-US"/>
        </w:rPr>
        <w:t>. (s. f.). OpenWebinars.net.</w:t>
      </w:r>
      <w:r>
        <w:rPr>
          <w:lang w:val="en-US"/>
        </w:rPr>
        <w:t xml:space="preserve"> </w:t>
      </w:r>
      <w:hyperlink r:id="rId71" w:history="1">
        <w:r w:rsidRPr="00A06226">
          <w:rPr>
            <w:rStyle w:val="Hipervnculo"/>
            <w:lang w:val="en-US"/>
          </w:rPr>
          <w:t>https://openwebinars.net/accounts/login/?next=/academia/aprende/flutter-firebase/%3Fenroll%3D1</w:t>
        </w:r>
      </w:hyperlink>
    </w:p>
    <w:p w14:paraId="5A709FD7" w14:textId="77777777" w:rsidR="008B2B06" w:rsidRPr="00D20CA6" w:rsidRDefault="008B2B06" w:rsidP="008B2B06">
      <w:pPr>
        <w:rPr>
          <w:lang w:val="en-US"/>
        </w:rPr>
      </w:pPr>
    </w:p>
    <w:p w14:paraId="491631AB" w14:textId="77777777" w:rsidR="00370F5A" w:rsidRPr="00D20CA6" w:rsidRDefault="00370F5A" w:rsidP="00370F5A">
      <w:pPr>
        <w:pStyle w:val="Ttulo1"/>
        <w:rPr>
          <w:lang w:val="en-US"/>
        </w:rPr>
      </w:pPr>
    </w:p>
    <w:p w14:paraId="02EF535E" w14:textId="759B5A5F" w:rsidR="00370F5A" w:rsidRDefault="00370F5A" w:rsidP="00370F5A">
      <w:pPr>
        <w:pStyle w:val="Ttulo1"/>
        <w:numPr>
          <w:ilvl w:val="0"/>
          <w:numId w:val="36"/>
        </w:numPr>
        <w:ind w:left="0" w:firstLine="0"/>
        <w:rPr>
          <w:lang w:val="es-ES_tradnl"/>
        </w:rPr>
      </w:pPr>
      <w:bookmarkStart w:id="46" w:name="_Toc105483197"/>
      <w:r>
        <w:rPr>
          <w:lang w:val="es-ES_tradnl"/>
        </w:rPr>
        <w:t>anexos</w:t>
      </w:r>
      <w:bookmarkEnd w:id="46"/>
    </w:p>
    <w:p w14:paraId="63E6E2E0" w14:textId="304B047C" w:rsidR="00D20CA6" w:rsidRPr="00D20CA6" w:rsidRDefault="00D20CA6" w:rsidP="00D20CA6">
      <w:pPr>
        <w:pStyle w:val="Normalmio"/>
        <w:rPr>
          <w:lang w:val="es-ES_tradnl"/>
        </w:rPr>
      </w:pPr>
      <w:r>
        <w:rPr>
          <w:lang w:val="es-ES_tradnl"/>
        </w:rPr>
        <w:t>No hay nada que añadir.</w:t>
      </w:r>
    </w:p>
    <w:p w14:paraId="0DF29EEF" w14:textId="2FC7ED26" w:rsidR="00370F5A" w:rsidRDefault="00370F5A" w:rsidP="00370F5A">
      <w:pPr>
        <w:pStyle w:val="Ttulo2"/>
      </w:pPr>
    </w:p>
    <w:p w14:paraId="23E198BB" w14:textId="20AD142E" w:rsidR="00370F5A" w:rsidRDefault="00370F5A" w:rsidP="00370F5A">
      <w:pPr>
        <w:pStyle w:val="Ttulo2"/>
      </w:pPr>
    </w:p>
    <w:p w14:paraId="33B72C70" w14:textId="1530874D" w:rsidR="00370F5A" w:rsidRDefault="00370F5A" w:rsidP="00370F5A">
      <w:pPr>
        <w:pStyle w:val="Ttulo2"/>
      </w:pPr>
    </w:p>
    <w:p w14:paraId="01C35ACF" w14:textId="3E7F75C4" w:rsidR="00370F5A" w:rsidRDefault="00370F5A" w:rsidP="00370F5A">
      <w:pPr>
        <w:pStyle w:val="Ttulo2"/>
      </w:pPr>
    </w:p>
    <w:p w14:paraId="65B454BA" w14:textId="1BABF9D5" w:rsidR="00370F5A" w:rsidRDefault="00370F5A" w:rsidP="00370F5A">
      <w:pPr>
        <w:pStyle w:val="Ttulo2"/>
      </w:pPr>
    </w:p>
    <w:p w14:paraId="2F9C222B" w14:textId="13D79188" w:rsidR="006D5995" w:rsidRDefault="006D5995" w:rsidP="00370F5A">
      <w:pPr>
        <w:pStyle w:val="Ttulo2"/>
      </w:pPr>
    </w:p>
    <w:p w14:paraId="4FF6D3F0" w14:textId="4B2D8D9B" w:rsidR="006D5995" w:rsidRDefault="006D5995" w:rsidP="00370F5A">
      <w:pPr>
        <w:pStyle w:val="Ttulo2"/>
      </w:pPr>
    </w:p>
    <w:p w14:paraId="2D9E50F8" w14:textId="2D9515E2" w:rsidR="006D5995" w:rsidRDefault="006D5995" w:rsidP="00370F5A">
      <w:pPr>
        <w:pStyle w:val="Ttulo2"/>
      </w:pPr>
    </w:p>
    <w:p w14:paraId="4B754622" w14:textId="6D1067AE" w:rsidR="006D5995" w:rsidRDefault="006D5995" w:rsidP="00370F5A">
      <w:pPr>
        <w:pStyle w:val="Ttulo2"/>
      </w:pPr>
    </w:p>
    <w:p w14:paraId="29667C8B" w14:textId="5BC49D90" w:rsidR="006D5995" w:rsidRDefault="006D5995" w:rsidP="00370F5A">
      <w:pPr>
        <w:pStyle w:val="Ttulo2"/>
      </w:pPr>
    </w:p>
    <w:p w14:paraId="20DD7894" w14:textId="6B678261" w:rsidR="006D5995" w:rsidRDefault="006D5995" w:rsidP="00370F5A">
      <w:pPr>
        <w:pStyle w:val="Ttulo2"/>
      </w:pPr>
    </w:p>
    <w:p w14:paraId="7D01C16A" w14:textId="4765FB37" w:rsidR="006D5995" w:rsidRDefault="006D5995" w:rsidP="00370F5A">
      <w:pPr>
        <w:pStyle w:val="Ttulo2"/>
      </w:pPr>
    </w:p>
    <w:p w14:paraId="2E6342A0" w14:textId="30FFBF34" w:rsidR="006D5995" w:rsidRDefault="006D5995" w:rsidP="00370F5A">
      <w:pPr>
        <w:pStyle w:val="Ttulo2"/>
      </w:pPr>
    </w:p>
    <w:p w14:paraId="5E5707E1" w14:textId="4BD62259" w:rsidR="006D5995" w:rsidRDefault="006D5995" w:rsidP="00370F5A">
      <w:pPr>
        <w:pStyle w:val="Ttulo2"/>
      </w:pPr>
    </w:p>
    <w:p w14:paraId="70F0817A" w14:textId="55A41AA8" w:rsidR="006D5995" w:rsidRDefault="006D5995" w:rsidP="00370F5A">
      <w:pPr>
        <w:pStyle w:val="Ttulo2"/>
      </w:pPr>
    </w:p>
    <w:p w14:paraId="139F8A42" w14:textId="6A87B6AD" w:rsidR="006D5995" w:rsidRDefault="006D5995" w:rsidP="00370F5A">
      <w:pPr>
        <w:pStyle w:val="Ttulo2"/>
      </w:pPr>
    </w:p>
    <w:p w14:paraId="7CDEA649" w14:textId="77777777" w:rsidR="00370F5A" w:rsidRDefault="00370F5A" w:rsidP="00370F5A">
      <w:pPr>
        <w:pStyle w:val="Ttulo2"/>
      </w:pPr>
    </w:p>
    <w:sectPr w:rsidR="00370F5A" w:rsidSect="006B00D7">
      <w:pgSz w:w="11907" w:h="16839"/>
      <w:pgMar w:top="993" w:right="1701" w:bottom="1417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162E6" w14:textId="77777777" w:rsidR="00001C5E" w:rsidRDefault="00001C5E">
      <w:pPr>
        <w:spacing w:after="0" w:line="240" w:lineRule="auto"/>
      </w:pPr>
      <w:r>
        <w:separator/>
      </w:r>
    </w:p>
  </w:endnote>
  <w:endnote w:type="continuationSeparator" w:id="0">
    <w:p w14:paraId="6940AC90" w14:textId="77777777" w:rsidR="00001C5E" w:rsidRDefault="00001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PGothicE">
    <w:altName w:val="HGPｺﾞｼｯｸE"/>
    <w:charset w:val="80"/>
    <w:family w:val="swiss"/>
    <w:pitch w:val="variable"/>
    <w:sig w:usb0="E00002FF" w:usb1="2AC7EDFE" w:usb2="00000012" w:usb3="00000000" w:csb0="0002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0829625"/>
      <w:docPartObj>
        <w:docPartGallery w:val="Page Numbers (Bottom of Page)"/>
        <w:docPartUnique/>
      </w:docPartObj>
    </w:sdtPr>
    <w:sdtEndPr/>
    <w:sdtContent>
      <w:p w14:paraId="7DB5EB23" w14:textId="774497FB" w:rsidR="006B00D7" w:rsidRDefault="006B00D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384A2EA" w14:textId="77777777" w:rsidR="006B00D7" w:rsidRDefault="006B00D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4583264"/>
      <w:docPartObj>
        <w:docPartGallery w:val="Page Numbers (Bottom of Page)"/>
        <w:docPartUnique/>
      </w:docPartObj>
    </w:sdtPr>
    <w:sdtEndPr/>
    <w:sdtContent>
      <w:p w14:paraId="53D4118D" w14:textId="565C7AE1" w:rsidR="006B00D7" w:rsidRDefault="006B00D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39D412" w14:textId="77777777" w:rsidR="006B00D7" w:rsidRDefault="006B00D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985075"/>
      <w:docPartObj>
        <w:docPartGallery w:val="Page Numbers (Bottom of Page)"/>
        <w:docPartUnique/>
      </w:docPartObj>
    </w:sdtPr>
    <w:sdtEndPr/>
    <w:sdtContent>
      <w:p w14:paraId="1D2B45E2" w14:textId="6369D905" w:rsidR="006B00D7" w:rsidRDefault="006B00D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951141" w14:textId="77777777" w:rsidR="006D5537" w:rsidRDefault="006D553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89DA3" w14:textId="77777777" w:rsidR="00001C5E" w:rsidRDefault="00001C5E">
      <w:pPr>
        <w:spacing w:after="0" w:line="240" w:lineRule="auto"/>
      </w:pPr>
      <w:r>
        <w:separator/>
      </w:r>
    </w:p>
  </w:footnote>
  <w:footnote w:type="continuationSeparator" w:id="0">
    <w:p w14:paraId="6A2B1DFB" w14:textId="77777777" w:rsidR="00001C5E" w:rsidRDefault="00001C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A8422" w14:textId="140CEBB9" w:rsidR="005225B2" w:rsidRPr="005225B2" w:rsidRDefault="00001C5E" w:rsidP="002D168B">
    <w:pPr>
      <w:pStyle w:val="Encabezadopar"/>
      <w:jc w:val="right"/>
    </w:pPr>
    <w:sdt>
      <w:sdtPr>
        <w:rPr>
          <w:rFonts w:eastAsiaTheme="majorEastAsia"/>
        </w:rPr>
        <w:alias w:val="Título:"/>
        <w:tag w:val="Título:"/>
        <w:id w:val="1030215961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15:appearance w15:val="hidden"/>
        <w:text w:multiLine="1"/>
      </w:sdtPr>
      <w:sdtEndPr/>
      <w:sdtContent>
        <w:r w:rsidR="00547CBD">
          <w:rPr>
            <w:rFonts w:eastAsiaTheme="majorEastAsia"/>
          </w:rPr>
          <w:t>PROYECTO FINAL DAM 2 - MOvilSQUERUELA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5C0BB" w14:textId="16FD392E" w:rsidR="00106B79" w:rsidRPr="00D7580C" w:rsidRDefault="00001C5E" w:rsidP="00431C36">
    <w:pPr>
      <w:pStyle w:val="Encabezadoimpar"/>
      <w:rPr>
        <w:lang w:val="es-ES_tradnl"/>
      </w:rPr>
    </w:pPr>
    <w:sdt>
      <w:sdtPr>
        <w:rPr>
          <w:rFonts w:eastAsiaTheme="majorEastAsia"/>
          <w:lang w:val="es-ES_tradnl"/>
        </w:rPr>
        <w:alias w:val="Título:"/>
        <w:tag w:val="Título:"/>
        <w:id w:val="-1458169766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15:appearance w15:val="hidden"/>
        <w:text w:multiLine="1"/>
      </w:sdtPr>
      <w:sdtEndPr/>
      <w:sdtContent>
        <w:r w:rsidR="00547CBD">
          <w:rPr>
            <w:rFonts w:eastAsiaTheme="majorEastAsia"/>
            <w:lang w:val="es-ES_tradnl"/>
          </w:rPr>
          <w:t>PROYECTO FINAL DAM 2 - MOvilSQUERUELA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8D00296"/>
    <w:lvl w:ilvl="0">
      <w:start w:val="1"/>
      <w:numFmt w:val="decimal"/>
      <w:pStyle w:val="Listaconnmeros5"/>
      <w:lvlText w:val="%1."/>
      <w:lvlJc w:val="left"/>
      <w:pPr>
        <w:tabs>
          <w:tab w:val="num" w:pos="2150"/>
        </w:tabs>
        <w:ind w:left="2150" w:hanging="360"/>
      </w:pPr>
    </w:lvl>
  </w:abstractNum>
  <w:abstractNum w:abstractNumId="1" w15:restartNumberingAfterBreak="0">
    <w:nsid w:val="FFFFFF7D"/>
    <w:multiLevelType w:val="singleLevel"/>
    <w:tmpl w:val="5D2863AE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AA0EC78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766956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E2A228A"/>
    <w:lvl w:ilvl="0">
      <w:start w:val="1"/>
      <w:numFmt w:val="bullet"/>
      <w:pStyle w:val="Listaconvietas5"/>
      <w:lvlText w:val=""/>
      <w:lvlJc w:val="left"/>
      <w:pPr>
        <w:ind w:left="1584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FFFFFF81"/>
    <w:multiLevelType w:val="singleLevel"/>
    <w:tmpl w:val="275E8676"/>
    <w:lvl w:ilvl="0">
      <w:start w:val="1"/>
      <w:numFmt w:val="bullet"/>
      <w:pStyle w:val="Listaconvietas4"/>
      <w:lvlText w:val=""/>
      <w:lvlJc w:val="left"/>
      <w:pPr>
        <w:ind w:left="144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FFFFFF82"/>
    <w:multiLevelType w:val="singleLevel"/>
    <w:tmpl w:val="A8AAEB08"/>
    <w:lvl w:ilvl="0">
      <w:start w:val="1"/>
      <w:numFmt w:val="bullet"/>
      <w:pStyle w:val="Listaconvietas3"/>
      <w:lvlText w:val=""/>
      <w:lvlJc w:val="left"/>
      <w:pPr>
        <w:ind w:left="864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FFFFFF83"/>
    <w:multiLevelType w:val="singleLevel"/>
    <w:tmpl w:val="0F56D756"/>
    <w:lvl w:ilvl="0">
      <w:start w:val="1"/>
      <w:numFmt w:val="bullet"/>
      <w:pStyle w:val="Listaconvietas2"/>
      <w:lvlText w:val=""/>
      <w:lvlJc w:val="left"/>
      <w:pPr>
        <w:ind w:left="720" w:hanging="360"/>
      </w:pPr>
      <w:rPr>
        <w:rFonts w:ascii="Wingdings 2" w:hAnsi="Wingdings 2" w:hint="default"/>
      </w:rPr>
    </w:lvl>
  </w:abstractNum>
  <w:abstractNum w:abstractNumId="8" w15:restartNumberingAfterBreak="0">
    <w:nsid w:val="FFFFFF88"/>
    <w:multiLevelType w:val="singleLevel"/>
    <w:tmpl w:val="960E2702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2701B3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171FA4"/>
    <w:multiLevelType w:val="hybridMultilevel"/>
    <w:tmpl w:val="FE9A1A4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1F172B"/>
    <w:multiLevelType w:val="hybridMultilevel"/>
    <w:tmpl w:val="1F8EDD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1D3F8E"/>
    <w:multiLevelType w:val="multilevel"/>
    <w:tmpl w:val="E0C0D6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C6506B9"/>
    <w:multiLevelType w:val="hybridMultilevel"/>
    <w:tmpl w:val="48D6C956"/>
    <w:lvl w:ilvl="0" w:tplc="0C0A0011">
      <w:start w:val="1"/>
      <w:numFmt w:val="decimal"/>
      <w:lvlText w:val="%1)"/>
      <w:lvlJc w:val="left"/>
      <w:pPr>
        <w:ind w:left="1248" w:hanging="360"/>
      </w:pPr>
    </w:lvl>
    <w:lvl w:ilvl="1" w:tplc="0C0A0019" w:tentative="1">
      <w:start w:val="1"/>
      <w:numFmt w:val="lowerLetter"/>
      <w:lvlText w:val="%2."/>
      <w:lvlJc w:val="left"/>
      <w:pPr>
        <w:ind w:left="1968" w:hanging="360"/>
      </w:pPr>
    </w:lvl>
    <w:lvl w:ilvl="2" w:tplc="0C0A001B" w:tentative="1">
      <w:start w:val="1"/>
      <w:numFmt w:val="lowerRoman"/>
      <w:lvlText w:val="%3."/>
      <w:lvlJc w:val="right"/>
      <w:pPr>
        <w:ind w:left="2688" w:hanging="180"/>
      </w:pPr>
    </w:lvl>
    <w:lvl w:ilvl="3" w:tplc="0C0A000F" w:tentative="1">
      <w:start w:val="1"/>
      <w:numFmt w:val="decimal"/>
      <w:lvlText w:val="%4."/>
      <w:lvlJc w:val="left"/>
      <w:pPr>
        <w:ind w:left="3408" w:hanging="360"/>
      </w:pPr>
    </w:lvl>
    <w:lvl w:ilvl="4" w:tplc="0C0A0019" w:tentative="1">
      <w:start w:val="1"/>
      <w:numFmt w:val="lowerLetter"/>
      <w:lvlText w:val="%5."/>
      <w:lvlJc w:val="left"/>
      <w:pPr>
        <w:ind w:left="4128" w:hanging="360"/>
      </w:pPr>
    </w:lvl>
    <w:lvl w:ilvl="5" w:tplc="0C0A001B" w:tentative="1">
      <w:start w:val="1"/>
      <w:numFmt w:val="lowerRoman"/>
      <w:lvlText w:val="%6."/>
      <w:lvlJc w:val="right"/>
      <w:pPr>
        <w:ind w:left="4848" w:hanging="180"/>
      </w:pPr>
    </w:lvl>
    <w:lvl w:ilvl="6" w:tplc="0C0A000F" w:tentative="1">
      <w:start w:val="1"/>
      <w:numFmt w:val="decimal"/>
      <w:lvlText w:val="%7."/>
      <w:lvlJc w:val="left"/>
      <w:pPr>
        <w:ind w:left="5568" w:hanging="360"/>
      </w:pPr>
    </w:lvl>
    <w:lvl w:ilvl="7" w:tplc="0C0A0019" w:tentative="1">
      <w:start w:val="1"/>
      <w:numFmt w:val="lowerLetter"/>
      <w:lvlText w:val="%8."/>
      <w:lvlJc w:val="left"/>
      <w:pPr>
        <w:ind w:left="6288" w:hanging="360"/>
      </w:pPr>
    </w:lvl>
    <w:lvl w:ilvl="8" w:tplc="0C0A001B" w:tentative="1">
      <w:start w:val="1"/>
      <w:numFmt w:val="lowerRoman"/>
      <w:lvlText w:val="%9."/>
      <w:lvlJc w:val="right"/>
      <w:pPr>
        <w:ind w:left="7008" w:hanging="180"/>
      </w:pPr>
    </w:lvl>
  </w:abstractNum>
  <w:abstractNum w:abstractNumId="14" w15:restartNumberingAfterBreak="0">
    <w:nsid w:val="25B95FE2"/>
    <w:multiLevelType w:val="multilevel"/>
    <w:tmpl w:val="6762AF0E"/>
    <w:lvl w:ilvl="0">
      <w:start w:val="1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268F71F1"/>
    <w:multiLevelType w:val="hybridMultilevel"/>
    <w:tmpl w:val="F90E20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940EA6"/>
    <w:multiLevelType w:val="hybridMultilevel"/>
    <w:tmpl w:val="6AE0A992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B17A9B"/>
    <w:multiLevelType w:val="multilevel"/>
    <w:tmpl w:val="0409001D"/>
    <w:styleLink w:val="EstilodelistaMediana"/>
    <w:lvl w:ilvl="0">
      <w:start w:val="1"/>
      <w:numFmt w:val="bullet"/>
      <w:lvlText w:val=""/>
      <w:lvlJc w:val="left"/>
      <w:pPr>
        <w:ind w:left="360" w:hanging="360"/>
      </w:pPr>
      <w:rPr>
        <w:rFonts w:ascii="Wingdings 2" w:hAnsi="Wingdings 2" w:hint="default"/>
        <w:color w:val="DD8047" w:themeColor="accent2"/>
        <w:sz w:val="23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B384E21"/>
    <w:multiLevelType w:val="hybridMultilevel"/>
    <w:tmpl w:val="1ED63D72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564B6C"/>
    <w:multiLevelType w:val="multilevel"/>
    <w:tmpl w:val="6762AF0E"/>
    <w:lvl w:ilvl="0">
      <w:start w:val="1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0" w15:restartNumberingAfterBreak="0">
    <w:nsid w:val="2C880799"/>
    <w:multiLevelType w:val="hybridMultilevel"/>
    <w:tmpl w:val="B7F49C8A"/>
    <w:lvl w:ilvl="0" w:tplc="557000B0">
      <w:start w:val="1"/>
      <w:numFmt w:val="bullet"/>
      <w:lvlText w:val="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0D352E3"/>
    <w:multiLevelType w:val="multilevel"/>
    <w:tmpl w:val="04090023"/>
    <w:styleLink w:val="ArtculoSeccin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30E451BB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2BA4B70"/>
    <w:multiLevelType w:val="hybridMultilevel"/>
    <w:tmpl w:val="7D3ABB0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926164"/>
    <w:multiLevelType w:val="hybridMultilevel"/>
    <w:tmpl w:val="BE26626A"/>
    <w:lvl w:ilvl="0" w:tplc="ED740928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AB1CDE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59076A1"/>
    <w:multiLevelType w:val="hybridMultilevel"/>
    <w:tmpl w:val="AC42119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7B3B7F"/>
    <w:multiLevelType w:val="hybridMultilevel"/>
    <w:tmpl w:val="747A03B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FF7A85"/>
    <w:multiLevelType w:val="hybridMultilevel"/>
    <w:tmpl w:val="4946568C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CF76C1"/>
    <w:multiLevelType w:val="multilevel"/>
    <w:tmpl w:val="14F2ED68"/>
    <w:lvl w:ilvl="0">
      <w:start w:val="1"/>
      <w:numFmt w:val="decimal"/>
      <w:lvlText w:val="%1.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2880"/>
      </w:pPr>
      <w:rPr>
        <w:rFonts w:hint="default"/>
      </w:rPr>
    </w:lvl>
  </w:abstractNum>
  <w:abstractNum w:abstractNumId="30" w15:restartNumberingAfterBreak="0">
    <w:nsid w:val="66B90D2C"/>
    <w:multiLevelType w:val="hybridMultilevel"/>
    <w:tmpl w:val="3E049390"/>
    <w:lvl w:ilvl="0" w:tplc="9C2852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5D1510"/>
    <w:multiLevelType w:val="hybridMultilevel"/>
    <w:tmpl w:val="6E6481B6"/>
    <w:lvl w:ilvl="0" w:tplc="0C0A0011">
      <w:start w:val="1"/>
      <w:numFmt w:val="decimal"/>
      <w:lvlText w:val="%1)"/>
      <w:lvlJc w:val="left"/>
      <w:pPr>
        <w:ind w:left="1248" w:hanging="360"/>
      </w:pPr>
    </w:lvl>
    <w:lvl w:ilvl="1" w:tplc="0C0A0019" w:tentative="1">
      <w:start w:val="1"/>
      <w:numFmt w:val="lowerLetter"/>
      <w:lvlText w:val="%2."/>
      <w:lvlJc w:val="left"/>
      <w:pPr>
        <w:ind w:left="1968" w:hanging="360"/>
      </w:pPr>
    </w:lvl>
    <w:lvl w:ilvl="2" w:tplc="0C0A001B" w:tentative="1">
      <w:start w:val="1"/>
      <w:numFmt w:val="lowerRoman"/>
      <w:lvlText w:val="%3."/>
      <w:lvlJc w:val="right"/>
      <w:pPr>
        <w:ind w:left="2688" w:hanging="180"/>
      </w:pPr>
    </w:lvl>
    <w:lvl w:ilvl="3" w:tplc="0C0A000F" w:tentative="1">
      <w:start w:val="1"/>
      <w:numFmt w:val="decimal"/>
      <w:lvlText w:val="%4."/>
      <w:lvlJc w:val="left"/>
      <w:pPr>
        <w:ind w:left="3408" w:hanging="360"/>
      </w:pPr>
    </w:lvl>
    <w:lvl w:ilvl="4" w:tplc="0C0A0019" w:tentative="1">
      <w:start w:val="1"/>
      <w:numFmt w:val="lowerLetter"/>
      <w:lvlText w:val="%5."/>
      <w:lvlJc w:val="left"/>
      <w:pPr>
        <w:ind w:left="4128" w:hanging="360"/>
      </w:pPr>
    </w:lvl>
    <w:lvl w:ilvl="5" w:tplc="0C0A001B" w:tentative="1">
      <w:start w:val="1"/>
      <w:numFmt w:val="lowerRoman"/>
      <w:lvlText w:val="%6."/>
      <w:lvlJc w:val="right"/>
      <w:pPr>
        <w:ind w:left="4848" w:hanging="180"/>
      </w:pPr>
    </w:lvl>
    <w:lvl w:ilvl="6" w:tplc="0C0A000F" w:tentative="1">
      <w:start w:val="1"/>
      <w:numFmt w:val="decimal"/>
      <w:lvlText w:val="%7."/>
      <w:lvlJc w:val="left"/>
      <w:pPr>
        <w:ind w:left="5568" w:hanging="360"/>
      </w:pPr>
    </w:lvl>
    <w:lvl w:ilvl="7" w:tplc="0C0A0019" w:tentative="1">
      <w:start w:val="1"/>
      <w:numFmt w:val="lowerLetter"/>
      <w:lvlText w:val="%8."/>
      <w:lvlJc w:val="left"/>
      <w:pPr>
        <w:ind w:left="6288" w:hanging="360"/>
      </w:pPr>
    </w:lvl>
    <w:lvl w:ilvl="8" w:tplc="0C0A001B" w:tentative="1">
      <w:start w:val="1"/>
      <w:numFmt w:val="lowerRoman"/>
      <w:lvlText w:val="%9."/>
      <w:lvlJc w:val="right"/>
      <w:pPr>
        <w:ind w:left="7008" w:hanging="180"/>
      </w:pPr>
    </w:lvl>
  </w:abstractNum>
  <w:abstractNum w:abstractNumId="32" w15:restartNumberingAfterBreak="0">
    <w:nsid w:val="75AC07E6"/>
    <w:multiLevelType w:val="multilevel"/>
    <w:tmpl w:val="091E15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33" w15:restartNumberingAfterBreak="0">
    <w:nsid w:val="7A2775C0"/>
    <w:multiLevelType w:val="hybridMultilevel"/>
    <w:tmpl w:val="1F508B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7146">
    <w:abstractNumId w:val="9"/>
  </w:num>
  <w:num w:numId="2" w16cid:durableId="159005131">
    <w:abstractNumId w:val="20"/>
  </w:num>
  <w:num w:numId="3" w16cid:durableId="251401775">
    <w:abstractNumId w:val="7"/>
  </w:num>
  <w:num w:numId="4" w16cid:durableId="1447194966">
    <w:abstractNumId w:val="7"/>
  </w:num>
  <w:num w:numId="5" w16cid:durableId="1472013968">
    <w:abstractNumId w:val="6"/>
  </w:num>
  <w:num w:numId="6" w16cid:durableId="993140492">
    <w:abstractNumId w:val="6"/>
  </w:num>
  <w:num w:numId="7" w16cid:durableId="1685784825">
    <w:abstractNumId w:val="5"/>
  </w:num>
  <w:num w:numId="8" w16cid:durableId="51857772">
    <w:abstractNumId w:val="5"/>
  </w:num>
  <w:num w:numId="9" w16cid:durableId="498470783">
    <w:abstractNumId w:val="4"/>
  </w:num>
  <w:num w:numId="10" w16cid:durableId="1850295760">
    <w:abstractNumId w:val="4"/>
  </w:num>
  <w:num w:numId="11" w16cid:durableId="1271547379">
    <w:abstractNumId w:val="17"/>
  </w:num>
  <w:num w:numId="12" w16cid:durableId="1285889110">
    <w:abstractNumId w:val="20"/>
  </w:num>
  <w:num w:numId="13" w16cid:durableId="1961036778">
    <w:abstractNumId w:val="7"/>
  </w:num>
  <w:num w:numId="14" w16cid:durableId="1330060506">
    <w:abstractNumId w:val="6"/>
  </w:num>
  <w:num w:numId="15" w16cid:durableId="685599429">
    <w:abstractNumId w:val="5"/>
  </w:num>
  <w:num w:numId="16" w16cid:durableId="2117212010">
    <w:abstractNumId w:val="4"/>
  </w:num>
  <w:num w:numId="17" w16cid:durableId="558784924">
    <w:abstractNumId w:val="17"/>
  </w:num>
  <w:num w:numId="18" w16cid:durableId="1761632405">
    <w:abstractNumId w:val="20"/>
  </w:num>
  <w:num w:numId="19" w16cid:durableId="1102651375">
    <w:abstractNumId w:val="7"/>
  </w:num>
  <w:num w:numId="20" w16cid:durableId="1083992827">
    <w:abstractNumId w:val="6"/>
  </w:num>
  <w:num w:numId="21" w16cid:durableId="1733262345">
    <w:abstractNumId w:val="5"/>
  </w:num>
  <w:num w:numId="22" w16cid:durableId="1795634067">
    <w:abstractNumId w:val="4"/>
  </w:num>
  <w:num w:numId="23" w16cid:durableId="1354920528">
    <w:abstractNumId w:val="17"/>
  </w:num>
  <w:num w:numId="24" w16cid:durableId="969748164">
    <w:abstractNumId w:val="8"/>
  </w:num>
  <w:num w:numId="25" w16cid:durableId="608051503">
    <w:abstractNumId w:val="3"/>
  </w:num>
  <w:num w:numId="26" w16cid:durableId="540822623">
    <w:abstractNumId w:val="2"/>
  </w:num>
  <w:num w:numId="27" w16cid:durableId="562983516">
    <w:abstractNumId w:val="1"/>
  </w:num>
  <w:num w:numId="28" w16cid:durableId="1076633156">
    <w:abstractNumId w:val="0"/>
  </w:num>
  <w:num w:numId="29" w16cid:durableId="419450931">
    <w:abstractNumId w:val="25"/>
  </w:num>
  <w:num w:numId="30" w16cid:durableId="1990286723">
    <w:abstractNumId w:val="22"/>
  </w:num>
  <w:num w:numId="31" w16cid:durableId="882643313">
    <w:abstractNumId w:val="21"/>
  </w:num>
  <w:num w:numId="32" w16cid:durableId="1146505230">
    <w:abstractNumId w:val="10"/>
  </w:num>
  <w:num w:numId="33" w16cid:durableId="1717240307">
    <w:abstractNumId w:val="32"/>
  </w:num>
  <w:num w:numId="34" w16cid:durableId="619263161">
    <w:abstractNumId w:val="29"/>
  </w:num>
  <w:num w:numId="35" w16cid:durableId="970742620">
    <w:abstractNumId w:val="12"/>
  </w:num>
  <w:num w:numId="36" w16cid:durableId="659845813">
    <w:abstractNumId w:val="14"/>
  </w:num>
  <w:num w:numId="37" w16cid:durableId="1181627065">
    <w:abstractNumId w:val="15"/>
  </w:num>
  <w:num w:numId="38" w16cid:durableId="68580526">
    <w:abstractNumId w:val="11"/>
  </w:num>
  <w:num w:numId="39" w16cid:durableId="625738924">
    <w:abstractNumId w:val="31"/>
  </w:num>
  <w:num w:numId="40" w16cid:durableId="238444829">
    <w:abstractNumId w:val="28"/>
  </w:num>
  <w:num w:numId="41" w16cid:durableId="512963921">
    <w:abstractNumId w:val="13"/>
  </w:num>
  <w:num w:numId="42" w16cid:durableId="1063679249">
    <w:abstractNumId w:val="27"/>
  </w:num>
  <w:num w:numId="43" w16cid:durableId="1443526764">
    <w:abstractNumId w:val="18"/>
  </w:num>
  <w:num w:numId="44" w16cid:durableId="1812206733">
    <w:abstractNumId w:val="16"/>
  </w:num>
  <w:num w:numId="45" w16cid:durableId="644049694">
    <w:abstractNumId w:val="19"/>
  </w:num>
  <w:num w:numId="46" w16cid:durableId="1591084367">
    <w:abstractNumId w:val="26"/>
  </w:num>
  <w:num w:numId="47" w16cid:durableId="1318460455">
    <w:abstractNumId w:val="24"/>
  </w:num>
  <w:num w:numId="48" w16cid:durableId="1447501263">
    <w:abstractNumId w:val="23"/>
  </w:num>
  <w:num w:numId="49" w16cid:durableId="509610762">
    <w:abstractNumId w:val="33"/>
  </w:num>
  <w:num w:numId="50" w16cid:durableId="85048582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defaultTabStop w:val="720"/>
  <w:hyphenationZone w:val="425"/>
  <w:evenAndOddHeaders/>
  <w:characterSpacingControl w:val="doNotCompress"/>
  <w:hdrShapeDefaults>
    <o:shapedefaults v:ext="edit" spidmax="20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67ADF"/>
    <w:rsid w:val="00001C5E"/>
    <w:rsid w:val="000124A0"/>
    <w:rsid w:val="000154D8"/>
    <w:rsid w:val="00030AFE"/>
    <w:rsid w:val="00047B0A"/>
    <w:rsid w:val="00052A4A"/>
    <w:rsid w:val="00067337"/>
    <w:rsid w:val="000E2D45"/>
    <w:rsid w:val="000E623B"/>
    <w:rsid w:val="00104471"/>
    <w:rsid w:val="00105C60"/>
    <w:rsid w:val="00106B79"/>
    <w:rsid w:val="0010753C"/>
    <w:rsid w:val="001137CD"/>
    <w:rsid w:val="00121C45"/>
    <w:rsid w:val="00124F4D"/>
    <w:rsid w:val="00132205"/>
    <w:rsid w:val="00133AB8"/>
    <w:rsid w:val="00141120"/>
    <w:rsid w:val="00150B1A"/>
    <w:rsid w:val="00177883"/>
    <w:rsid w:val="00194660"/>
    <w:rsid w:val="0019783B"/>
    <w:rsid w:val="001D4AE0"/>
    <w:rsid w:val="001E51BD"/>
    <w:rsid w:val="0023236F"/>
    <w:rsid w:val="00256A2F"/>
    <w:rsid w:val="00257C3A"/>
    <w:rsid w:val="002656DB"/>
    <w:rsid w:val="002B014E"/>
    <w:rsid w:val="002B2685"/>
    <w:rsid w:val="002B3A24"/>
    <w:rsid w:val="002D168B"/>
    <w:rsid w:val="002D3102"/>
    <w:rsid w:val="002E64F3"/>
    <w:rsid w:val="002F0895"/>
    <w:rsid w:val="00325329"/>
    <w:rsid w:val="00356B91"/>
    <w:rsid w:val="00370F5A"/>
    <w:rsid w:val="003737EC"/>
    <w:rsid w:val="003A2F68"/>
    <w:rsid w:val="003D2340"/>
    <w:rsid w:val="003E38BF"/>
    <w:rsid w:val="003E583C"/>
    <w:rsid w:val="00402606"/>
    <w:rsid w:val="00431B47"/>
    <w:rsid w:val="00431C36"/>
    <w:rsid w:val="00447A72"/>
    <w:rsid w:val="00474E61"/>
    <w:rsid w:val="0049775F"/>
    <w:rsid w:val="004D2B7A"/>
    <w:rsid w:val="004D5DDF"/>
    <w:rsid w:val="004E2890"/>
    <w:rsid w:val="005225B2"/>
    <w:rsid w:val="005473E9"/>
    <w:rsid w:val="00547CBD"/>
    <w:rsid w:val="00563A3D"/>
    <w:rsid w:val="00567622"/>
    <w:rsid w:val="00567ADF"/>
    <w:rsid w:val="0057357F"/>
    <w:rsid w:val="00592CE2"/>
    <w:rsid w:val="00593DD3"/>
    <w:rsid w:val="005B18C0"/>
    <w:rsid w:val="006114B5"/>
    <w:rsid w:val="0064466C"/>
    <w:rsid w:val="00653C00"/>
    <w:rsid w:val="006954E8"/>
    <w:rsid w:val="006B00D7"/>
    <w:rsid w:val="006C6F10"/>
    <w:rsid w:val="006D5537"/>
    <w:rsid w:val="006D5995"/>
    <w:rsid w:val="006D638A"/>
    <w:rsid w:val="006E212B"/>
    <w:rsid w:val="006E5894"/>
    <w:rsid w:val="006F5665"/>
    <w:rsid w:val="00716FDD"/>
    <w:rsid w:val="00717772"/>
    <w:rsid w:val="007212B2"/>
    <w:rsid w:val="00730696"/>
    <w:rsid w:val="00736763"/>
    <w:rsid w:val="007524FE"/>
    <w:rsid w:val="00757178"/>
    <w:rsid w:val="00757A6E"/>
    <w:rsid w:val="00783448"/>
    <w:rsid w:val="007A27DC"/>
    <w:rsid w:val="007B0A29"/>
    <w:rsid w:val="007D052D"/>
    <w:rsid w:val="007D5DA8"/>
    <w:rsid w:val="007F7A12"/>
    <w:rsid w:val="00804C4F"/>
    <w:rsid w:val="00810A29"/>
    <w:rsid w:val="00822FD9"/>
    <w:rsid w:val="008234BD"/>
    <w:rsid w:val="00836F91"/>
    <w:rsid w:val="00846EC1"/>
    <w:rsid w:val="008625CE"/>
    <w:rsid w:val="008626F2"/>
    <w:rsid w:val="008629B7"/>
    <w:rsid w:val="008662AD"/>
    <w:rsid w:val="00872FFB"/>
    <w:rsid w:val="008A2486"/>
    <w:rsid w:val="008B2B06"/>
    <w:rsid w:val="008C0604"/>
    <w:rsid w:val="008C55B8"/>
    <w:rsid w:val="008F56CC"/>
    <w:rsid w:val="008F5CA2"/>
    <w:rsid w:val="00924BDC"/>
    <w:rsid w:val="0093075A"/>
    <w:rsid w:val="00941569"/>
    <w:rsid w:val="00947CDA"/>
    <w:rsid w:val="00964025"/>
    <w:rsid w:val="00972D30"/>
    <w:rsid w:val="00977BF7"/>
    <w:rsid w:val="00997ACB"/>
    <w:rsid w:val="009D314A"/>
    <w:rsid w:val="009E4B14"/>
    <w:rsid w:val="009F58E4"/>
    <w:rsid w:val="00A06C45"/>
    <w:rsid w:val="00A11B70"/>
    <w:rsid w:val="00A329B9"/>
    <w:rsid w:val="00A5429D"/>
    <w:rsid w:val="00AB53F7"/>
    <w:rsid w:val="00AC1025"/>
    <w:rsid w:val="00AF4FF5"/>
    <w:rsid w:val="00B0128E"/>
    <w:rsid w:val="00B13545"/>
    <w:rsid w:val="00B25034"/>
    <w:rsid w:val="00B334A6"/>
    <w:rsid w:val="00B94FFF"/>
    <w:rsid w:val="00BA087F"/>
    <w:rsid w:val="00BC0A22"/>
    <w:rsid w:val="00BE67AF"/>
    <w:rsid w:val="00C10F7D"/>
    <w:rsid w:val="00C40511"/>
    <w:rsid w:val="00C6518B"/>
    <w:rsid w:val="00C82FBB"/>
    <w:rsid w:val="00C85AA2"/>
    <w:rsid w:val="00C9018C"/>
    <w:rsid w:val="00CC0682"/>
    <w:rsid w:val="00CC5F63"/>
    <w:rsid w:val="00CD12DE"/>
    <w:rsid w:val="00CD27DF"/>
    <w:rsid w:val="00CD62D6"/>
    <w:rsid w:val="00D20CA6"/>
    <w:rsid w:val="00D31F75"/>
    <w:rsid w:val="00D4032E"/>
    <w:rsid w:val="00D4773D"/>
    <w:rsid w:val="00D62024"/>
    <w:rsid w:val="00D712CE"/>
    <w:rsid w:val="00D7580C"/>
    <w:rsid w:val="00D85D34"/>
    <w:rsid w:val="00DA52D5"/>
    <w:rsid w:val="00DC305C"/>
    <w:rsid w:val="00DC5BAB"/>
    <w:rsid w:val="00E04568"/>
    <w:rsid w:val="00E058AE"/>
    <w:rsid w:val="00E15C06"/>
    <w:rsid w:val="00E165FA"/>
    <w:rsid w:val="00E33AED"/>
    <w:rsid w:val="00E44E60"/>
    <w:rsid w:val="00E90D9F"/>
    <w:rsid w:val="00E959BE"/>
    <w:rsid w:val="00EB34C8"/>
    <w:rsid w:val="00ED1452"/>
    <w:rsid w:val="00EF4DCC"/>
    <w:rsid w:val="00F222D9"/>
    <w:rsid w:val="00F2776A"/>
    <w:rsid w:val="00F303FF"/>
    <w:rsid w:val="00F34F7D"/>
    <w:rsid w:val="00F56675"/>
    <w:rsid w:val="00F62124"/>
    <w:rsid w:val="00FC1C81"/>
    <w:rsid w:val="00FD6B14"/>
    <w:rsid w:val="00FE175C"/>
    <w:rsid w:val="00FE3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2"/>
    </o:shapelayout>
  </w:shapeDefaults>
  <w:decimalSymbol w:val=","/>
  <w:listSeparator w:val=";"/>
  <w14:docId w14:val="6D66F716"/>
  <w15:docId w15:val="{250B652A-812F-4A5F-9E4F-FA582AE1F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kern w:val="24"/>
        <w:sz w:val="23"/>
        <w:szCs w:val="23"/>
        <w:lang w:val="es-E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7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40"/>
    <w:lsdException w:name="Light List" w:uiPriority="40"/>
    <w:lsdException w:name="Light Grid" w:uiPriority="40"/>
    <w:lsdException w:name="Medium Shading 1" w:uiPriority="40"/>
    <w:lsdException w:name="Medium Shading 2" w:uiPriority="40"/>
    <w:lsdException w:name="Medium List 1" w:uiPriority="40"/>
    <w:lsdException w:name="Medium List 2" w:uiPriority="40"/>
    <w:lsdException w:name="Medium Grid 1" w:uiPriority="40"/>
    <w:lsdException w:name="Medium Grid 2" w:uiPriority="40"/>
    <w:lsdException w:name="Medium Grid 3" w:uiPriority="40"/>
    <w:lsdException w:name="Dark List" w:uiPriority="40"/>
    <w:lsdException w:name="Colorful Shading" w:uiPriority="40"/>
    <w:lsdException w:name="Colorful List" w:uiPriority="40"/>
    <w:lsdException w:name="Colorful Grid" w:uiPriority="40"/>
    <w:lsdException w:name="Light Shading Accent 1" w:uiPriority="41"/>
    <w:lsdException w:name="Light List Accent 1" w:uiPriority="41"/>
    <w:lsdException w:name="Light Grid Accent 1" w:uiPriority="41"/>
    <w:lsdException w:name="Medium Shading 1 Accent 1" w:uiPriority="41"/>
    <w:lsdException w:name="Medium Shading 2 Accent 1" w:uiPriority="41"/>
    <w:lsdException w:name="Medium List 1 Accent 1" w:uiPriority="4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23B"/>
    <w:rPr>
      <w:rFonts w:ascii="Tw Cen MT" w:hAnsi="Tw Cen MT"/>
    </w:rPr>
  </w:style>
  <w:style w:type="paragraph" w:styleId="Ttulo1">
    <w:name w:val="heading 1"/>
    <w:basedOn w:val="Normal"/>
    <w:link w:val="Ttulo1Car"/>
    <w:uiPriority w:val="9"/>
    <w:qFormat/>
    <w:rsid w:val="00D7580C"/>
    <w:pPr>
      <w:spacing w:line="240" w:lineRule="auto"/>
      <w:contextualSpacing/>
      <w:outlineLvl w:val="0"/>
    </w:pPr>
    <w:rPr>
      <w:caps/>
      <w:color w:val="775F55" w:themeColor="text2"/>
      <w:sz w:val="32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rsid w:val="00D7580C"/>
    <w:pPr>
      <w:spacing w:before="240" w:after="80"/>
      <w:contextualSpacing/>
      <w:outlineLvl w:val="1"/>
    </w:pPr>
    <w:rPr>
      <w:b/>
      <w:color w:val="355D7E" w:themeColor="accent1" w:themeShade="80"/>
      <w:spacing w:val="20"/>
      <w:sz w:val="28"/>
      <w:szCs w:val="28"/>
    </w:rPr>
  </w:style>
  <w:style w:type="paragraph" w:styleId="Ttulo3">
    <w:name w:val="heading 3"/>
    <w:basedOn w:val="Normal"/>
    <w:link w:val="Ttulo3Car"/>
    <w:uiPriority w:val="9"/>
    <w:unhideWhenUsed/>
    <w:qFormat/>
    <w:rsid w:val="00D7580C"/>
    <w:pPr>
      <w:spacing w:before="240" w:after="60"/>
      <w:contextualSpacing/>
      <w:outlineLvl w:val="2"/>
    </w:pPr>
    <w:rPr>
      <w:b/>
      <w:color w:val="000000" w:themeColor="text1"/>
      <w:spacing w:val="10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7580C"/>
    <w:pPr>
      <w:spacing w:before="240" w:after="0"/>
      <w:outlineLvl w:val="3"/>
    </w:pPr>
    <w:rPr>
      <w:caps/>
      <w:spacing w:val="14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7580C"/>
    <w:pPr>
      <w:spacing w:before="200" w:after="0"/>
      <w:outlineLvl w:val="4"/>
    </w:pPr>
    <w:rPr>
      <w:b/>
      <w:color w:val="775F55" w:themeColor="text2"/>
      <w:spacing w:val="10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7580C"/>
    <w:pPr>
      <w:spacing w:after="0"/>
      <w:outlineLvl w:val="5"/>
    </w:pPr>
    <w:rPr>
      <w:b/>
      <w:color w:val="B85A22" w:themeColor="accent2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7580C"/>
    <w:pPr>
      <w:spacing w:after="0"/>
      <w:outlineLvl w:val="6"/>
    </w:pPr>
    <w:rPr>
      <w:smallCaps/>
      <w:color w:val="000000" w:themeColor="text1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7580C"/>
    <w:pPr>
      <w:spacing w:after="0"/>
      <w:outlineLvl w:val="7"/>
    </w:pPr>
    <w:rPr>
      <w:b/>
      <w:i/>
      <w:color w:val="355D7E" w:themeColor="accent1" w:themeShade="80"/>
      <w:spacing w:val="10"/>
      <w:sz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7580C"/>
    <w:pPr>
      <w:spacing w:after="0"/>
      <w:outlineLvl w:val="8"/>
    </w:pPr>
    <w:rPr>
      <w:b/>
      <w:caps/>
      <w:color w:val="555A3C" w:themeColor="accent3" w:themeShade="80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7580C"/>
    <w:rPr>
      <w:rFonts w:ascii="Tw Cen MT" w:hAnsi="Tw Cen MT"/>
      <w:caps/>
      <w:color w:val="775F55" w:themeColor="text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7580C"/>
    <w:rPr>
      <w:rFonts w:ascii="Tw Cen MT" w:hAnsi="Tw Cen MT"/>
      <w:b/>
      <w:color w:val="355D7E" w:themeColor="accent1" w:themeShade="80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D7580C"/>
    <w:rPr>
      <w:rFonts w:ascii="Tw Cen MT" w:hAnsi="Tw Cen MT"/>
      <w:b/>
      <w:color w:val="000000" w:themeColor="text1"/>
      <w:spacing w:val="10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D7580C"/>
  </w:style>
  <w:style w:type="character" w:customStyle="1" w:styleId="PiedepginaCar">
    <w:name w:val="Pie de página Car"/>
    <w:basedOn w:val="Fuentedeprrafopredeter"/>
    <w:link w:val="Piedepgina"/>
    <w:uiPriority w:val="99"/>
    <w:rsid w:val="00D7580C"/>
    <w:rPr>
      <w:rFonts w:ascii="Tw Cen MT" w:hAnsi="Tw Cen MT"/>
    </w:rPr>
  </w:style>
  <w:style w:type="paragraph" w:styleId="Encabezado">
    <w:name w:val="header"/>
    <w:basedOn w:val="Normal"/>
    <w:link w:val="EncabezadoCar"/>
    <w:uiPriority w:val="99"/>
    <w:unhideWhenUsed/>
    <w:rsid w:val="00D7580C"/>
  </w:style>
  <w:style w:type="character" w:customStyle="1" w:styleId="EncabezadoCar">
    <w:name w:val="Encabezado Car"/>
    <w:basedOn w:val="Fuentedeprrafopredeter"/>
    <w:link w:val="Encabezado"/>
    <w:uiPriority w:val="99"/>
    <w:rsid w:val="00D7580C"/>
    <w:rPr>
      <w:rFonts w:ascii="Tw Cen MT" w:hAnsi="Tw Cen MT"/>
    </w:rPr>
  </w:style>
  <w:style w:type="paragraph" w:styleId="Citadestacada">
    <w:name w:val="Intense Quote"/>
    <w:basedOn w:val="Normal"/>
    <w:link w:val="CitadestacadaCar"/>
    <w:uiPriority w:val="30"/>
    <w:qFormat/>
    <w:rsid w:val="00D7580C"/>
    <w:pPr>
      <w:pBdr>
        <w:top w:val="double" w:sz="12" w:space="10" w:color="B85A22" w:themeColor="accent2" w:themeShade="BF"/>
        <w:left w:val="double" w:sz="12" w:space="10" w:color="B85A22" w:themeColor="accent2" w:themeShade="BF"/>
        <w:bottom w:val="double" w:sz="12" w:space="10" w:color="B85A22" w:themeColor="accent2" w:themeShade="BF"/>
        <w:right w:val="double" w:sz="12" w:space="10" w:color="B85A22" w:themeColor="accent2" w:themeShade="BF"/>
      </w:pBdr>
      <w:shd w:val="clear" w:color="auto" w:fill="FFFFFF" w:themeFill="background1"/>
      <w:spacing w:before="300" w:after="300"/>
      <w:ind w:left="720" w:right="720"/>
      <w:contextualSpacing/>
    </w:pPr>
    <w:rPr>
      <w:b/>
      <w:color w:val="B85A22" w:themeColor="accent2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7580C"/>
    <w:rPr>
      <w:rFonts w:ascii="Tw Cen MT" w:hAnsi="Tw Cen MT"/>
      <w:b/>
      <w:color w:val="B85A22" w:themeColor="accent2" w:themeShade="BF"/>
      <w:shd w:val="clear" w:color="auto" w:fill="FFFFFF" w:themeFill="background1"/>
    </w:rPr>
  </w:style>
  <w:style w:type="paragraph" w:styleId="Subttulo">
    <w:name w:val="Subtitle"/>
    <w:basedOn w:val="Normal"/>
    <w:link w:val="SubttuloCar"/>
    <w:uiPriority w:val="7"/>
    <w:qFormat/>
    <w:rsid w:val="00D7580C"/>
    <w:pPr>
      <w:spacing w:after="720" w:line="240" w:lineRule="auto"/>
      <w:contextualSpacing/>
    </w:pPr>
    <w:rPr>
      <w:b/>
      <w:caps/>
      <w:color w:val="B85A22" w:themeColor="accent2" w:themeShade="BF"/>
      <w:spacing w:val="50"/>
      <w:sz w:val="24"/>
      <w:szCs w:val="22"/>
    </w:rPr>
  </w:style>
  <w:style w:type="character" w:customStyle="1" w:styleId="SubttuloCar">
    <w:name w:val="Subtítulo Car"/>
    <w:basedOn w:val="Fuentedeprrafopredeter"/>
    <w:link w:val="Subttulo"/>
    <w:uiPriority w:val="7"/>
    <w:rsid w:val="00D7580C"/>
    <w:rPr>
      <w:rFonts w:ascii="Tw Cen MT" w:hAnsi="Tw Cen MT"/>
      <w:b/>
      <w:caps/>
      <w:color w:val="B85A22" w:themeColor="accent2" w:themeShade="BF"/>
      <w:spacing w:val="50"/>
      <w:sz w:val="24"/>
      <w:szCs w:val="22"/>
    </w:rPr>
  </w:style>
  <w:style w:type="paragraph" w:styleId="Ttulo">
    <w:name w:val="Title"/>
    <w:basedOn w:val="Normal"/>
    <w:link w:val="TtuloCar"/>
    <w:uiPriority w:val="6"/>
    <w:qFormat/>
    <w:rsid w:val="00D7580C"/>
    <w:pPr>
      <w:spacing w:line="240" w:lineRule="auto"/>
      <w:contextualSpacing/>
    </w:pPr>
    <w:rPr>
      <w:color w:val="775F55" w:themeColor="text2"/>
      <w:sz w:val="72"/>
      <w:szCs w:val="48"/>
    </w:rPr>
  </w:style>
  <w:style w:type="character" w:customStyle="1" w:styleId="TtuloCar">
    <w:name w:val="Título Car"/>
    <w:basedOn w:val="Fuentedeprrafopredeter"/>
    <w:link w:val="Ttulo"/>
    <w:uiPriority w:val="6"/>
    <w:rsid w:val="00D7580C"/>
    <w:rPr>
      <w:rFonts w:ascii="Tw Cen MT" w:hAnsi="Tw Cen MT"/>
      <w:color w:val="775F55" w:themeColor="text2"/>
      <w:sz w:val="72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580C"/>
    <w:rPr>
      <w:rFonts w:ascii="Tahoma" w:hAnsi="Tahoma" w:cs="Tahoma"/>
      <w:sz w:val="22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580C"/>
    <w:rPr>
      <w:rFonts w:ascii="Tahoma" w:hAnsi="Tahoma" w:cs="Tahoma"/>
      <w:sz w:val="22"/>
      <w:szCs w:val="1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7580C"/>
    <w:rPr>
      <w:rFonts w:ascii="Tw Cen MT" w:hAnsi="Tw Cen MT"/>
      <w:caps/>
      <w:spacing w:val="14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7580C"/>
    <w:rPr>
      <w:rFonts w:ascii="Tw Cen MT" w:hAnsi="Tw Cen MT"/>
      <w:b/>
      <w:color w:val="775F55" w:themeColor="text2"/>
      <w:spacing w:val="10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7580C"/>
    <w:rPr>
      <w:rFonts w:ascii="Tw Cen MT" w:hAnsi="Tw Cen MT"/>
      <w:b/>
      <w:color w:val="B85A22" w:themeColor="accent2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7580C"/>
    <w:rPr>
      <w:rFonts w:ascii="Tw Cen MT" w:hAnsi="Tw Cen MT"/>
      <w:smallCaps/>
      <w:color w:val="000000" w:themeColor="text1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7580C"/>
    <w:rPr>
      <w:rFonts w:ascii="Tw Cen MT" w:hAnsi="Tw Cen MT"/>
      <w:b/>
      <w:i/>
      <w:color w:val="355D7E" w:themeColor="accent1" w:themeShade="80"/>
      <w:spacing w:val="10"/>
      <w:sz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7580C"/>
    <w:rPr>
      <w:rFonts w:ascii="Tw Cen MT" w:hAnsi="Tw Cen MT"/>
      <w:b/>
      <w:caps/>
      <w:color w:val="555A3C" w:themeColor="accent3" w:themeShade="80"/>
      <w:sz w:val="22"/>
    </w:rPr>
  </w:style>
  <w:style w:type="character" w:styleId="Hipervnculo">
    <w:name w:val="Hyperlink"/>
    <w:basedOn w:val="Fuentedeprrafopredeter"/>
    <w:uiPriority w:val="99"/>
    <w:unhideWhenUsed/>
    <w:rsid w:val="00D7580C"/>
    <w:rPr>
      <w:rFonts w:ascii="Tw Cen MT" w:hAnsi="Tw Cen MT"/>
      <w:color w:val="F7B615" w:themeColor="hyperlink"/>
      <w:u w:val="single"/>
    </w:rPr>
  </w:style>
  <w:style w:type="paragraph" w:styleId="Lista">
    <w:name w:val="List"/>
    <w:basedOn w:val="Normal"/>
    <w:uiPriority w:val="99"/>
    <w:semiHidden/>
    <w:unhideWhenUsed/>
    <w:rsid w:val="00D7580C"/>
    <w:pPr>
      <w:ind w:left="360" w:hanging="360"/>
    </w:pPr>
  </w:style>
  <w:style w:type="paragraph" w:styleId="Lista2">
    <w:name w:val="List 2"/>
    <w:basedOn w:val="Normal"/>
    <w:uiPriority w:val="99"/>
    <w:semiHidden/>
    <w:unhideWhenUsed/>
    <w:rsid w:val="00D7580C"/>
    <w:pPr>
      <w:ind w:left="720" w:hanging="360"/>
    </w:pPr>
  </w:style>
  <w:style w:type="numbering" w:customStyle="1" w:styleId="EstilodelistaMediana">
    <w:name w:val="Estilo de lista Mediana"/>
    <w:uiPriority w:val="99"/>
    <w:rsid w:val="00D7580C"/>
    <w:pPr>
      <w:numPr>
        <w:numId w:val="11"/>
      </w:numPr>
    </w:pPr>
  </w:style>
  <w:style w:type="table" w:styleId="Tablaconcuadrcula">
    <w:name w:val="Table Grid"/>
    <w:basedOn w:val="Tablanormal"/>
    <w:uiPriority w:val="1"/>
    <w:rsid w:val="00D7580C"/>
    <w:pPr>
      <w:spacing w:after="0" w:line="240" w:lineRule="auto"/>
    </w:pPr>
    <w:rPr>
      <w:rFonts w:cstheme="minorHAns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consangra">
    <w:name w:val="table of authorities"/>
    <w:basedOn w:val="Normal"/>
    <w:next w:val="Normal"/>
    <w:uiPriority w:val="99"/>
    <w:semiHidden/>
    <w:unhideWhenUsed/>
    <w:rsid w:val="00D7580C"/>
    <w:pPr>
      <w:ind w:left="220" w:hanging="220"/>
    </w:pPr>
  </w:style>
  <w:style w:type="paragraph" w:styleId="TDC1">
    <w:name w:val="toc 1"/>
    <w:basedOn w:val="Normal"/>
    <w:next w:val="Normal"/>
    <w:autoRedefine/>
    <w:uiPriority w:val="39"/>
    <w:unhideWhenUsed/>
    <w:rsid w:val="004D2B7A"/>
    <w:pPr>
      <w:tabs>
        <w:tab w:val="left" w:pos="432"/>
        <w:tab w:val="right" w:leader="dot" w:pos="8630"/>
      </w:tabs>
      <w:spacing w:before="180" w:after="40" w:line="240" w:lineRule="auto"/>
    </w:pPr>
    <w:rPr>
      <w:bCs/>
      <w:caps/>
      <w:noProof/>
      <w:color w:val="775F55" w:themeColor="text2"/>
      <w:lang w:val="es-ES_tradnl"/>
    </w:rPr>
  </w:style>
  <w:style w:type="paragraph" w:styleId="TDC2">
    <w:name w:val="toc 2"/>
    <w:basedOn w:val="Normal"/>
    <w:next w:val="Normal"/>
    <w:autoRedefine/>
    <w:uiPriority w:val="39"/>
    <w:unhideWhenUsed/>
    <w:rsid w:val="00D7580C"/>
    <w:pPr>
      <w:tabs>
        <w:tab w:val="right" w:leader="dot" w:pos="8630"/>
      </w:tabs>
      <w:spacing w:after="40" w:line="240" w:lineRule="auto"/>
      <w:ind w:left="144"/>
    </w:pPr>
    <w:rPr>
      <w:noProof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D7580C"/>
    <w:pPr>
      <w:tabs>
        <w:tab w:val="right" w:leader="dot" w:pos="8630"/>
      </w:tabs>
      <w:spacing w:after="40" w:line="240" w:lineRule="auto"/>
      <w:ind w:left="288"/>
    </w:pPr>
    <w:rPr>
      <w:noProof/>
    </w:rPr>
  </w:style>
  <w:style w:type="paragraph" w:styleId="TDC4">
    <w:name w:val="toc 4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432"/>
    </w:pPr>
    <w:rPr>
      <w:noProof/>
    </w:rPr>
  </w:style>
  <w:style w:type="paragraph" w:styleId="TDC5">
    <w:name w:val="toc 5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576"/>
    </w:pPr>
    <w:rPr>
      <w:noProof/>
    </w:rPr>
  </w:style>
  <w:style w:type="paragraph" w:styleId="TDC6">
    <w:name w:val="toc 6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720"/>
    </w:pPr>
    <w:rPr>
      <w:noProof/>
    </w:rPr>
  </w:style>
  <w:style w:type="paragraph" w:styleId="TDC7">
    <w:name w:val="toc 7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864"/>
    </w:pPr>
    <w:rPr>
      <w:noProof/>
    </w:rPr>
  </w:style>
  <w:style w:type="paragraph" w:styleId="TDC8">
    <w:name w:val="toc 8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1008"/>
    </w:pPr>
    <w:rPr>
      <w:noProof/>
    </w:rPr>
  </w:style>
  <w:style w:type="paragraph" w:styleId="TDC9">
    <w:name w:val="toc 9"/>
    <w:basedOn w:val="Normal"/>
    <w:next w:val="Normal"/>
    <w:autoRedefine/>
    <w:uiPriority w:val="99"/>
    <w:semiHidden/>
    <w:unhideWhenUsed/>
    <w:qFormat/>
    <w:rsid w:val="00D7580C"/>
    <w:pPr>
      <w:tabs>
        <w:tab w:val="right" w:leader="dot" w:pos="8630"/>
      </w:tabs>
      <w:spacing w:after="40" w:line="240" w:lineRule="auto"/>
      <w:ind w:left="1152"/>
    </w:pPr>
    <w:rPr>
      <w:noProof/>
    </w:rPr>
  </w:style>
  <w:style w:type="paragraph" w:customStyle="1" w:styleId="Piedepginapar">
    <w:name w:val="Pie de página par"/>
    <w:basedOn w:val="Normal"/>
    <w:uiPriority w:val="49"/>
    <w:unhideWhenUsed/>
    <w:rsid w:val="00D7580C"/>
    <w:pPr>
      <w:pBdr>
        <w:top w:val="single" w:sz="4" w:space="1" w:color="94B6D2" w:themeColor="accent1"/>
      </w:pBdr>
    </w:pPr>
    <w:rPr>
      <w:color w:val="775F55" w:themeColor="text2"/>
      <w:sz w:val="22"/>
    </w:rPr>
  </w:style>
  <w:style w:type="paragraph" w:customStyle="1" w:styleId="Piedepginaimpar">
    <w:name w:val="Pie de página impar"/>
    <w:basedOn w:val="Normal"/>
    <w:uiPriority w:val="49"/>
    <w:unhideWhenUsed/>
    <w:rsid w:val="00D7580C"/>
    <w:pPr>
      <w:pBdr>
        <w:top w:val="single" w:sz="4" w:space="1" w:color="94B6D2" w:themeColor="accent1"/>
      </w:pBdr>
      <w:jc w:val="right"/>
    </w:pPr>
    <w:rPr>
      <w:color w:val="775F55" w:themeColor="text2"/>
      <w:sz w:val="22"/>
    </w:rPr>
  </w:style>
  <w:style w:type="paragraph" w:customStyle="1" w:styleId="Encabezadopar">
    <w:name w:val="Encabezado par"/>
    <w:basedOn w:val="Normal"/>
    <w:uiPriority w:val="49"/>
    <w:unhideWhenUsed/>
    <w:rsid w:val="00D7580C"/>
    <w:pPr>
      <w:pBdr>
        <w:bottom w:val="single" w:sz="4" w:space="1" w:color="94B6D2" w:themeColor="accent1"/>
      </w:pBdr>
      <w:spacing w:after="0" w:line="240" w:lineRule="auto"/>
    </w:pPr>
    <w:rPr>
      <w:rFonts w:eastAsia="Times New Roman"/>
      <w:b/>
      <w:color w:val="775F55" w:themeColor="text2"/>
      <w:sz w:val="22"/>
      <w:szCs w:val="24"/>
      <w:lang w:eastAsia="ko-KR"/>
    </w:rPr>
  </w:style>
  <w:style w:type="paragraph" w:customStyle="1" w:styleId="Encabezadoimpar">
    <w:name w:val="Encabezado impar"/>
    <w:basedOn w:val="Normal"/>
    <w:uiPriority w:val="49"/>
    <w:unhideWhenUsed/>
    <w:rsid w:val="00D7580C"/>
    <w:pPr>
      <w:pBdr>
        <w:bottom w:val="single" w:sz="4" w:space="1" w:color="94B6D2" w:themeColor="accent1"/>
      </w:pBdr>
      <w:spacing w:after="0" w:line="240" w:lineRule="auto"/>
      <w:jc w:val="right"/>
    </w:pPr>
    <w:rPr>
      <w:rFonts w:eastAsia="Times New Roman"/>
      <w:b/>
      <w:color w:val="775F55" w:themeColor="text2"/>
      <w:sz w:val="22"/>
      <w:szCs w:val="24"/>
      <w:lang w:eastAsia="ko-KR"/>
    </w:rPr>
  </w:style>
  <w:style w:type="paragraph" w:styleId="Bibliografa">
    <w:name w:val="Bibliography"/>
    <w:basedOn w:val="Normal"/>
    <w:next w:val="Normal"/>
    <w:uiPriority w:val="37"/>
    <w:semiHidden/>
    <w:unhideWhenUsed/>
    <w:rsid w:val="00D7580C"/>
  </w:style>
  <w:style w:type="table" w:styleId="Tablaconcuadrculaclara">
    <w:name w:val="Grid Table Light"/>
    <w:basedOn w:val="Tablanormal"/>
    <w:uiPriority w:val="40"/>
    <w:rsid w:val="00D758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echa">
    <w:name w:val="Date"/>
    <w:basedOn w:val="Normal"/>
    <w:link w:val="FechaCar"/>
    <w:uiPriority w:val="2"/>
    <w:qFormat/>
    <w:rsid w:val="00D7580C"/>
    <w:pPr>
      <w:spacing w:after="0"/>
      <w:jc w:val="center"/>
    </w:pPr>
    <w:rPr>
      <w:color w:val="FFFFFF" w:themeColor="background1"/>
      <w:sz w:val="32"/>
    </w:rPr>
  </w:style>
  <w:style w:type="character" w:customStyle="1" w:styleId="FechaCar">
    <w:name w:val="Fecha Car"/>
    <w:basedOn w:val="Fuentedeprrafopredeter"/>
    <w:link w:val="Fecha"/>
    <w:uiPriority w:val="2"/>
    <w:rsid w:val="00D7580C"/>
    <w:rPr>
      <w:rFonts w:ascii="Tw Cen MT" w:hAnsi="Tw Cen MT"/>
      <w:color w:val="FFFFFF" w:themeColor="background1"/>
      <w:sz w:val="32"/>
    </w:rPr>
  </w:style>
  <w:style w:type="paragraph" w:customStyle="1" w:styleId="Resumen">
    <w:name w:val="Resumen"/>
    <w:basedOn w:val="Normal"/>
    <w:uiPriority w:val="5"/>
    <w:qFormat/>
    <w:rsid w:val="00D7580C"/>
    <w:pPr>
      <w:spacing w:line="432" w:lineRule="auto"/>
    </w:pPr>
    <w:rPr>
      <w:sz w:val="26"/>
    </w:rPr>
  </w:style>
  <w:style w:type="paragraph" w:customStyle="1" w:styleId="Ttulodelaportada">
    <w:name w:val="Título de la portada"/>
    <w:basedOn w:val="Normal"/>
    <w:uiPriority w:val="1"/>
    <w:qFormat/>
    <w:rsid w:val="00D7580C"/>
    <w:rPr>
      <w:rFonts w:eastAsiaTheme="majorEastAsia" w:cstheme="majorBidi"/>
      <w:caps/>
      <w:color w:val="775F55" w:themeColor="text2"/>
      <w:sz w:val="110"/>
      <w:szCs w:val="110"/>
    </w:rPr>
  </w:style>
  <w:style w:type="paragraph" w:customStyle="1" w:styleId="Subttulodelaportada">
    <w:name w:val="Subtítulo de la portada"/>
    <w:basedOn w:val="Normal"/>
    <w:uiPriority w:val="3"/>
    <w:qFormat/>
    <w:rsid w:val="00D7580C"/>
    <w:pPr>
      <w:spacing w:after="0"/>
    </w:pPr>
    <w:rPr>
      <w:color w:val="FFFFFF" w:themeColor="background1"/>
      <w:sz w:val="40"/>
      <w:szCs w:val="40"/>
    </w:rPr>
  </w:style>
  <w:style w:type="paragraph" w:styleId="Textodebloque">
    <w:name w:val="Block Text"/>
    <w:basedOn w:val="Normal"/>
    <w:uiPriority w:val="99"/>
    <w:semiHidden/>
    <w:unhideWhenUsed/>
    <w:rsid w:val="00D7580C"/>
    <w:pPr>
      <w:pBdr>
        <w:top w:val="single" w:sz="2" w:space="10" w:color="355D7E" w:themeColor="accent1" w:themeShade="80"/>
        <w:left w:val="single" w:sz="2" w:space="10" w:color="355D7E" w:themeColor="accent1" w:themeShade="80"/>
        <w:bottom w:val="single" w:sz="2" w:space="10" w:color="355D7E" w:themeColor="accent1" w:themeShade="80"/>
        <w:right w:val="single" w:sz="2" w:space="10" w:color="355D7E" w:themeColor="accent1" w:themeShade="80"/>
      </w:pBdr>
      <w:ind w:left="1152" w:right="1152"/>
    </w:pPr>
    <w:rPr>
      <w:rFonts w:eastAsiaTheme="minorEastAsia" w:cstheme="minorBidi"/>
      <w:i/>
      <w:iCs/>
      <w:color w:val="355D7E" w:themeColor="accent1" w:themeShade="8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D7580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D7580C"/>
    <w:rPr>
      <w:rFonts w:ascii="Tw Cen MT" w:hAnsi="Tw Cen MT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D7580C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D7580C"/>
    <w:rPr>
      <w:rFonts w:ascii="Tw Cen MT" w:hAnsi="Tw Cen MT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D7580C"/>
    <w:pPr>
      <w:spacing w:after="120"/>
    </w:pPr>
    <w:rPr>
      <w:sz w:val="22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D7580C"/>
    <w:rPr>
      <w:rFonts w:ascii="Tw Cen MT" w:hAnsi="Tw Cen MT"/>
      <w:sz w:val="22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D7580C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D7580C"/>
    <w:rPr>
      <w:rFonts w:ascii="Tw Cen MT" w:hAnsi="Tw Cen MT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D7580C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D7580C"/>
    <w:rPr>
      <w:rFonts w:ascii="Tw Cen MT" w:hAnsi="Tw Cen MT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D7580C"/>
    <w:pPr>
      <w:spacing w:after="20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D7580C"/>
    <w:rPr>
      <w:rFonts w:ascii="Tw Cen MT" w:hAnsi="Tw Cen MT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D7580C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D7580C"/>
    <w:rPr>
      <w:rFonts w:ascii="Tw Cen MT" w:hAnsi="Tw Cen MT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D7580C"/>
    <w:pPr>
      <w:spacing w:after="120"/>
      <w:ind w:left="360"/>
    </w:pPr>
    <w:rPr>
      <w:sz w:val="22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D7580C"/>
    <w:rPr>
      <w:rFonts w:ascii="Tw Cen MT" w:hAnsi="Tw Cen MT"/>
      <w:sz w:val="22"/>
      <w:szCs w:val="16"/>
    </w:rPr>
  </w:style>
  <w:style w:type="paragraph" w:styleId="Cierre">
    <w:name w:val="Closing"/>
    <w:basedOn w:val="Normal"/>
    <w:link w:val="CierreCar"/>
    <w:uiPriority w:val="99"/>
    <w:semiHidden/>
    <w:unhideWhenUsed/>
    <w:rsid w:val="00D7580C"/>
    <w:pPr>
      <w:spacing w:after="0" w:line="240" w:lineRule="auto"/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D7580C"/>
    <w:rPr>
      <w:rFonts w:ascii="Tw Cen MT" w:hAnsi="Tw Cen MT"/>
    </w:rPr>
  </w:style>
  <w:style w:type="table" w:styleId="Cuadrculavistosa">
    <w:name w:val="Colorful Grid"/>
    <w:basedOn w:val="Tablanormal"/>
    <w:uiPriority w:val="40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41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</w:rPr>
      <w:tblPr/>
      <w:tcPr>
        <w:shd w:val="clear" w:color="auto" w:fill="D4E1E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E1E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Cuadrculavistosa-nfasis2">
    <w:name w:val="Colorful Grid Accent 2"/>
    <w:basedOn w:val="Tablanormal"/>
    <w:uiPriority w:val="42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</w:rPr>
      <w:tblPr/>
      <w:tcPr>
        <w:shd w:val="clear" w:color="auto" w:fill="F1CB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CB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Cuadrculavistosa-nfasis3">
    <w:name w:val="Colorful Grid Accent 3"/>
    <w:basedOn w:val="Tablanormal"/>
    <w:uiPriority w:val="43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</w:rPr>
      <w:tblPr/>
      <w:tcPr>
        <w:shd w:val="clear" w:color="auto" w:fill="DBDD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D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Cuadrculavistosa-nfasis4">
    <w:name w:val="Colorful Grid Accent 4"/>
    <w:basedOn w:val="Tablanormal"/>
    <w:uiPriority w:val="44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</w:rPr>
      <w:tblPr/>
      <w:tcPr>
        <w:shd w:val="clear" w:color="auto" w:fill="EFE0B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E0B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Cuadrculavistosa-nfasis5">
    <w:name w:val="Colorful Grid Accent 5"/>
    <w:basedOn w:val="Tablanormal"/>
    <w:uiPriority w:val="45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</w:rPr>
      <w:tblPr/>
      <w:tcPr>
        <w:shd w:val="clear" w:color="auto" w:fill="CADBD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ADBD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Cuadrculavistosa-nfasis6">
    <w:name w:val="Colorful Grid Accent 6"/>
    <w:basedOn w:val="Tablanormal"/>
    <w:uiPriority w:val="46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</w:rPr>
      <w:tblPr/>
      <w:tcPr>
        <w:shd w:val="clear" w:color="auto" w:fill="D5D1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1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Listavistosa">
    <w:name w:val="Colorful List"/>
    <w:basedOn w:val="Tablanormal"/>
    <w:uiPriority w:val="40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41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7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avistosa-nfasis2">
    <w:name w:val="Colorful List Accent 2"/>
    <w:basedOn w:val="Tablanormal"/>
    <w:uiPriority w:val="42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2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Listavistosa-nfasis3">
    <w:name w:val="Colorful List Accent 3"/>
    <w:basedOn w:val="Tablanormal"/>
    <w:uiPriority w:val="43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6972F" w:themeFill="accent4" w:themeFillShade="CC"/>
      </w:tcPr>
    </w:tblStylePr>
    <w:tblStylePr w:type="lastRow">
      <w:rPr>
        <w:b/>
        <w:bCs/>
        <w:color w:val="C6972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Listavistosa-nfasis4">
    <w:name w:val="Colorful List Accent 4"/>
    <w:basedOn w:val="Tablanormal"/>
    <w:uiPriority w:val="44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7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9060" w:themeFill="accent3" w:themeFillShade="CC"/>
      </w:tcPr>
    </w:tblStylePr>
    <w:tblStylePr w:type="lastRow">
      <w:rPr>
        <w:b/>
        <w:bCs/>
        <w:color w:val="89906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Listavistosa-nfasis5">
    <w:name w:val="Colorful List Accent 5"/>
    <w:basedOn w:val="Tablanormal"/>
    <w:uiPriority w:val="45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6F5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96E6E" w:themeFill="accent6" w:themeFillShade="CC"/>
      </w:tcPr>
    </w:tblStylePr>
    <w:tblStylePr w:type="lastRow">
      <w:rPr>
        <w:b/>
        <w:bCs/>
        <w:color w:val="796E6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Listavistosa-nfasis6">
    <w:name w:val="Colorful List Accent 6"/>
    <w:basedOn w:val="Tablanormal"/>
    <w:uiPriority w:val="46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3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C8B80" w:themeFill="accent5" w:themeFillShade="CC"/>
      </w:tcPr>
    </w:tblStylePr>
    <w:tblStylePr w:type="lastRow">
      <w:rPr>
        <w:b/>
        <w:bCs/>
        <w:color w:val="5C8B8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Sombreadovistoso">
    <w:name w:val="Colorful Shading"/>
    <w:basedOn w:val="Tablanormal"/>
    <w:uiPriority w:val="40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41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7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F6F97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F6F97" w:themeColor="accent1" w:themeShade="99"/>
          <w:insideV w:val="nil"/>
        </w:tcBorders>
        <w:shd w:val="clear" w:color="auto" w:fill="3F6F97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6F97" w:themeFill="accent1" w:themeFillShade="99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C9DAE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42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2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348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3481B" w:themeColor="accent2" w:themeShade="99"/>
          <w:insideV w:val="nil"/>
        </w:tcBorders>
        <w:shd w:val="clear" w:color="auto" w:fill="9348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481B" w:themeFill="accent2" w:themeFillShade="99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EEBF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43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8B25C" w:themeColor="accent4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66C48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66C48" w:themeColor="accent3" w:themeShade="99"/>
          <w:insideV w:val="nil"/>
        </w:tcBorders>
        <w:shd w:val="clear" w:color="auto" w:fill="666C48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C48" w:themeFill="accent3" w:themeFillShade="99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Sombreadovistoso-nfasis4">
    <w:name w:val="Colorful Shading Accent 4"/>
    <w:basedOn w:val="Tablanormal"/>
    <w:uiPriority w:val="44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B81" w:themeColor="accent3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7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712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7123" w:themeColor="accent4" w:themeShade="99"/>
          <w:insideV w:val="nil"/>
        </w:tcBorders>
        <w:shd w:val="clear" w:color="auto" w:fill="95712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7123" w:themeFill="accent4" w:themeFillShade="99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BD8A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45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68C8C" w:themeColor="accent6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6F5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686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6860" w:themeColor="accent5" w:themeShade="99"/>
          <w:insideV w:val="nil"/>
        </w:tcBorders>
        <w:shd w:val="clear" w:color="auto" w:fill="45686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6860" w:themeFill="accent5" w:themeFillShade="99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BDD3C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46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BA79D" w:themeColor="accent5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3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353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353" w:themeColor="accent6" w:themeShade="99"/>
          <w:insideV w:val="nil"/>
        </w:tcBorders>
        <w:shd w:val="clear" w:color="auto" w:fill="5A5353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353" w:themeFill="accent6" w:themeFillShade="99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CAC5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D7580C"/>
    <w:rPr>
      <w:rFonts w:ascii="Tw Cen MT" w:hAnsi="Tw Cen MT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7580C"/>
    <w:pPr>
      <w:spacing w:line="240" w:lineRule="auto"/>
    </w:pPr>
    <w:rPr>
      <w:sz w:val="22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7580C"/>
    <w:rPr>
      <w:rFonts w:ascii="Tw Cen MT" w:hAnsi="Tw Cen MT"/>
      <w:sz w:val="22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7580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7580C"/>
    <w:rPr>
      <w:rFonts w:ascii="Tw Cen MT" w:hAnsi="Tw Cen MT"/>
      <w:b/>
      <w:bCs/>
      <w:sz w:val="22"/>
      <w:szCs w:val="20"/>
    </w:rPr>
  </w:style>
  <w:style w:type="table" w:styleId="Listaoscura">
    <w:name w:val="Dark List"/>
    <w:basedOn w:val="Tablanormal"/>
    <w:uiPriority w:val="40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41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45C7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48AB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</w:style>
  <w:style w:type="table" w:styleId="Listaoscura-nfasis2">
    <w:name w:val="Dark List Accent 2"/>
    <w:basedOn w:val="Tablanormal"/>
    <w:uiPriority w:val="42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A3C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85A2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</w:style>
  <w:style w:type="table" w:styleId="Listaoscura-nfasis3">
    <w:name w:val="Dark List Accent 3"/>
    <w:basedOn w:val="Tablanormal"/>
    <w:uiPriority w:val="43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593B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865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</w:style>
  <w:style w:type="table" w:styleId="Listaoscura-nfasis4">
    <w:name w:val="Dark List Accent 4"/>
    <w:basedOn w:val="Tablanormal"/>
    <w:uiPriority w:val="44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5E1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8E2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</w:style>
  <w:style w:type="table" w:styleId="Listaoscura-nfasis5">
    <w:name w:val="Dark List Accent 5"/>
    <w:basedOn w:val="Tablanormal"/>
    <w:uiPriority w:val="45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564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827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</w:style>
  <w:style w:type="table" w:styleId="Listaoscura-nfasis6">
    <w:name w:val="Dark List Accent 6"/>
    <w:basedOn w:val="Tablanormal"/>
    <w:uiPriority w:val="46"/>
    <w:semiHidden/>
    <w:unhideWhenUsed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B4545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1676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D7580C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D7580C"/>
    <w:rPr>
      <w:rFonts w:ascii="Segoe UI" w:hAnsi="Segoe UI" w:cs="Segoe UI"/>
      <w:sz w:val="22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D7580C"/>
    <w:pPr>
      <w:spacing w:after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D7580C"/>
    <w:rPr>
      <w:rFonts w:ascii="Tw Cen MT" w:hAnsi="Tw Cen MT"/>
    </w:rPr>
  </w:style>
  <w:style w:type="character" w:styleId="Refdenotaalfinal">
    <w:name w:val="endnote reference"/>
    <w:basedOn w:val="Fuentedeprrafopredeter"/>
    <w:uiPriority w:val="99"/>
    <w:semiHidden/>
    <w:unhideWhenUsed/>
    <w:rsid w:val="00D7580C"/>
    <w:rPr>
      <w:rFonts w:ascii="Tw Cen MT" w:hAnsi="Tw Cen MT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D7580C"/>
    <w:pPr>
      <w:spacing w:after="0" w:line="240" w:lineRule="auto"/>
    </w:pPr>
    <w:rPr>
      <w:sz w:val="22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D7580C"/>
    <w:rPr>
      <w:rFonts w:ascii="Tw Cen MT" w:hAnsi="Tw Cen MT"/>
      <w:sz w:val="22"/>
      <w:szCs w:val="20"/>
    </w:rPr>
  </w:style>
  <w:style w:type="paragraph" w:styleId="Direccinsobre">
    <w:name w:val="envelope address"/>
    <w:basedOn w:val="Normal"/>
    <w:uiPriority w:val="99"/>
    <w:semiHidden/>
    <w:unhideWhenUsed/>
    <w:rsid w:val="00D7580C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D7580C"/>
    <w:pPr>
      <w:spacing w:after="0" w:line="240" w:lineRule="auto"/>
    </w:pPr>
    <w:rPr>
      <w:rFonts w:eastAsiaTheme="majorEastAsia" w:cstheme="majorBidi"/>
      <w:sz w:val="22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D7580C"/>
    <w:rPr>
      <w:rFonts w:ascii="Tw Cen MT" w:hAnsi="Tw Cen MT"/>
      <w:color w:val="704404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D7580C"/>
    <w:rPr>
      <w:rFonts w:ascii="Tw Cen MT" w:hAnsi="Tw Cen MT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7580C"/>
    <w:pPr>
      <w:spacing w:after="0" w:line="240" w:lineRule="auto"/>
    </w:pPr>
    <w:rPr>
      <w:sz w:val="22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7580C"/>
    <w:rPr>
      <w:rFonts w:ascii="Tw Cen MT" w:hAnsi="Tw Cen MT"/>
      <w:sz w:val="22"/>
      <w:szCs w:val="20"/>
    </w:rPr>
  </w:style>
  <w:style w:type="table" w:styleId="Tablaconcuadrcula1clara">
    <w:name w:val="Grid Table 1 Light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D4E1ED" w:themeColor="accent1" w:themeTint="66"/>
        <w:left w:val="single" w:sz="4" w:space="0" w:color="D4E1ED" w:themeColor="accent1" w:themeTint="66"/>
        <w:bottom w:val="single" w:sz="4" w:space="0" w:color="D4E1ED" w:themeColor="accent1" w:themeTint="66"/>
        <w:right w:val="single" w:sz="4" w:space="0" w:color="D4E1ED" w:themeColor="accent1" w:themeTint="66"/>
        <w:insideH w:val="single" w:sz="4" w:space="0" w:color="D4E1ED" w:themeColor="accent1" w:themeTint="66"/>
        <w:insideV w:val="single" w:sz="4" w:space="0" w:color="D4E1E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FE0BD" w:themeColor="accent4" w:themeTint="66"/>
        <w:left w:val="single" w:sz="4" w:space="0" w:color="EFE0BD" w:themeColor="accent4" w:themeTint="66"/>
        <w:bottom w:val="single" w:sz="4" w:space="0" w:color="EFE0BD" w:themeColor="accent4" w:themeTint="66"/>
        <w:right w:val="single" w:sz="4" w:space="0" w:color="EFE0BD" w:themeColor="accent4" w:themeTint="66"/>
        <w:insideH w:val="single" w:sz="4" w:space="0" w:color="EFE0BD" w:themeColor="accent4" w:themeTint="66"/>
        <w:insideV w:val="single" w:sz="4" w:space="0" w:color="EFE0BD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ADBD7" w:themeColor="accent5" w:themeTint="66"/>
        <w:left w:val="single" w:sz="4" w:space="0" w:color="CADBD7" w:themeColor="accent5" w:themeTint="66"/>
        <w:bottom w:val="single" w:sz="4" w:space="0" w:color="CADBD7" w:themeColor="accent5" w:themeTint="66"/>
        <w:right w:val="single" w:sz="4" w:space="0" w:color="CADBD7" w:themeColor="accent5" w:themeTint="66"/>
        <w:insideH w:val="single" w:sz="4" w:space="0" w:color="CADBD7" w:themeColor="accent5" w:themeTint="66"/>
        <w:insideV w:val="single" w:sz="4" w:space="0" w:color="CADBD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EAB290" w:themeColor="accent2" w:themeTint="99"/>
        <w:bottom w:val="single" w:sz="2" w:space="0" w:color="EAB290" w:themeColor="accent2" w:themeTint="99"/>
        <w:insideH w:val="single" w:sz="2" w:space="0" w:color="EAB290" w:themeColor="accent2" w:themeTint="99"/>
        <w:insideV w:val="single" w:sz="2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B29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C8CCB3" w:themeColor="accent3" w:themeTint="99"/>
        <w:bottom w:val="single" w:sz="2" w:space="0" w:color="C8CCB3" w:themeColor="accent3" w:themeTint="99"/>
        <w:insideH w:val="single" w:sz="2" w:space="0" w:color="C8CCB3" w:themeColor="accent3" w:themeTint="99"/>
        <w:insideV w:val="single" w:sz="2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CCB3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E7D09D" w:themeColor="accent4" w:themeTint="99"/>
        <w:bottom w:val="single" w:sz="2" w:space="0" w:color="E7D09D" w:themeColor="accent4" w:themeTint="99"/>
        <w:insideH w:val="single" w:sz="2" w:space="0" w:color="E7D09D" w:themeColor="accent4" w:themeTint="99"/>
        <w:insideV w:val="single" w:sz="2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D09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AFCAC4" w:themeColor="accent5" w:themeTint="99"/>
        <w:bottom w:val="single" w:sz="2" w:space="0" w:color="AFCAC4" w:themeColor="accent5" w:themeTint="99"/>
        <w:insideH w:val="single" w:sz="2" w:space="0" w:color="AFCAC4" w:themeColor="accent5" w:themeTint="99"/>
        <w:insideV w:val="single" w:sz="2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CAC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2" w:space="0" w:color="C0BABA" w:themeColor="accent6" w:themeTint="99"/>
        <w:bottom w:val="single" w:sz="2" w:space="0" w:color="C0BABA" w:themeColor="accent6" w:themeTint="99"/>
        <w:insideH w:val="single" w:sz="2" w:space="0" w:color="C0BABA" w:themeColor="accent6" w:themeTint="99"/>
        <w:insideV w:val="single" w:sz="2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BA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decuadrcula3">
    <w:name w:val="Grid Table 3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F1CBB5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FE0BD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CADBD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D5D1D1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D7580C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D7580C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D7580C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D7580C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D7580C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D7580C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D7580C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D7580C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D7580C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D7580C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D7580C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D7580C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character" w:styleId="Hashtag">
    <w:name w:val="Hashtag"/>
    <w:basedOn w:val="Fuentedeprrafopredeter"/>
    <w:uiPriority w:val="99"/>
    <w:semiHidden/>
    <w:unhideWhenUsed/>
    <w:rsid w:val="00D7580C"/>
    <w:rPr>
      <w:rFonts w:ascii="Tw Cen MT" w:hAnsi="Tw Cen MT"/>
      <w:color w:val="2B579A"/>
      <w:shd w:val="clear" w:color="auto" w:fill="E6E6E6"/>
    </w:rPr>
  </w:style>
  <w:style w:type="character" w:styleId="AcrnimoHTML">
    <w:name w:val="HTML Acronym"/>
    <w:basedOn w:val="Fuentedeprrafopredeter"/>
    <w:uiPriority w:val="99"/>
    <w:semiHidden/>
    <w:unhideWhenUsed/>
    <w:rsid w:val="00D7580C"/>
    <w:rPr>
      <w:rFonts w:ascii="Tw Cen MT" w:hAnsi="Tw Cen MT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D7580C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D7580C"/>
    <w:rPr>
      <w:rFonts w:ascii="Tw Cen MT" w:hAnsi="Tw Cen MT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D7580C"/>
    <w:rPr>
      <w:rFonts w:ascii="Tw Cen MT" w:hAnsi="Tw Cen MT"/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D7580C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D7580C"/>
    <w:rPr>
      <w:rFonts w:ascii="Tw Cen MT" w:hAnsi="Tw Cen MT"/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D7580C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7580C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7580C"/>
    <w:rPr>
      <w:rFonts w:ascii="Consolas" w:hAnsi="Consolas"/>
      <w:sz w:val="22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D7580C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D7580C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D7580C"/>
    <w:rPr>
      <w:rFonts w:ascii="Tw Cen MT" w:hAnsi="Tw Cen MT"/>
      <w:i/>
      <w:iCs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230" w:hanging="23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460" w:hanging="23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690" w:hanging="23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920" w:hanging="23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1150" w:hanging="23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1380" w:hanging="23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1610" w:hanging="23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1840" w:hanging="23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D7580C"/>
    <w:pPr>
      <w:spacing w:after="0" w:line="240" w:lineRule="auto"/>
      <w:ind w:left="2070" w:hanging="23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D7580C"/>
    <w:rPr>
      <w:rFonts w:eastAsiaTheme="majorEastAsia" w:cstheme="majorBidi"/>
      <w:b/>
      <w:bCs/>
    </w:rPr>
  </w:style>
  <w:style w:type="table" w:styleId="Cuadrculaclara">
    <w:name w:val="Light Grid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1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  <w:shd w:val="clear" w:color="auto" w:fill="E4ECF4" w:themeFill="accent1" w:themeFillTint="3F"/>
      </w:tcPr>
    </w:tblStylePr>
    <w:tblStylePr w:type="band2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</w:tcPr>
    </w:tblStylePr>
  </w:style>
  <w:style w:type="table" w:styleId="Cuadrculaclara-nfasis2">
    <w:name w:val="Light Grid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1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  <w:shd w:val="clear" w:color="auto" w:fill="F6DFD1" w:themeFill="accent2" w:themeFillTint="3F"/>
      </w:tcPr>
    </w:tblStylePr>
    <w:tblStylePr w:type="band2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</w:tcPr>
    </w:tblStylePr>
  </w:style>
  <w:style w:type="table" w:styleId="Cuadrculaclara-nfasis3">
    <w:name w:val="Light Grid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1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  <w:shd w:val="clear" w:color="auto" w:fill="E8EADF" w:themeFill="accent3" w:themeFillTint="3F"/>
      </w:tcPr>
    </w:tblStylePr>
    <w:tblStylePr w:type="band2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</w:tcPr>
    </w:tblStylePr>
  </w:style>
  <w:style w:type="table" w:styleId="Cuadrculaclara-nfasis4">
    <w:name w:val="Light Grid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1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  <w:shd w:val="clear" w:color="auto" w:fill="F5EBD6" w:themeFill="accent4" w:themeFillTint="3F"/>
      </w:tcPr>
    </w:tblStylePr>
    <w:tblStylePr w:type="band2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</w:tcPr>
    </w:tblStylePr>
  </w:style>
  <w:style w:type="table" w:styleId="Cuadrculaclara-nfasis5">
    <w:name w:val="Light Grid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1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  <w:shd w:val="clear" w:color="auto" w:fill="DEE9E6" w:themeFill="accent5" w:themeFillTint="3F"/>
      </w:tcPr>
    </w:tblStylePr>
    <w:tblStylePr w:type="band2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</w:tcPr>
    </w:tblStylePr>
  </w:style>
  <w:style w:type="table" w:styleId="Cuadrculaclara-nfasis6">
    <w:name w:val="Light Grid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1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  <w:shd w:val="clear" w:color="auto" w:fill="E5E2E2" w:themeFill="accent6" w:themeFillTint="3F"/>
      </w:tcPr>
    </w:tblStylePr>
    <w:tblStylePr w:type="band2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</w:tcPr>
    </w:tblStylePr>
  </w:style>
  <w:style w:type="table" w:styleId="Listaclara">
    <w:name w:val="Light List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</w:style>
  <w:style w:type="table" w:styleId="Listaclara-nfasis2">
    <w:name w:val="Light List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</w:style>
  <w:style w:type="table" w:styleId="Listaclara-nfasis3">
    <w:name w:val="Light List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</w:style>
  <w:style w:type="table" w:styleId="Listaclara-nfasis4">
    <w:name w:val="Light List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</w:style>
  <w:style w:type="table" w:styleId="Listaclara-nfasis5">
    <w:name w:val="Light List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</w:style>
  <w:style w:type="table" w:styleId="Listaclara-nfasis6">
    <w:name w:val="Light List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</w:style>
  <w:style w:type="table" w:styleId="Sombreadoclaro">
    <w:name w:val="Light Shading"/>
    <w:basedOn w:val="Tablanormal"/>
    <w:uiPriority w:val="40"/>
    <w:semiHidden/>
    <w:unhideWhenUsed/>
    <w:rsid w:val="00D7580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41"/>
    <w:semiHidden/>
    <w:unhideWhenUsed/>
    <w:rsid w:val="00D7580C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</w:style>
  <w:style w:type="table" w:styleId="Sombreadoclaro-nfasis2">
    <w:name w:val="Light Shading Accent 2"/>
    <w:basedOn w:val="Tablanormal"/>
    <w:uiPriority w:val="42"/>
    <w:semiHidden/>
    <w:unhideWhenUsed/>
    <w:rsid w:val="00D7580C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</w:style>
  <w:style w:type="table" w:styleId="Sombreadoclaro-nfasis3">
    <w:name w:val="Light Shading Accent 3"/>
    <w:basedOn w:val="Tablanormal"/>
    <w:uiPriority w:val="43"/>
    <w:semiHidden/>
    <w:unhideWhenUsed/>
    <w:rsid w:val="00D7580C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</w:style>
  <w:style w:type="table" w:styleId="Sombreadoclaro-nfasis4">
    <w:name w:val="Light Shading Accent 4"/>
    <w:basedOn w:val="Tablanormal"/>
    <w:uiPriority w:val="44"/>
    <w:semiHidden/>
    <w:unhideWhenUsed/>
    <w:rsid w:val="00D7580C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</w:style>
  <w:style w:type="table" w:styleId="Sombreadoclaro-nfasis5">
    <w:name w:val="Light Shading Accent 5"/>
    <w:basedOn w:val="Tablanormal"/>
    <w:uiPriority w:val="45"/>
    <w:semiHidden/>
    <w:unhideWhenUsed/>
    <w:rsid w:val="00D7580C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</w:style>
  <w:style w:type="table" w:styleId="Sombreadoclaro-nfasis6">
    <w:name w:val="Light Shading Accent 6"/>
    <w:basedOn w:val="Tablanormal"/>
    <w:uiPriority w:val="46"/>
    <w:semiHidden/>
    <w:unhideWhenUsed/>
    <w:rsid w:val="00D7580C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D7580C"/>
    <w:rPr>
      <w:rFonts w:ascii="Tw Cen MT" w:hAnsi="Tw Cen MT"/>
    </w:rPr>
  </w:style>
  <w:style w:type="paragraph" w:styleId="Lista3">
    <w:name w:val="List 3"/>
    <w:basedOn w:val="Normal"/>
    <w:uiPriority w:val="99"/>
    <w:semiHidden/>
    <w:unhideWhenUsed/>
    <w:rsid w:val="00D7580C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D7580C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D7580C"/>
    <w:pPr>
      <w:ind w:left="1800" w:hanging="360"/>
      <w:contextualSpacing/>
    </w:pPr>
  </w:style>
  <w:style w:type="paragraph" w:styleId="Continuarlista">
    <w:name w:val="List Continue"/>
    <w:basedOn w:val="Normal"/>
    <w:uiPriority w:val="99"/>
    <w:semiHidden/>
    <w:unhideWhenUsed/>
    <w:rsid w:val="00D7580C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D7580C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D7580C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D7580C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D7580C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D7580C"/>
    <w:pPr>
      <w:numPr>
        <w:numId w:val="24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D7580C"/>
    <w:pPr>
      <w:numPr>
        <w:numId w:val="25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D7580C"/>
    <w:pPr>
      <w:numPr>
        <w:numId w:val="26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D7580C"/>
    <w:pPr>
      <w:numPr>
        <w:numId w:val="27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D7580C"/>
    <w:pPr>
      <w:numPr>
        <w:numId w:val="28"/>
      </w:numPr>
      <w:contextualSpacing/>
    </w:pPr>
  </w:style>
  <w:style w:type="table" w:styleId="Tabladelista1clara">
    <w:name w:val="List Table 1 Light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delista2">
    <w:name w:val="List Table 2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bottom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bottom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bottom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bottom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bottom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delista3">
    <w:name w:val="List Table 3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4B6D2" w:themeColor="accent1"/>
          <w:right w:val="single" w:sz="4" w:space="0" w:color="94B6D2" w:themeColor="accent1"/>
        </w:tcBorders>
      </w:tcPr>
    </w:tblStylePr>
    <w:tblStylePr w:type="band1Horz">
      <w:tblPr/>
      <w:tcPr>
        <w:tcBorders>
          <w:top w:val="single" w:sz="4" w:space="0" w:color="94B6D2" w:themeColor="accent1"/>
          <w:bottom w:val="single" w:sz="4" w:space="0" w:color="94B6D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4B6D2" w:themeColor="accent1"/>
          <w:left w:val="nil"/>
        </w:tcBorders>
      </w:tcPr>
    </w:tblStylePr>
    <w:tblStylePr w:type="swCell">
      <w:tblPr/>
      <w:tcPr>
        <w:tcBorders>
          <w:top w:val="double" w:sz="4" w:space="0" w:color="94B6D2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8047" w:themeColor="accent2"/>
          <w:right w:val="single" w:sz="4" w:space="0" w:color="DD8047" w:themeColor="accent2"/>
        </w:tcBorders>
      </w:tcPr>
    </w:tblStylePr>
    <w:tblStylePr w:type="band1Horz">
      <w:tblPr/>
      <w:tcPr>
        <w:tcBorders>
          <w:top w:val="single" w:sz="4" w:space="0" w:color="DD8047" w:themeColor="accent2"/>
          <w:bottom w:val="single" w:sz="4" w:space="0" w:color="DD804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8047" w:themeColor="accent2"/>
          <w:left w:val="nil"/>
        </w:tcBorders>
      </w:tcPr>
    </w:tblStylePr>
    <w:tblStylePr w:type="swCell">
      <w:tblPr/>
      <w:tcPr>
        <w:tcBorders>
          <w:top w:val="double" w:sz="4" w:space="0" w:color="DD804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A5AB81" w:themeColor="accent3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B81" w:themeColor="accent3"/>
          <w:right w:val="single" w:sz="4" w:space="0" w:color="A5AB81" w:themeColor="accent3"/>
        </w:tcBorders>
      </w:tcPr>
    </w:tblStylePr>
    <w:tblStylePr w:type="band1Horz">
      <w:tblPr/>
      <w:tcPr>
        <w:tcBorders>
          <w:top w:val="single" w:sz="4" w:space="0" w:color="A5AB81" w:themeColor="accent3"/>
          <w:bottom w:val="single" w:sz="4" w:space="0" w:color="A5AB8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B81" w:themeColor="accent3"/>
          <w:left w:val="nil"/>
        </w:tcBorders>
      </w:tcPr>
    </w:tblStylePr>
    <w:tblStylePr w:type="swCell">
      <w:tblPr/>
      <w:tcPr>
        <w:tcBorders>
          <w:top w:val="double" w:sz="4" w:space="0" w:color="A5AB8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D8B25C" w:themeColor="accent4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B25C" w:themeColor="accent4"/>
          <w:right w:val="single" w:sz="4" w:space="0" w:color="D8B25C" w:themeColor="accent4"/>
        </w:tcBorders>
      </w:tcPr>
    </w:tblStylePr>
    <w:tblStylePr w:type="band1Horz">
      <w:tblPr/>
      <w:tcPr>
        <w:tcBorders>
          <w:top w:val="single" w:sz="4" w:space="0" w:color="D8B25C" w:themeColor="accent4"/>
          <w:bottom w:val="single" w:sz="4" w:space="0" w:color="D8B25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B25C" w:themeColor="accent4"/>
          <w:left w:val="nil"/>
        </w:tcBorders>
      </w:tcPr>
    </w:tblStylePr>
    <w:tblStylePr w:type="swCell">
      <w:tblPr/>
      <w:tcPr>
        <w:tcBorders>
          <w:top w:val="double" w:sz="4" w:space="0" w:color="D8B25C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7BA79D" w:themeColor="accent5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BA79D" w:themeColor="accent5"/>
          <w:right w:val="single" w:sz="4" w:space="0" w:color="7BA79D" w:themeColor="accent5"/>
        </w:tcBorders>
      </w:tcPr>
    </w:tblStylePr>
    <w:tblStylePr w:type="band1Horz">
      <w:tblPr/>
      <w:tcPr>
        <w:tcBorders>
          <w:top w:val="single" w:sz="4" w:space="0" w:color="7BA79D" w:themeColor="accent5"/>
          <w:bottom w:val="single" w:sz="4" w:space="0" w:color="7BA79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BA79D" w:themeColor="accent5"/>
          <w:left w:val="nil"/>
        </w:tcBorders>
      </w:tcPr>
    </w:tblStylePr>
    <w:tblStylePr w:type="swCell">
      <w:tblPr/>
      <w:tcPr>
        <w:tcBorders>
          <w:top w:val="double" w:sz="4" w:space="0" w:color="7BA79D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968C8C" w:themeColor="accent6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8C8C" w:themeColor="accent6"/>
          <w:right w:val="single" w:sz="4" w:space="0" w:color="968C8C" w:themeColor="accent6"/>
        </w:tcBorders>
      </w:tcPr>
    </w:tblStylePr>
    <w:tblStylePr w:type="band1Horz">
      <w:tblPr/>
      <w:tcPr>
        <w:tcBorders>
          <w:top w:val="single" w:sz="4" w:space="0" w:color="968C8C" w:themeColor="accent6"/>
          <w:bottom w:val="single" w:sz="4" w:space="0" w:color="968C8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8C8C" w:themeColor="accent6"/>
          <w:left w:val="nil"/>
        </w:tcBorders>
      </w:tcPr>
    </w:tblStylePr>
    <w:tblStylePr w:type="swCell">
      <w:tblPr/>
      <w:tcPr>
        <w:tcBorders>
          <w:top w:val="double" w:sz="4" w:space="0" w:color="968C8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tblBorders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D8047" w:themeColor="accent2"/>
        <w:left w:val="single" w:sz="24" w:space="0" w:color="DD8047" w:themeColor="accent2"/>
        <w:bottom w:val="single" w:sz="24" w:space="0" w:color="DD8047" w:themeColor="accent2"/>
        <w:right w:val="single" w:sz="24" w:space="0" w:color="DD8047" w:themeColor="accent2"/>
      </w:tblBorders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B81" w:themeColor="accent3"/>
        <w:left w:val="single" w:sz="24" w:space="0" w:color="A5AB81" w:themeColor="accent3"/>
        <w:bottom w:val="single" w:sz="24" w:space="0" w:color="A5AB81" w:themeColor="accent3"/>
        <w:right w:val="single" w:sz="24" w:space="0" w:color="A5AB81" w:themeColor="accent3"/>
      </w:tblBorders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8B25C" w:themeColor="accent4"/>
        <w:left w:val="single" w:sz="24" w:space="0" w:color="D8B25C" w:themeColor="accent4"/>
        <w:bottom w:val="single" w:sz="24" w:space="0" w:color="D8B25C" w:themeColor="accent4"/>
        <w:right w:val="single" w:sz="24" w:space="0" w:color="D8B25C" w:themeColor="accent4"/>
      </w:tblBorders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BA79D" w:themeColor="accent5"/>
        <w:left w:val="single" w:sz="24" w:space="0" w:color="7BA79D" w:themeColor="accent5"/>
        <w:bottom w:val="single" w:sz="24" w:space="0" w:color="7BA79D" w:themeColor="accent5"/>
        <w:right w:val="single" w:sz="24" w:space="0" w:color="7BA79D" w:themeColor="accent5"/>
      </w:tblBorders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D758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68C8C" w:themeColor="accent6"/>
        <w:left w:val="single" w:sz="24" w:space="0" w:color="968C8C" w:themeColor="accent6"/>
        <w:bottom w:val="single" w:sz="24" w:space="0" w:color="968C8C" w:themeColor="accent6"/>
        <w:right w:val="single" w:sz="24" w:space="0" w:color="968C8C" w:themeColor="accent6"/>
      </w:tblBorders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D7580C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94B6D2" w:themeColor="accent1"/>
        <w:bottom w:val="single" w:sz="4" w:space="0" w:color="94B6D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94B6D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D7580C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D7580C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A5AB81" w:themeColor="accent3"/>
        <w:bottom w:val="single" w:sz="4" w:space="0" w:color="A5AB8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B8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D7580C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D8B25C" w:themeColor="accent4"/>
        <w:bottom w:val="single" w:sz="4" w:space="0" w:color="D8B25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8B25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D7580C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7BA79D" w:themeColor="accent5"/>
        <w:bottom w:val="single" w:sz="4" w:space="0" w:color="7BA79D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BA79D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D7580C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968C8C" w:themeColor="accent6"/>
        <w:bottom w:val="single" w:sz="4" w:space="0" w:color="968C8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68C8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D7580C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D7580C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804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804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804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804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D7580C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B8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B8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B8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B8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D7580C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B25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B25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B25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B25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D7580C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BA79D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BA79D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BA79D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BA79D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D7580C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8C8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8C8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8C8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8C8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D7580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D7580C"/>
    <w:rPr>
      <w:rFonts w:ascii="Consolas" w:hAnsi="Consolas"/>
      <w:sz w:val="22"/>
      <w:szCs w:val="20"/>
    </w:rPr>
  </w:style>
  <w:style w:type="table" w:styleId="Cuadrculamedia1">
    <w:name w:val="Medium Grid 1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  <w:insideV w:val="single" w:sz="8" w:space="0" w:color="AEC8DD" w:themeColor="accent1" w:themeTint="BF"/>
      </w:tblBorders>
    </w:tblPr>
    <w:tcPr>
      <w:shd w:val="clear" w:color="auto" w:fill="E4EC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C8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Cuadrculamedia1-nfasis2">
    <w:name w:val="Medium Grid 1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  <w:insideV w:val="single" w:sz="8" w:space="0" w:color="E59F75" w:themeColor="accent2" w:themeTint="BF"/>
      </w:tblBorders>
    </w:tblPr>
    <w:tcPr>
      <w:shd w:val="clear" w:color="auto" w:fill="F6DF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9F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Cuadrculamedia1-nfasis3">
    <w:name w:val="Medium Grid 1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  <w:insideV w:val="single" w:sz="8" w:space="0" w:color="BBC0A0" w:themeColor="accent3" w:themeTint="BF"/>
      </w:tblBorders>
    </w:tblPr>
    <w:tcPr>
      <w:shd w:val="clear" w:color="auto" w:fill="E8EA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C0A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Cuadrculamedia1-nfasis4">
    <w:name w:val="Medium Grid 1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  <w:insideV w:val="single" w:sz="8" w:space="0" w:color="E1C584" w:themeColor="accent4" w:themeTint="BF"/>
      </w:tblBorders>
    </w:tblPr>
    <w:tcPr>
      <w:shd w:val="clear" w:color="auto" w:fill="F5EB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C58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Cuadrculamedia1-nfasis5">
    <w:name w:val="Medium Grid 1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  <w:insideV w:val="single" w:sz="8" w:space="0" w:color="9CBDB5" w:themeColor="accent5" w:themeTint="BF"/>
      </w:tblBorders>
    </w:tblPr>
    <w:tcPr>
      <w:shd w:val="clear" w:color="auto" w:fill="DEE9E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CBDB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Cuadrculamedia1-nfasis6">
    <w:name w:val="Medium Grid 1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  <w:insideV w:val="single" w:sz="8" w:space="0" w:color="B0A8A8" w:themeColor="accent6" w:themeTint="BF"/>
      </w:tblBorders>
    </w:tblPr>
    <w:tcPr>
      <w:shd w:val="clear" w:color="auto" w:fill="E5E2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A8A8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Cuadrculamedia2">
    <w:name w:val="Medium Grid 2"/>
    <w:basedOn w:val="Tablanormal"/>
    <w:uiPriority w:val="40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41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cPr>
      <w:shd w:val="clear" w:color="auto" w:fill="E4EC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0F6" w:themeFill="accent1" w:themeFillTint="33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tcBorders>
          <w:insideH w:val="single" w:sz="6" w:space="0" w:color="94B6D2" w:themeColor="accent1"/>
          <w:insideV w:val="single" w:sz="6" w:space="0" w:color="94B6D2" w:themeColor="accent1"/>
        </w:tcBorders>
        <w:shd w:val="clear" w:color="auto" w:fill="C9DAE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42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cPr>
      <w:shd w:val="clear" w:color="auto" w:fill="F6DF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F2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5DA" w:themeFill="accent2" w:themeFillTint="33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tcBorders>
          <w:insideH w:val="single" w:sz="6" w:space="0" w:color="DD8047" w:themeColor="accent2"/>
          <w:insideV w:val="single" w:sz="6" w:space="0" w:color="DD8047" w:themeColor="accent2"/>
        </w:tcBorders>
        <w:shd w:val="clear" w:color="auto" w:fill="EEBF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43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cPr>
      <w:shd w:val="clear" w:color="auto" w:fill="E8EAD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EE5" w:themeFill="accent3" w:themeFillTint="33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tcBorders>
          <w:insideH w:val="single" w:sz="6" w:space="0" w:color="A5AB81" w:themeColor="accent3"/>
          <w:insideV w:val="single" w:sz="6" w:space="0" w:color="A5AB81" w:themeColor="accent3"/>
        </w:tcBorders>
        <w:shd w:val="clear" w:color="auto" w:fill="D2D5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44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cPr>
      <w:shd w:val="clear" w:color="auto" w:fill="F5EBD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7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FDE" w:themeFill="accent4" w:themeFillTint="33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tcBorders>
          <w:insideH w:val="single" w:sz="6" w:space="0" w:color="D8B25C" w:themeColor="accent4"/>
          <w:insideV w:val="single" w:sz="6" w:space="0" w:color="D8B25C" w:themeColor="accent4"/>
        </w:tcBorders>
        <w:shd w:val="clear" w:color="auto" w:fill="EBD8A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45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cPr>
      <w:shd w:val="clear" w:color="auto" w:fill="DEE9E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2F6F5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DEB" w:themeFill="accent5" w:themeFillTint="33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tcBorders>
          <w:insideH w:val="single" w:sz="6" w:space="0" w:color="7BA79D" w:themeColor="accent5"/>
          <w:insideV w:val="single" w:sz="6" w:space="0" w:color="7BA79D" w:themeColor="accent5"/>
        </w:tcBorders>
        <w:shd w:val="clear" w:color="auto" w:fill="BDD3C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46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cPr>
      <w:shd w:val="clear" w:color="auto" w:fill="E5E2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F3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8E8" w:themeFill="accent6" w:themeFillTint="33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tcBorders>
          <w:insideH w:val="single" w:sz="6" w:space="0" w:color="968C8C" w:themeColor="accent6"/>
          <w:insideV w:val="single" w:sz="6" w:space="0" w:color="968C8C" w:themeColor="accent6"/>
        </w:tcBorders>
        <w:shd w:val="clear" w:color="auto" w:fill="CAC5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EC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DAE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DAE8" w:themeFill="accent1" w:themeFillTint="7F"/>
      </w:tcPr>
    </w:tblStylePr>
  </w:style>
  <w:style w:type="table" w:styleId="Cuadrculamedia3-nfasis2">
    <w:name w:val="Medium Grid 3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  <w:style w:type="table" w:styleId="Cuadrculamedia3-nfasis3">
    <w:name w:val="Medium Grid 3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AD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5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5C0" w:themeFill="accent3" w:themeFillTint="7F"/>
      </w:tcPr>
    </w:tblStylePr>
  </w:style>
  <w:style w:type="table" w:styleId="Cuadrculamedia3-nfasis4">
    <w:name w:val="Medium Grid 3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EBD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D8A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D8AD" w:themeFill="accent4" w:themeFillTint="7F"/>
      </w:tcPr>
    </w:tblStylePr>
  </w:style>
  <w:style w:type="table" w:styleId="Cuadrculamedia3-nfasis5">
    <w:name w:val="Medium Grid 3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9E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D3C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D3CE" w:themeFill="accent5" w:themeFillTint="7F"/>
      </w:tcPr>
    </w:tblStylePr>
  </w:style>
  <w:style w:type="table" w:styleId="Cuadrculamedia3-nfasis6">
    <w:name w:val="Medium Grid 3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2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5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5C5" w:themeFill="accent6" w:themeFillTint="7F"/>
      </w:tcPr>
    </w:tblStylePr>
  </w:style>
  <w:style w:type="table" w:styleId="Listamedia1">
    <w:name w:val="Medium List 1"/>
    <w:basedOn w:val="Tablanormal"/>
    <w:uiPriority w:val="40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41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4B6D2" w:themeColor="accen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shd w:val="clear" w:color="auto" w:fill="E4ECF4" w:themeFill="accent1" w:themeFillTint="3F"/>
      </w:tcPr>
    </w:tblStylePr>
  </w:style>
  <w:style w:type="table" w:styleId="Listamedia1-nfasis2">
    <w:name w:val="Medium List 1 Accent 2"/>
    <w:basedOn w:val="Tablanormal"/>
    <w:uiPriority w:val="42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8047" w:themeColor="accent2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shd w:val="clear" w:color="auto" w:fill="F6DFD1" w:themeFill="accent2" w:themeFillTint="3F"/>
      </w:tcPr>
    </w:tblStylePr>
  </w:style>
  <w:style w:type="table" w:styleId="Listamedia1-nfasis3">
    <w:name w:val="Medium List 1 Accent 3"/>
    <w:basedOn w:val="Tablanormal"/>
    <w:uiPriority w:val="43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B81" w:themeColor="accent3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shd w:val="clear" w:color="auto" w:fill="E8EADF" w:themeFill="accent3" w:themeFillTint="3F"/>
      </w:tcPr>
    </w:tblStylePr>
  </w:style>
  <w:style w:type="table" w:styleId="Listamedia1-nfasis4">
    <w:name w:val="Medium List 1 Accent 4"/>
    <w:basedOn w:val="Tablanormal"/>
    <w:uiPriority w:val="44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B25C" w:themeColor="accent4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shd w:val="clear" w:color="auto" w:fill="F5EBD6" w:themeFill="accent4" w:themeFillTint="3F"/>
      </w:tcPr>
    </w:tblStylePr>
  </w:style>
  <w:style w:type="table" w:styleId="Listamedia1-nfasis5">
    <w:name w:val="Medium List 1 Accent 5"/>
    <w:basedOn w:val="Tablanormal"/>
    <w:uiPriority w:val="45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BA79D" w:themeColor="accent5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shd w:val="clear" w:color="auto" w:fill="DEE9E6" w:themeFill="accent5" w:themeFillTint="3F"/>
      </w:tcPr>
    </w:tblStylePr>
  </w:style>
  <w:style w:type="table" w:styleId="Listamedia1-nfasis6">
    <w:name w:val="Medium List 1 Accent 6"/>
    <w:basedOn w:val="Tablanormal"/>
    <w:uiPriority w:val="46"/>
    <w:semiHidden/>
    <w:unhideWhenUsed/>
    <w:rsid w:val="00D758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8C8C" w:themeColor="accent6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shd w:val="clear" w:color="auto" w:fill="E5E2E2" w:themeFill="accent6" w:themeFillTint="3F"/>
      </w:tcPr>
    </w:tblStylePr>
  </w:style>
  <w:style w:type="table" w:styleId="Listamedia2">
    <w:name w:val="Medium List 2"/>
    <w:basedOn w:val="Tablanormal"/>
    <w:uiPriority w:val="40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41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4B6D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4B6D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4B6D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EC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42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804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804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F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43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B8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B8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AD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44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B25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B25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EBD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45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BA79D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BA79D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9E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46"/>
    <w:semiHidden/>
    <w:unhideWhenUsed/>
    <w:rsid w:val="00D7580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8C8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8C8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2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EC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F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AD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EBD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9E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2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40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41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42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43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44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45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46"/>
    <w:semiHidden/>
    <w:unhideWhenUsed/>
    <w:rsid w:val="00D758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cionar">
    <w:name w:val="Mention"/>
    <w:basedOn w:val="Fuentedeprrafopredeter"/>
    <w:uiPriority w:val="99"/>
    <w:semiHidden/>
    <w:unhideWhenUsed/>
    <w:rsid w:val="00D7580C"/>
    <w:rPr>
      <w:rFonts w:ascii="Tw Cen MT" w:hAnsi="Tw Cen MT"/>
      <w:color w:val="2B579A"/>
      <w:shd w:val="clear" w:color="auto" w:fill="E6E6E6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D7580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D7580C"/>
    <w:rPr>
      <w:rFonts w:ascii="Tw Cen MT" w:eastAsiaTheme="majorEastAsia" w:hAnsi="Tw Cen MT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D7580C"/>
    <w:rPr>
      <w:rFonts w:ascii="Times New Roman" w:hAnsi="Times New Roman"/>
      <w:sz w:val="24"/>
      <w:szCs w:val="24"/>
    </w:rPr>
  </w:style>
  <w:style w:type="paragraph" w:styleId="Sangranormal">
    <w:name w:val="Normal Indent"/>
    <w:basedOn w:val="Normal"/>
    <w:uiPriority w:val="99"/>
    <w:semiHidden/>
    <w:unhideWhenUsed/>
    <w:rsid w:val="00D7580C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D7580C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D7580C"/>
    <w:rPr>
      <w:rFonts w:ascii="Tw Cen MT" w:hAnsi="Tw Cen MT"/>
    </w:rPr>
  </w:style>
  <w:style w:type="character" w:styleId="Nmerodepgina">
    <w:name w:val="page number"/>
    <w:basedOn w:val="Fuentedeprrafopredeter"/>
    <w:uiPriority w:val="99"/>
    <w:semiHidden/>
    <w:unhideWhenUsed/>
    <w:rsid w:val="00D7580C"/>
    <w:rPr>
      <w:rFonts w:ascii="Tw Cen MT" w:hAnsi="Tw Cen MT"/>
    </w:rPr>
  </w:style>
  <w:style w:type="table" w:styleId="Tablanormal1">
    <w:name w:val="Plain Table 1"/>
    <w:basedOn w:val="Tablanormal"/>
    <w:uiPriority w:val="41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D7580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D7580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D7580C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D7580C"/>
    <w:rPr>
      <w:rFonts w:ascii="Consolas" w:hAnsi="Consolas"/>
      <w:sz w:val="22"/>
      <w:szCs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D7580C"/>
  </w:style>
  <w:style w:type="character" w:customStyle="1" w:styleId="SaludoCar">
    <w:name w:val="Saludo Car"/>
    <w:basedOn w:val="Fuentedeprrafopredeter"/>
    <w:link w:val="Saludo"/>
    <w:uiPriority w:val="99"/>
    <w:semiHidden/>
    <w:rsid w:val="00D7580C"/>
    <w:rPr>
      <w:rFonts w:ascii="Tw Cen MT" w:hAnsi="Tw Cen MT"/>
    </w:rPr>
  </w:style>
  <w:style w:type="paragraph" w:styleId="Firma">
    <w:name w:val="Signature"/>
    <w:basedOn w:val="Normal"/>
    <w:link w:val="FirmaCar"/>
    <w:uiPriority w:val="99"/>
    <w:semiHidden/>
    <w:unhideWhenUsed/>
    <w:rsid w:val="00D7580C"/>
    <w:pPr>
      <w:spacing w:after="0" w:line="240" w:lineRule="auto"/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D7580C"/>
    <w:rPr>
      <w:rFonts w:ascii="Tw Cen MT" w:hAnsi="Tw Cen MT"/>
    </w:rPr>
  </w:style>
  <w:style w:type="character" w:styleId="Hipervnculointeligente">
    <w:name w:val="Smart Hyperlink"/>
    <w:basedOn w:val="Fuentedeprrafopredeter"/>
    <w:uiPriority w:val="99"/>
    <w:semiHidden/>
    <w:unhideWhenUsed/>
    <w:rsid w:val="00D7580C"/>
    <w:rPr>
      <w:rFonts w:ascii="Tw Cen MT" w:hAnsi="Tw Cen MT"/>
      <w:u w:val="dotted"/>
    </w:rPr>
  </w:style>
  <w:style w:type="table" w:styleId="Tablaconefectos3D1">
    <w:name w:val="Table 3D effects 1"/>
    <w:basedOn w:val="Tablanormal"/>
    <w:uiPriority w:val="99"/>
    <w:semiHidden/>
    <w:unhideWhenUsed/>
    <w:rsid w:val="00D7580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D7580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D7580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D7580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D7580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D7580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D7580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D7580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D7580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D7580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D7580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D7580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D7580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D7580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D7580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D7580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D7580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D7580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D7580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D7580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D7580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D7580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D7580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D7580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D7580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1">
    <w:name w:val="Table List 1"/>
    <w:basedOn w:val="Tablanormal"/>
    <w:uiPriority w:val="99"/>
    <w:semiHidden/>
    <w:unhideWhenUsed/>
    <w:rsid w:val="00D7580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D7580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D7580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D7580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D7580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D7580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D7580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D7580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D7580C"/>
    <w:pPr>
      <w:spacing w:after="0"/>
    </w:pPr>
  </w:style>
  <w:style w:type="table" w:styleId="Tablaprofesional">
    <w:name w:val="Table Professional"/>
    <w:basedOn w:val="Tablanormal"/>
    <w:uiPriority w:val="99"/>
    <w:semiHidden/>
    <w:unhideWhenUsed/>
    <w:rsid w:val="00D7580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D7580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D7580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D7580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D7580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D7580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D758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D7580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D7580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D7580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D7580C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7580C"/>
    <w:pPr>
      <w:keepNext/>
      <w:keepLines/>
      <w:outlineLvl w:val="9"/>
    </w:pPr>
    <w:rPr>
      <w:rFonts w:eastAsiaTheme="majorEastAsia" w:cstheme="majorBidi"/>
    </w:rPr>
  </w:style>
  <w:style w:type="character" w:styleId="Mencinsinresolver">
    <w:name w:val="Unresolved Mention"/>
    <w:basedOn w:val="Fuentedeprrafopredeter"/>
    <w:uiPriority w:val="99"/>
    <w:semiHidden/>
    <w:unhideWhenUsed/>
    <w:rsid w:val="00D7580C"/>
    <w:rPr>
      <w:rFonts w:ascii="Tw Cen MT" w:hAnsi="Tw Cen MT"/>
      <w:color w:val="808080"/>
      <w:shd w:val="clear" w:color="auto" w:fill="E6E6E6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D7580C"/>
    <w:rPr>
      <w:rFonts w:ascii="Tw Cen MT" w:hAnsi="Tw Cen MT"/>
      <w:b/>
      <w:bCs/>
      <w:i/>
      <w:iCs/>
      <w:spacing w:val="0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D7580C"/>
    <w:rPr>
      <w:rFonts w:ascii="Tw Cen MT" w:hAnsi="Tw Cen MT"/>
      <w:i/>
      <w:iCs/>
      <w:color w:val="355D7E" w:themeColor="accent1" w:themeShade="80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D7580C"/>
    <w:rPr>
      <w:rFonts w:ascii="Tw Cen MT" w:hAnsi="Tw Cen MT"/>
      <w:b/>
      <w:bCs/>
      <w:caps w:val="0"/>
      <w:smallCaps/>
      <w:color w:val="355D7E" w:themeColor="accent1" w:themeShade="80"/>
      <w:spacing w:val="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D7580C"/>
    <w:pPr>
      <w:spacing w:line="240" w:lineRule="auto"/>
    </w:pPr>
    <w:rPr>
      <w:i/>
      <w:iCs/>
      <w:color w:val="775F55" w:themeColor="text2"/>
      <w:sz w:val="22"/>
      <w:szCs w:val="18"/>
    </w:rPr>
  </w:style>
  <w:style w:type="character" w:styleId="nfasis">
    <w:name w:val="Emphasis"/>
    <w:basedOn w:val="Fuentedeprrafopredeter"/>
    <w:uiPriority w:val="20"/>
    <w:semiHidden/>
    <w:unhideWhenUsed/>
    <w:qFormat/>
    <w:rsid w:val="00D7580C"/>
    <w:rPr>
      <w:rFonts w:ascii="Tw Cen MT" w:hAnsi="Tw Cen MT"/>
      <w:i/>
      <w:iCs/>
    </w:rPr>
  </w:style>
  <w:style w:type="paragraph" w:styleId="Listaconvietas">
    <w:name w:val="List Bullet"/>
    <w:basedOn w:val="Normal"/>
    <w:uiPriority w:val="36"/>
    <w:semiHidden/>
    <w:unhideWhenUsed/>
    <w:qFormat/>
    <w:rsid w:val="00D7580C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36"/>
    <w:semiHidden/>
    <w:unhideWhenUsed/>
    <w:qFormat/>
    <w:rsid w:val="00D7580C"/>
    <w:pPr>
      <w:numPr>
        <w:numId w:val="3"/>
      </w:numPr>
      <w:contextualSpacing/>
    </w:pPr>
  </w:style>
  <w:style w:type="paragraph" w:styleId="Listaconvietas3">
    <w:name w:val="List Bullet 3"/>
    <w:basedOn w:val="Normal"/>
    <w:uiPriority w:val="36"/>
    <w:semiHidden/>
    <w:unhideWhenUsed/>
    <w:qFormat/>
    <w:rsid w:val="00D7580C"/>
    <w:pPr>
      <w:numPr>
        <w:numId w:val="5"/>
      </w:numPr>
      <w:contextualSpacing/>
    </w:pPr>
  </w:style>
  <w:style w:type="paragraph" w:styleId="Listaconvietas4">
    <w:name w:val="List Bullet 4"/>
    <w:basedOn w:val="Normal"/>
    <w:uiPriority w:val="36"/>
    <w:semiHidden/>
    <w:unhideWhenUsed/>
    <w:qFormat/>
    <w:rsid w:val="00D7580C"/>
    <w:pPr>
      <w:numPr>
        <w:numId w:val="7"/>
      </w:numPr>
      <w:contextualSpacing/>
    </w:pPr>
  </w:style>
  <w:style w:type="paragraph" w:styleId="Listaconvietas5">
    <w:name w:val="List Bullet 5"/>
    <w:basedOn w:val="Normal"/>
    <w:uiPriority w:val="36"/>
    <w:semiHidden/>
    <w:unhideWhenUsed/>
    <w:qFormat/>
    <w:rsid w:val="00D7580C"/>
    <w:pPr>
      <w:numPr>
        <w:numId w:val="9"/>
      </w:numPr>
      <w:contextualSpacing/>
    </w:pPr>
  </w:style>
  <w:style w:type="paragraph" w:styleId="Prrafodelista">
    <w:name w:val="List Paragraph"/>
    <w:basedOn w:val="Normal"/>
    <w:uiPriority w:val="34"/>
    <w:unhideWhenUsed/>
    <w:qFormat/>
    <w:rsid w:val="00D7580C"/>
    <w:pPr>
      <w:ind w:left="720"/>
      <w:contextualSpacing/>
    </w:pPr>
  </w:style>
  <w:style w:type="paragraph" w:styleId="Sinespaciado">
    <w:name w:val="No Spacing"/>
    <w:uiPriority w:val="99"/>
    <w:semiHidden/>
    <w:unhideWhenUsed/>
    <w:qFormat/>
    <w:rsid w:val="00D7580C"/>
    <w:pPr>
      <w:spacing w:after="0" w:line="240" w:lineRule="auto"/>
    </w:pPr>
    <w:rPr>
      <w:rFonts w:ascii="Tw Cen MT" w:hAnsi="Tw Cen MT"/>
    </w:rPr>
  </w:style>
  <w:style w:type="character" w:styleId="Textodelmarcadordeposicin">
    <w:name w:val="Placeholder Text"/>
    <w:basedOn w:val="Fuentedeprrafopredeter"/>
    <w:uiPriority w:val="99"/>
    <w:semiHidden/>
    <w:rsid w:val="00D7580C"/>
    <w:rPr>
      <w:rFonts w:ascii="Tw Cen MT" w:hAnsi="Tw Cen MT"/>
      <w:color w:val="595959" w:themeColor="text1" w:themeTint="A6"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rsid w:val="00D7580C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D7580C"/>
    <w:rPr>
      <w:rFonts w:ascii="Tw Cen MT" w:hAnsi="Tw Cen MT"/>
      <w:i/>
      <w:iCs/>
      <w:color w:val="404040" w:themeColor="text1" w:themeTint="BF"/>
    </w:rPr>
  </w:style>
  <w:style w:type="character" w:styleId="Textoennegrita">
    <w:name w:val="Strong"/>
    <w:basedOn w:val="Fuentedeprrafopredeter"/>
    <w:uiPriority w:val="22"/>
    <w:semiHidden/>
    <w:unhideWhenUsed/>
    <w:qFormat/>
    <w:rsid w:val="00D7580C"/>
    <w:rPr>
      <w:rFonts w:ascii="Tw Cen MT" w:hAnsi="Tw Cen MT"/>
      <w:b/>
      <w:bCs/>
    </w:rPr>
  </w:style>
  <w:style w:type="character" w:styleId="nfasissutil">
    <w:name w:val="Subtle Emphasis"/>
    <w:basedOn w:val="Fuentedeprrafopredeter"/>
    <w:uiPriority w:val="19"/>
    <w:semiHidden/>
    <w:unhideWhenUsed/>
    <w:qFormat/>
    <w:rsid w:val="00D7580C"/>
    <w:rPr>
      <w:rFonts w:ascii="Tw Cen MT" w:hAnsi="Tw Cen MT"/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D7580C"/>
    <w:rPr>
      <w:rFonts w:ascii="Tw Cen MT" w:hAnsi="Tw Cen MT"/>
      <w:smallCaps/>
      <w:color w:val="5A5A5A" w:themeColor="text1" w:themeTint="A5"/>
    </w:rPr>
  </w:style>
  <w:style w:type="numbering" w:styleId="111111">
    <w:name w:val="Outline List 2"/>
    <w:basedOn w:val="Sinlista"/>
    <w:uiPriority w:val="99"/>
    <w:semiHidden/>
    <w:unhideWhenUsed/>
    <w:rsid w:val="00D7580C"/>
    <w:pPr>
      <w:numPr>
        <w:numId w:val="29"/>
      </w:numPr>
    </w:pPr>
  </w:style>
  <w:style w:type="numbering" w:styleId="1ai">
    <w:name w:val="Outline List 1"/>
    <w:basedOn w:val="Sinlista"/>
    <w:uiPriority w:val="99"/>
    <w:semiHidden/>
    <w:unhideWhenUsed/>
    <w:rsid w:val="00D7580C"/>
    <w:pPr>
      <w:numPr>
        <w:numId w:val="30"/>
      </w:numPr>
    </w:pPr>
  </w:style>
  <w:style w:type="numbering" w:styleId="ArtculoSeccin">
    <w:name w:val="Outline List 3"/>
    <w:basedOn w:val="Sinlista"/>
    <w:uiPriority w:val="99"/>
    <w:semiHidden/>
    <w:unhideWhenUsed/>
    <w:rsid w:val="00D7580C"/>
    <w:pPr>
      <w:numPr>
        <w:numId w:val="31"/>
      </w:numPr>
    </w:pPr>
  </w:style>
  <w:style w:type="character" w:customStyle="1" w:styleId="q4iawc">
    <w:name w:val="q4iawc"/>
    <w:basedOn w:val="Fuentedeprrafopredeter"/>
    <w:rsid w:val="00B94FFF"/>
  </w:style>
  <w:style w:type="paragraph" w:customStyle="1" w:styleId="Normalmio">
    <w:name w:val="Normal mio"/>
    <w:basedOn w:val="Normal"/>
    <w:link w:val="NormalmioCar"/>
    <w:qFormat/>
    <w:rsid w:val="000E623B"/>
  </w:style>
  <w:style w:type="character" w:customStyle="1" w:styleId="NormalmioCar">
    <w:name w:val="Normal mio Car"/>
    <w:basedOn w:val="Fuentedeprrafopredeter"/>
    <w:link w:val="Normalmio"/>
    <w:rsid w:val="000E623B"/>
    <w:rPr>
      <w:rFonts w:ascii="Tw Cen MT" w:hAnsi="Tw Cen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14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9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medium.com/dlt-labs-publication/using-themes-in-flutter-86b34b1f9d8a" TargetMode="External"/><Relationship Id="rId68" Type="http://schemas.openxmlformats.org/officeDocument/2006/relationships/hyperlink" Target="https://stackoverflow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petercoding.com/firebase/2020/04/04/using-cloud-firestore-in-flutter/%23adding-firestore-to-flutter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www.youtube.com/watch?v=EXp0gq9kGxI" TargetMode="External"/><Relationship Id="rId69" Type="http://schemas.openxmlformats.org/officeDocument/2006/relationships/hyperlink" Target="https://htmlcolorcodes.com/es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fluttergems.dev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mosqueruela.es/" TargetMode="External"/><Relationship Id="rId70" Type="http://schemas.openxmlformats.org/officeDocument/2006/relationships/hyperlink" Target="https://www.codigocorrecto.com/flutter/cambiar-el-icono-de-una-aplicacion-en-flutte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drive.google.com/file/d/1SaszFOhpP77TkOWewzSyuncX509-vU3y/view?usp=sharing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flutter.dev/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yperlink" Target="https://openwebinars.net/accounts/login/?next=/academia/aprende/flutter-firebase/%3Fenroll%3D1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a\AppData\Roaming\Microsoft\Templates\Informe%20empresarial%20(tema%20Intermedi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9F47BF221A74681873DE499F9808B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D64CB0-C896-4C38-A37D-74B8B78501C4}"/>
      </w:docPartPr>
      <w:docPartBody>
        <w:p w:rsidR="0019530E" w:rsidRDefault="0019530E">
          <w:pPr>
            <w:pStyle w:val="09F47BF221A74681873DE499F9808B02"/>
          </w:pPr>
          <w:r w:rsidRPr="00D7580C">
            <w:rPr>
              <w:lang w:val="es-ES_tradnl" w:bidi="es-ES"/>
            </w:rPr>
            <w:t>título</w:t>
          </w:r>
        </w:p>
      </w:docPartBody>
    </w:docPart>
    <w:docPart>
      <w:docPartPr>
        <w:name w:val="432AD6C520024044B8AFEE11A2361B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0D21F2-937D-455E-88DB-FB55E143DECA}"/>
      </w:docPartPr>
      <w:docPartBody>
        <w:p w:rsidR="0019530E" w:rsidRDefault="0019530E">
          <w:pPr>
            <w:pStyle w:val="432AD6C520024044B8AFEE11A2361BF1"/>
          </w:pPr>
          <w:r w:rsidRPr="00D7580C">
            <w:rPr>
              <w:lang w:val="es-ES_tradnl" w:bidi="es-ES"/>
            </w:rPr>
            <w:t>Subtítulo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PGothicE">
    <w:altName w:val="HGPｺﾞｼｯｸE"/>
    <w:charset w:val="80"/>
    <w:family w:val="swiss"/>
    <w:pitch w:val="variable"/>
    <w:sig w:usb0="E00002FF" w:usb1="2AC7EDFE" w:usb2="00000012" w:usb3="00000000" w:csb0="0002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30E"/>
    <w:rsid w:val="00097630"/>
    <w:rsid w:val="000C5930"/>
    <w:rsid w:val="001926C4"/>
    <w:rsid w:val="0019530E"/>
    <w:rsid w:val="001A76FC"/>
    <w:rsid w:val="00611F7E"/>
    <w:rsid w:val="00671A3D"/>
    <w:rsid w:val="006F6EE7"/>
    <w:rsid w:val="007D42DA"/>
    <w:rsid w:val="008206C7"/>
    <w:rsid w:val="008450C3"/>
    <w:rsid w:val="00894890"/>
    <w:rsid w:val="00B90473"/>
    <w:rsid w:val="00C95F40"/>
    <w:rsid w:val="00E81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pPr>
      <w:spacing w:after="200" w:line="240" w:lineRule="auto"/>
      <w:contextualSpacing/>
      <w:outlineLvl w:val="0"/>
    </w:pPr>
    <w:rPr>
      <w:rFonts w:ascii="Tw Cen MT" w:eastAsiaTheme="minorHAnsi" w:hAnsi="Tw Cen MT" w:cs="Times New Roman"/>
      <w:caps/>
      <w:color w:val="44546A" w:themeColor="text2"/>
      <w:kern w:val="24"/>
      <w:sz w:val="32"/>
      <w:szCs w:val="3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9F47BF221A74681873DE499F9808B02">
    <w:name w:val="09F47BF221A74681873DE499F9808B02"/>
  </w:style>
  <w:style w:type="paragraph" w:styleId="Fecha">
    <w:name w:val="Date"/>
    <w:basedOn w:val="Normal"/>
    <w:link w:val="FechaCar"/>
    <w:uiPriority w:val="2"/>
    <w:qFormat/>
    <w:pPr>
      <w:spacing w:after="0" w:line="276" w:lineRule="auto"/>
      <w:jc w:val="center"/>
    </w:pPr>
    <w:rPr>
      <w:rFonts w:ascii="Tw Cen MT" w:eastAsiaTheme="minorHAnsi" w:hAnsi="Tw Cen MT" w:cs="Times New Roman"/>
      <w:color w:val="FFFFFF" w:themeColor="background1"/>
      <w:kern w:val="24"/>
      <w:sz w:val="32"/>
      <w:szCs w:val="23"/>
      <w:lang w:eastAsia="en-US"/>
    </w:rPr>
  </w:style>
  <w:style w:type="character" w:customStyle="1" w:styleId="FechaCar">
    <w:name w:val="Fecha Car"/>
    <w:basedOn w:val="Fuentedeprrafopredeter"/>
    <w:link w:val="Fecha"/>
    <w:uiPriority w:val="2"/>
    <w:rPr>
      <w:rFonts w:ascii="Tw Cen MT" w:eastAsiaTheme="minorHAnsi" w:hAnsi="Tw Cen MT" w:cs="Times New Roman"/>
      <w:color w:val="FFFFFF" w:themeColor="background1"/>
      <w:kern w:val="24"/>
      <w:sz w:val="32"/>
      <w:szCs w:val="23"/>
      <w:lang w:eastAsia="en-US"/>
    </w:rPr>
  </w:style>
  <w:style w:type="paragraph" w:customStyle="1" w:styleId="432AD6C520024044B8AFEE11A2361BF1">
    <w:name w:val="432AD6C520024044B8AFEE11A2361BF1"/>
  </w:style>
  <w:style w:type="character" w:customStyle="1" w:styleId="Ttulo1Car">
    <w:name w:val="Título 1 Car"/>
    <w:basedOn w:val="Fuentedeprrafopredeter"/>
    <w:link w:val="Ttulo1"/>
    <w:uiPriority w:val="9"/>
    <w:rPr>
      <w:rFonts w:ascii="Tw Cen MT" w:eastAsiaTheme="minorHAnsi" w:hAnsi="Tw Cen MT" w:cs="Times New Roman"/>
      <w:caps/>
      <w:color w:val="44546A" w:themeColor="text2"/>
      <w:kern w:val="24"/>
      <w:sz w:val="32"/>
      <w:szCs w:val="32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0.jpeg"/><Relationship Id="rId1" Type="http://schemas.openxmlformats.org/officeDocument/2006/relationships/image" Target="../media/image49.jpeg"/></Relationships>
</file>

<file path=word/theme/theme1.xml><?xml version="1.0" encoding="utf-8"?>
<a:theme xmlns:a="http://schemas.openxmlformats.org/drawingml/2006/main" name="Medi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Median">
      <a:maj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Median">
      <a:fillStyleLst>
        <a:solidFill>
          <a:schemeClr val="phClr"/>
        </a:solidFill>
        <a:solidFill>
          <a:schemeClr val="phClr">
            <a:tint val="50000"/>
          </a:schemeClr>
        </a:solidFill>
        <a:solidFill>
          <a:schemeClr val="phClr"/>
        </a:soli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4762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  <a:scene3d>
            <a:camera prst="isometricTopDown" fov="0">
              <a:rot lat="0" lon="0" rev="0"/>
            </a:camera>
            <a:lightRig rig="balanced" dir="t">
              <a:rot lat="0" lon="0" rev="13800000"/>
            </a:lightRig>
          </a:scene3d>
          <a:sp3d extrusionH="12700" prstMaterial="plastic">
            <a:bevelT w="38100" h="25400" prst="softRound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  <a:blipFill>
          <a:blip xmlns:r="http://schemas.openxmlformats.org/officeDocument/2006/relationships" r:embed="rId2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Tarear_por_realizar</b:Tag>
    <b:RefOrder>1</b:RefOrder>
  </b:Source>
</b:Sources>
</file>

<file path=customXml/itemProps1.xml><?xml version="1.0" encoding="utf-8"?>
<ds:datastoreItem xmlns:ds="http://schemas.openxmlformats.org/officeDocument/2006/customXml" ds:itemID="{D3A49447-8272-43EC-A436-D2723C914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(tema Intermedio).dotx</Template>
  <TotalTime>0</TotalTime>
  <Pages>35</Pages>
  <Words>2788</Words>
  <Characters>15338</Characters>
  <Application>Microsoft Office Word</Application>
  <DocSecurity>0</DocSecurity>
  <Lines>127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PROYECTO FINAL DAM 2 - MOvilSQUERUELA</vt:lpstr>
      <vt:lpstr/>
    </vt:vector>
  </TitlesOfParts>
  <Company/>
  <LinksUpToDate>false</LinksUpToDate>
  <CharactersWithSpaces>18090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DAM 2 - MOvilSQUERUELA</dc:title>
  <dc:subject>Laura Mollón Barreda</dc:subject>
  <dc:creator>Laura Mollon Barreda</dc:creator>
  <cp:keywords/>
  <dc:description/>
  <cp:lastModifiedBy>Laura Mollon Barreda</cp:lastModifiedBy>
  <cp:revision>3</cp:revision>
  <dcterms:created xsi:type="dcterms:W3CDTF">2022-05-04T12:51:00Z</dcterms:created>
  <dcterms:modified xsi:type="dcterms:W3CDTF">2022-06-14T17:17:00Z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mageGenResult">
    <vt:lpwstr/>
  </property>
  <property fmtid="{D5CDD505-2E9C-101B-9397-08002B2CF9AE}" pid="4" name="ImageGenerated">
    <vt:bool>false</vt:bool>
  </property>
</Properties>
</file>